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37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22"/>
        <w:gridCol w:w="684"/>
        <w:gridCol w:w="6150"/>
      </w:tblGrid>
      <w:tr w:rsidR="00A431A5" w14:paraId="3B292B88" w14:textId="77777777" w:rsidTr="006977C9">
        <w:trPr>
          <w:trHeight w:val="4391"/>
        </w:trPr>
        <w:tc>
          <w:tcPr>
            <w:tcW w:w="3422" w:type="dxa"/>
            <w:vAlign w:val="bottom"/>
          </w:tcPr>
          <w:p w14:paraId="3FFA6F9B" w14:textId="4431F7C7" w:rsidR="00A431A5" w:rsidRDefault="00C37BD4" w:rsidP="006977C9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BFB59A5" wp14:editId="484131CC">
                  <wp:extent cx="1802130" cy="2276475"/>
                  <wp:effectExtent l="0" t="0" r="762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872" cy="228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" w:type="dxa"/>
          </w:tcPr>
          <w:p w14:paraId="05985AF0" w14:textId="77777777" w:rsidR="00A431A5" w:rsidRDefault="00A431A5" w:rsidP="006977C9">
            <w:pPr>
              <w:tabs>
                <w:tab w:val="left" w:pos="990"/>
              </w:tabs>
            </w:pPr>
          </w:p>
        </w:tc>
        <w:tc>
          <w:tcPr>
            <w:tcW w:w="6150" w:type="dxa"/>
            <w:vMerge w:val="restart"/>
          </w:tcPr>
          <w:p w14:paraId="18F52C04" w14:textId="77777777" w:rsidR="00A431A5" w:rsidRDefault="00A431A5" w:rsidP="006977C9">
            <w:pPr>
              <w:pStyle w:val="Title"/>
              <w:rPr>
                <w:sz w:val="72"/>
                <w:szCs w:val="72"/>
              </w:rPr>
            </w:pPr>
          </w:p>
          <w:p w14:paraId="7F27489A" w14:textId="15CD28DE" w:rsidR="00A431A5" w:rsidRPr="00E03B7B" w:rsidRDefault="00C37BD4" w:rsidP="006977C9">
            <w:pPr>
              <w:pStyle w:val="Title"/>
              <w:rPr>
                <w:rFonts w:ascii="Cambria Math" w:hAnsi="Cambria Math" w:hint="eastAsia"/>
                <w:b/>
                <w:bCs/>
                <w:color w:val="7030A0"/>
                <w:sz w:val="52"/>
                <w:szCs w:val="52"/>
              </w:rPr>
            </w:pPr>
            <w:r>
              <w:rPr>
                <w:rFonts w:ascii="Cambria Math" w:hAnsi="Cambria Math"/>
                <w:b/>
                <w:bCs/>
                <w:color w:val="7030A0"/>
                <w:sz w:val="52"/>
                <w:szCs w:val="52"/>
              </w:rPr>
              <w:t xml:space="preserve">      </w:t>
            </w:r>
            <w:r w:rsidR="00820482">
              <w:rPr>
                <w:rFonts w:ascii="Cambria Math" w:hAnsi="Cambria Math"/>
                <w:b/>
                <w:bCs/>
                <w:color w:val="7030A0"/>
                <w:sz w:val="52"/>
                <w:szCs w:val="52"/>
              </w:rPr>
              <w:t xml:space="preserve"> </w:t>
            </w:r>
            <w:r>
              <w:rPr>
                <w:rFonts w:ascii="Cambria Math" w:hAnsi="Cambria Math"/>
                <w:b/>
                <w:bCs/>
                <w:color w:val="7030A0"/>
                <w:sz w:val="52"/>
                <w:szCs w:val="52"/>
              </w:rPr>
              <w:t>GOBINDA MEHER</w:t>
            </w:r>
          </w:p>
          <w:p w14:paraId="11361066" w14:textId="77777777" w:rsidR="00861E4D" w:rsidRDefault="00861E4D" w:rsidP="006977C9">
            <w:pPr>
              <w:pStyle w:val="Heading2"/>
            </w:pPr>
          </w:p>
          <w:sdt>
            <w:sdtPr>
              <w:id w:val="1049110328"/>
              <w:placeholder>
                <w:docPart w:val="08C88462847943C0829B5D45371FA9A5"/>
              </w:placeholder>
              <w:temporary/>
              <w:showingPlcHdr/>
              <w15:appearance w15:val="hidden"/>
            </w:sdtPr>
            <w:sdtEndPr/>
            <w:sdtContent>
              <w:p w14:paraId="21192BAA" w14:textId="69984258" w:rsidR="00A431A5" w:rsidRDefault="00A431A5" w:rsidP="006977C9">
                <w:pPr>
                  <w:pStyle w:val="Heading2"/>
                </w:pPr>
                <w:r w:rsidRPr="00E56E37">
                  <w:rPr>
                    <w:color w:val="548AB7" w:themeColor="accent1" w:themeShade="BF"/>
                    <w:sz w:val="24"/>
                    <w:szCs w:val="24"/>
                  </w:rPr>
                  <w:t>EDUCATION</w:t>
                </w:r>
              </w:p>
            </w:sdtContent>
          </w:sdt>
          <w:p w14:paraId="7E061295" w14:textId="6B92BAE6" w:rsidR="00E56E37" w:rsidRDefault="00E56E37" w:rsidP="006977C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Cost And Management Acco</w:t>
            </w:r>
            <w:r w:rsidR="006E0282">
              <w:rPr>
                <w:b/>
                <w:sz w:val="22"/>
              </w:rPr>
              <w:t xml:space="preserve">untant </w:t>
            </w:r>
            <w:r w:rsidR="00FF5C7B">
              <w:rPr>
                <w:b/>
                <w:sz w:val="22"/>
              </w:rPr>
              <w:t xml:space="preserve"> </w:t>
            </w:r>
            <w:r w:rsidR="00A97469">
              <w:rPr>
                <w:b/>
                <w:sz w:val="22"/>
              </w:rPr>
              <w:t xml:space="preserve"> </w:t>
            </w:r>
            <w:r w:rsidR="002460DE">
              <w:rPr>
                <w:b/>
                <w:sz w:val="22"/>
              </w:rPr>
              <w:t xml:space="preserve">  </w:t>
            </w:r>
            <w:r w:rsidR="00A97469">
              <w:rPr>
                <w:b/>
                <w:sz w:val="22"/>
              </w:rPr>
              <w:t xml:space="preserve"> :</w:t>
            </w:r>
            <w:r w:rsidR="00CA03BB">
              <w:rPr>
                <w:b/>
                <w:sz w:val="22"/>
              </w:rPr>
              <w:t xml:space="preserve"> </w:t>
            </w:r>
            <w:r w:rsidR="003F6726">
              <w:rPr>
                <w:b/>
                <w:sz w:val="22"/>
              </w:rPr>
              <w:t>53.38</w:t>
            </w:r>
            <w:r w:rsidR="00CA03BB">
              <w:rPr>
                <w:b/>
                <w:sz w:val="22"/>
              </w:rPr>
              <w:t>%</w:t>
            </w:r>
            <w:r w:rsidR="002460DE">
              <w:rPr>
                <w:b/>
                <w:sz w:val="22"/>
              </w:rPr>
              <w:t xml:space="preserve">      </w:t>
            </w:r>
            <w:r w:rsidR="00CA03BB">
              <w:rPr>
                <w:b/>
                <w:sz w:val="22"/>
              </w:rPr>
              <w:t>20</w:t>
            </w:r>
            <w:r w:rsidR="008728C1">
              <w:rPr>
                <w:b/>
                <w:sz w:val="22"/>
              </w:rPr>
              <w:t>22</w:t>
            </w:r>
          </w:p>
          <w:p w14:paraId="362BF528" w14:textId="006FA55C" w:rsidR="00847EDD" w:rsidRPr="00FF5C7B" w:rsidRDefault="00CA03BB" w:rsidP="006977C9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Institute of Cost Accountant of INDIA</w:t>
            </w:r>
          </w:p>
          <w:p w14:paraId="6DDDEF34" w14:textId="56276CD9" w:rsidR="00847EDD" w:rsidRDefault="00FF5C7B" w:rsidP="006977C9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</w:t>
            </w:r>
          </w:p>
          <w:p w14:paraId="6194C4F1" w14:textId="0DC4373A" w:rsidR="001F129E" w:rsidRDefault="00847EDD" w:rsidP="006977C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Bachelor In Commerce (</w:t>
            </w:r>
            <w:r w:rsidR="008728C1">
              <w:rPr>
                <w:b/>
                <w:sz w:val="22"/>
              </w:rPr>
              <w:t xml:space="preserve">B. Com)  </w:t>
            </w:r>
            <w:r w:rsidR="002460DE">
              <w:rPr>
                <w:b/>
                <w:sz w:val="22"/>
              </w:rPr>
              <w:t xml:space="preserve">         </w:t>
            </w:r>
            <w:r>
              <w:rPr>
                <w:b/>
                <w:sz w:val="22"/>
              </w:rPr>
              <w:t xml:space="preserve">: </w:t>
            </w:r>
            <w:r w:rsidR="002A36FD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8</w:t>
            </w:r>
            <w:r w:rsidR="001F129E">
              <w:rPr>
                <w:b/>
                <w:sz w:val="22"/>
              </w:rPr>
              <w:t>.</w:t>
            </w:r>
            <w:r w:rsidR="002A36FD">
              <w:rPr>
                <w:b/>
                <w:sz w:val="22"/>
              </w:rPr>
              <w:t>86</w:t>
            </w:r>
            <w:r>
              <w:rPr>
                <w:b/>
                <w:sz w:val="22"/>
              </w:rPr>
              <w:t>%</w:t>
            </w:r>
            <w:r w:rsidR="002460DE">
              <w:rPr>
                <w:b/>
                <w:sz w:val="22"/>
              </w:rPr>
              <w:t xml:space="preserve">      </w:t>
            </w:r>
            <w:r>
              <w:rPr>
                <w:b/>
                <w:sz w:val="22"/>
              </w:rPr>
              <w:t>20</w:t>
            </w:r>
            <w:r w:rsidR="00B20F23">
              <w:rPr>
                <w:b/>
                <w:sz w:val="22"/>
              </w:rPr>
              <w:t>16</w:t>
            </w:r>
          </w:p>
          <w:p w14:paraId="6B7695F0" w14:textId="4F9811FB" w:rsidR="002460DE" w:rsidRDefault="00FF5C7B" w:rsidP="006977C9">
            <w:pPr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Paathsaala</w:t>
            </w:r>
            <w:proofErr w:type="spellEnd"/>
            <w:r>
              <w:rPr>
                <w:bCs/>
                <w:sz w:val="22"/>
              </w:rPr>
              <w:t xml:space="preserve"> Commerce</w:t>
            </w:r>
            <w:r w:rsidR="002460DE">
              <w:rPr>
                <w:bCs/>
                <w:sz w:val="22"/>
              </w:rPr>
              <w:t xml:space="preserve"> College, </w:t>
            </w:r>
            <w:proofErr w:type="spellStart"/>
            <w:r w:rsidR="0018748A">
              <w:rPr>
                <w:bCs/>
                <w:sz w:val="22"/>
              </w:rPr>
              <w:t>Puri</w:t>
            </w:r>
            <w:proofErr w:type="spellEnd"/>
          </w:p>
          <w:p w14:paraId="5638B6D5" w14:textId="4187A40A" w:rsidR="002460DE" w:rsidRDefault="00FF5C7B" w:rsidP="006977C9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</w:t>
            </w:r>
          </w:p>
          <w:p w14:paraId="4AB73285" w14:textId="3FB09E7C" w:rsidR="002460DE" w:rsidRDefault="002460DE" w:rsidP="006977C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12</w:t>
            </w:r>
            <w:r w:rsidRPr="002460DE">
              <w:rPr>
                <w:b/>
                <w:sz w:val="22"/>
                <w:vertAlign w:val="superscript"/>
              </w:rPr>
              <w:t>th</w:t>
            </w:r>
            <w:r>
              <w:rPr>
                <w:b/>
                <w:sz w:val="22"/>
              </w:rPr>
              <w:t xml:space="preserve"> Board (</w:t>
            </w:r>
            <w:r w:rsidR="008728C1">
              <w:rPr>
                <w:b/>
                <w:sz w:val="22"/>
              </w:rPr>
              <w:t xml:space="preserve">CHSE)  </w:t>
            </w:r>
            <w:r>
              <w:rPr>
                <w:b/>
                <w:sz w:val="22"/>
              </w:rPr>
              <w:t xml:space="preserve">                                  :</w:t>
            </w:r>
            <w:r w:rsidR="004C4417">
              <w:rPr>
                <w:b/>
                <w:sz w:val="22"/>
              </w:rPr>
              <w:t xml:space="preserve"> </w:t>
            </w:r>
            <w:r w:rsidR="00055654">
              <w:rPr>
                <w:b/>
                <w:sz w:val="22"/>
              </w:rPr>
              <w:t>6</w:t>
            </w:r>
            <w:r w:rsidR="003F6726">
              <w:rPr>
                <w:b/>
                <w:sz w:val="22"/>
              </w:rPr>
              <w:t>8.6</w:t>
            </w:r>
            <w:r w:rsidR="00055654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 xml:space="preserve">%     </w:t>
            </w:r>
            <w:r w:rsidR="0024453C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20</w:t>
            </w:r>
            <w:r w:rsidR="00B20F23">
              <w:rPr>
                <w:b/>
                <w:sz w:val="22"/>
              </w:rPr>
              <w:t>13</w:t>
            </w:r>
          </w:p>
          <w:p w14:paraId="2E34FF81" w14:textId="358E4AD2" w:rsidR="002460DE" w:rsidRDefault="003F6726" w:rsidP="002460DE">
            <w:pPr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Paathsaala</w:t>
            </w:r>
            <w:proofErr w:type="spellEnd"/>
            <w:r>
              <w:rPr>
                <w:bCs/>
                <w:sz w:val="22"/>
              </w:rPr>
              <w:t xml:space="preserve"> junior college, </w:t>
            </w:r>
            <w:proofErr w:type="spellStart"/>
            <w:r>
              <w:rPr>
                <w:bCs/>
                <w:sz w:val="22"/>
              </w:rPr>
              <w:t>puri</w:t>
            </w:r>
            <w:proofErr w:type="spellEnd"/>
          </w:p>
          <w:p w14:paraId="4E65B09B" w14:textId="1629948E" w:rsidR="002460DE" w:rsidRDefault="002460DE" w:rsidP="006977C9">
            <w:pPr>
              <w:rPr>
                <w:b/>
                <w:sz w:val="22"/>
              </w:rPr>
            </w:pPr>
          </w:p>
          <w:p w14:paraId="5434C8A7" w14:textId="3550A9CF" w:rsidR="002460DE" w:rsidRDefault="002460DE" w:rsidP="006977C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  <w:r w:rsidRPr="002460DE">
              <w:rPr>
                <w:b/>
                <w:sz w:val="22"/>
                <w:vertAlign w:val="superscript"/>
              </w:rPr>
              <w:t>th</w:t>
            </w:r>
            <w:r>
              <w:rPr>
                <w:b/>
                <w:sz w:val="22"/>
              </w:rPr>
              <w:t xml:space="preserve"> Board (BSE)                                         :</w:t>
            </w:r>
            <w:r w:rsidR="004C4417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7</w:t>
            </w:r>
            <w:r w:rsidR="003F6726">
              <w:rPr>
                <w:b/>
                <w:sz w:val="22"/>
              </w:rPr>
              <w:t>6</w:t>
            </w:r>
            <w:r w:rsidR="0031601E">
              <w:rPr>
                <w:b/>
                <w:sz w:val="22"/>
              </w:rPr>
              <w:t>.00</w:t>
            </w:r>
            <w:r>
              <w:rPr>
                <w:b/>
                <w:sz w:val="22"/>
              </w:rPr>
              <w:t xml:space="preserve">%   </w:t>
            </w:r>
            <w:r w:rsidR="003F6726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 20</w:t>
            </w:r>
            <w:r w:rsidR="003F6726">
              <w:rPr>
                <w:b/>
                <w:sz w:val="22"/>
              </w:rPr>
              <w:t>1</w:t>
            </w:r>
            <w:r w:rsidR="00B20F23">
              <w:rPr>
                <w:b/>
                <w:sz w:val="22"/>
              </w:rPr>
              <w:t>1</w:t>
            </w:r>
          </w:p>
          <w:p w14:paraId="46BC3370" w14:textId="77777777" w:rsidR="001F129E" w:rsidRDefault="002460DE" w:rsidP="006977C9">
            <w:pPr>
              <w:rPr>
                <w:b/>
                <w:sz w:val="20"/>
                <w:szCs w:val="20"/>
              </w:rPr>
            </w:pPr>
            <w:r>
              <w:rPr>
                <w:bCs/>
                <w:sz w:val="22"/>
              </w:rPr>
              <w:t>Govt High School</w:t>
            </w:r>
            <w:r w:rsidR="003F6726">
              <w:rPr>
                <w:bCs/>
                <w:sz w:val="22"/>
              </w:rPr>
              <w:t xml:space="preserve"> ,</w:t>
            </w:r>
            <w:r w:rsidR="00FF5C7B">
              <w:rPr>
                <w:bCs/>
                <w:sz w:val="22"/>
              </w:rPr>
              <w:t xml:space="preserve"> </w:t>
            </w:r>
            <w:proofErr w:type="spellStart"/>
            <w:r w:rsidR="003F6726">
              <w:rPr>
                <w:bCs/>
                <w:sz w:val="22"/>
              </w:rPr>
              <w:t>Menda</w:t>
            </w:r>
            <w:proofErr w:type="spellEnd"/>
            <w:r>
              <w:rPr>
                <w:bCs/>
                <w:sz w:val="22"/>
              </w:rPr>
              <w:t xml:space="preserve"> </w:t>
            </w:r>
            <w:r w:rsidR="00A431A5" w:rsidRPr="003D58F9">
              <w:rPr>
                <w:b/>
                <w:sz w:val="20"/>
                <w:szCs w:val="20"/>
              </w:rPr>
              <w:t xml:space="preserve">                </w:t>
            </w:r>
          </w:p>
          <w:p w14:paraId="241F60B3" w14:textId="744CF0BB" w:rsidR="00A431A5" w:rsidRPr="004C4417" w:rsidRDefault="00A431A5" w:rsidP="006977C9">
            <w:pPr>
              <w:rPr>
                <w:bCs/>
                <w:sz w:val="22"/>
              </w:rPr>
            </w:pPr>
            <w:r w:rsidRPr="003D58F9">
              <w:rPr>
                <w:b/>
                <w:sz w:val="20"/>
                <w:szCs w:val="20"/>
              </w:rPr>
              <w:t xml:space="preserve">          </w:t>
            </w:r>
          </w:p>
          <w:p w14:paraId="62CD6FCB" w14:textId="77777777" w:rsidR="00A431A5" w:rsidRPr="00E56E37" w:rsidRDefault="00A431A5" w:rsidP="006977C9">
            <w:pPr>
              <w:pStyle w:val="Heading2"/>
              <w:rPr>
                <w:color w:val="548AB7" w:themeColor="accent1" w:themeShade="BF"/>
                <w:sz w:val="24"/>
                <w:szCs w:val="24"/>
              </w:rPr>
            </w:pPr>
            <w:r w:rsidRPr="00E56E37">
              <w:rPr>
                <w:color w:val="548AB7" w:themeColor="accent1" w:themeShade="BF"/>
                <w:sz w:val="24"/>
                <w:szCs w:val="24"/>
              </w:rPr>
              <w:t>EXPERIENCE</w:t>
            </w:r>
          </w:p>
          <w:p w14:paraId="60495300" w14:textId="66FD644B" w:rsidR="001F129E" w:rsidRPr="008728C1" w:rsidRDefault="00A431A5" w:rsidP="008728C1">
            <w:pPr>
              <w:jc w:val="both"/>
              <w:rPr>
                <w:rFonts w:asciiTheme="majorHAnsi" w:hAnsiTheme="majorHAnsi"/>
                <w:bCs/>
                <w:sz w:val="22"/>
              </w:rPr>
            </w:pPr>
            <w:r w:rsidRPr="008728C1">
              <w:rPr>
                <w:rFonts w:asciiTheme="majorHAnsi" w:hAnsiTheme="majorHAnsi"/>
                <w:bCs/>
                <w:sz w:val="22"/>
              </w:rPr>
              <w:t>1.</w:t>
            </w:r>
            <w:r w:rsidR="008728C1" w:rsidRPr="008728C1">
              <w:rPr>
                <w:rFonts w:asciiTheme="majorHAnsi" w:hAnsiTheme="majorHAnsi"/>
                <w:bCs/>
                <w:sz w:val="22"/>
              </w:rPr>
              <w:t xml:space="preserve"> 6 months internship in Cost Audit, Tax Audit and Internal Audit in </w:t>
            </w:r>
            <w:proofErr w:type="spellStart"/>
            <w:r w:rsidR="008728C1" w:rsidRPr="008728C1">
              <w:rPr>
                <w:rFonts w:asciiTheme="majorHAnsi" w:hAnsiTheme="majorHAnsi"/>
                <w:bCs/>
                <w:sz w:val="22"/>
              </w:rPr>
              <w:t>Uttam</w:t>
            </w:r>
            <w:proofErr w:type="spellEnd"/>
            <w:r w:rsidR="008728C1" w:rsidRPr="008728C1">
              <w:rPr>
                <w:rFonts w:asciiTheme="majorHAnsi" w:hAnsiTheme="majorHAnsi"/>
                <w:bCs/>
                <w:sz w:val="22"/>
              </w:rPr>
              <w:t xml:space="preserve"> Kumar &amp; Associates, Cost Accountant from 7</w:t>
            </w:r>
            <w:r w:rsidR="008728C1" w:rsidRPr="008728C1">
              <w:rPr>
                <w:rFonts w:asciiTheme="majorHAnsi" w:hAnsiTheme="majorHAnsi"/>
                <w:bCs/>
                <w:sz w:val="22"/>
                <w:vertAlign w:val="superscript"/>
              </w:rPr>
              <w:t>th</w:t>
            </w:r>
            <w:r w:rsidR="008728C1" w:rsidRPr="008728C1">
              <w:rPr>
                <w:rFonts w:asciiTheme="majorHAnsi" w:hAnsiTheme="majorHAnsi"/>
                <w:bCs/>
                <w:sz w:val="22"/>
              </w:rPr>
              <w:t xml:space="preserve"> Oct 2018 to 8</w:t>
            </w:r>
            <w:r w:rsidR="008728C1" w:rsidRPr="008728C1">
              <w:rPr>
                <w:rFonts w:asciiTheme="majorHAnsi" w:hAnsiTheme="majorHAnsi"/>
                <w:bCs/>
                <w:sz w:val="22"/>
                <w:vertAlign w:val="superscript"/>
              </w:rPr>
              <w:t>th</w:t>
            </w:r>
            <w:r w:rsidR="008728C1" w:rsidRPr="008728C1">
              <w:rPr>
                <w:rFonts w:asciiTheme="majorHAnsi" w:hAnsiTheme="majorHAnsi"/>
                <w:bCs/>
                <w:sz w:val="22"/>
              </w:rPr>
              <w:t xml:space="preserve"> April,2019</w:t>
            </w:r>
            <w:r w:rsidR="00600B00" w:rsidRPr="008728C1">
              <w:rPr>
                <w:rFonts w:asciiTheme="majorHAnsi" w:hAnsiTheme="majorHAnsi"/>
                <w:bCs/>
                <w:sz w:val="22"/>
              </w:rPr>
              <w:t xml:space="preserve"> </w:t>
            </w:r>
          </w:p>
          <w:p w14:paraId="266ABF93" w14:textId="77777777" w:rsidR="008728C1" w:rsidRPr="008728C1" w:rsidRDefault="008728C1" w:rsidP="008728C1">
            <w:pPr>
              <w:jc w:val="both"/>
              <w:rPr>
                <w:rFonts w:asciiTheme="majorHAnsi" w:hAnsiTheme="majorHAnsi"/>
                <w:sz w:val="22"/>
              </w:rPr>
            </w:pPr>
          </w:p>
          <w:p w14:paraId="354A1465" w14:textId="0B62A6B8" w:rsidR="008728C1" w:rsidRPr="008728C1" w:rsidRDefault="00A431A5" w:rsidP="008728C1">
            <w:pPr>
              <w:jc w:val="both"/>
              <w:rPr>
                <w:rFonts w:asciiTheme="majorHAnsi" w:hAnsiTheme="majorHAnsi"/>
                <w:sz w:val="22"/>
              </w:rPr>
            </w:pPr>
            <w:r w:rsidRPr="008728C1">
              <w:rPr>
                <w:rFonts w:asciiTheme="majorHAnsi" w:hAnsiTheme="majorHAnsi"/>
                <w:sz w:val="22"/>
              </w:rPr>
              <w:t>2</w:t>
            </w:r>
            <w:r w:rsidR="008728C1" w:rsidRPr="008728C1">
              <w:rPr>
                <w:rFonts w:asciiTheme="majorHAnsi" w:hAnsiTheme="majorHAnsi"/>
                <w:sz w:val="22"/>
              </w:rPr>
              <w:t>. 11 months experience in Audit and Accounts in AK kara &amp; Co Chartered Accountants, Bhubaneswar from 7</w:t>
            </w:r>
            <w:r w:rsidR="008728C1" w:rsidRPr="008728C1">
              <w:rPr>
                <w:rFonts w:asciiTheme="majorHAnsi" w:hAnsiTheme="majorHAnsi"/>
                <w:sz w:val="22"/>
                <w:vertAlign w:val="superscript"/>
              </w:rPr>
              <w:t>th</w:t>
            </w:r>
            <w:r w:rsidR="008728C1" w:rsidRPr="008728C1">
              <w:rPr>
                <w:rFonts w:asciiTheme="majorHAnsi" w:hAnsiTheme="majorHAnsi"/>
                <w:sz w:val="22"/>
              </w:rPr>
              <w:t xml:space="preserve"> July,2019 to </w:t>
            </w:r>
          </w:p>
          <w:p w14:paraId="75FD33CA" w14:textId="77777777" w:rsidR="008728C1" w:rsidRPr="008728C1" w:rsidRDefault="008728C1" w:rsidP="008728C1">
            <w:pPr>
              <w:jc w:val="both"/>
              <w:rPr>
                <w:rFonts w:asciiTheme="majorHAnsi" w:hAnsiTheme="majorHAnsi"/>
                <w:sz w:val="22"/>
              </w:rPr>
            </w:pPr>
            <w:r w:rsidRPr="008728C1">
              <w:rPr>
                <w:rFonts w:asciiTheme="majorHAnsi" w:hAnsiTheme="majorHAnsi"/>
                <w:sz w:val="22"/>
              </w:rPr>
              <w:t>6</w:t>
            </w:r>
            <w:r w:rsidRPr="008728C1">
              <w:rPr>
                <w:rFonts w:asciiTheme="majorHAnsi" w:hAnsiTheme="majorHAnsi"/>
                <w:sz w:val="22"/>
                <w:vertAlign w:val="superscript"/>
              </w:rPr>
              <w:t>th</w:t>
            </w:r>
            <w:r w:rsidRPr="008728C1">
              <w:rPr>
                <w:rFonts w:asciiTheme="majorHAnsi" w:hAnsiTheme="majorHAnsi"/>
                <w:sz w:val="22"/>
              </w:rPr>
              <w:t xml:space="preserve"> Oct,2020</w:t>
            </w:r>
          </w:p>
          <w:p w14:paraId="4CCE16B7" w14:textId="0DB8C911" w:rsidR="00A431A5" w:rsidRPr="008728C1" w:rsidRDefault="00A431A5" w:rsidP="00E56E37">
            <w:pPr>
              <w:pStyle w:val="Heading4"/>
              <w:jc w:val="both"/>
              <w:rPr>
                <w:rFonts w:asciiTheme="majorHAnsi" w:hAnsiTheme="majorHAnsi"/>
                <w:b w:val="0"/>
                <w:sz w:val="22"/>
              </w:rPr>
            </w:pPr>
          </w:p>
          <w:p w14:paraId="18A29BDB" w14:textId="5CB0C01F" w:rsidR="001F129E" w:rsidRDefault="008728C1" w:rsidP="00E56E37">
            <w:pPr>
              <w:jc w:val="both"/>
              <w:rPr>
                <w:sz w:val="22"/>
              </w:rPr>
            </w:pPr>
            <w:r w:rsidRPr="008728C1">
              <w:rPr>
                <w:rFonts w:asciiTheme="majorHAnsi" w:hAnsiTheme="majorHAnsi"/>
                <w:sz w:val="22"/>
              </w:rPr>
              <w:t xml:space="preserve">3.  6-month experience in the field </w:t>
            </w:r>
            <w:r w:rsidRPr="00E934A9">
              <w:rPr>
                <w:sz w:val="22"/>
              </w:rPr>
              <w:t xml:space="preserve">of Audit Executive handling Audit, Accounts &amp; Taxation related works in Mukesh </w:t>
            </w:r>
            <w:r w:rsidR="00F509D8" w:rsidRPr="00E934A9">
              <w:rPr>
                <w:sz w:val="22"/>
              </w:rPr>
              <w:t>Choubey</w:t>
            </w:r>
            <w:r w:rsidRPr="00E934A9">
              <w:rPr>
                <w:sz w:val="22"/>
              </w:rPr>
              <w:t xml:space="preserve"> &amp; Associates </w:t>
            </w:r>
          </w:p>
          <w:p w14:paraId="6B1DFC77" w14:textId="77777777" w:rsidR="00663333" w:rsidRDefault="00663333" w:rsidP="00E56E37">
            <w:pPr>
              <w:jc w:val="both"/>
              <w:rPr>
                <w:sz w:val="22"/>
              </w:rPr>
            </w:pPr>
          </w:p>
          <w:p w14:paraId="5084C0B0" w14:textId="464BF5B5" w:rsidR="00663333" w:rsidRPr="00E934A9" w:rsidRDefault="00663333" w:rsidP="00E56E37">
            <w:pPr>
              <w:jc w:val="both"/>
              <w:rPr>
                <w:sz w:val="22"/>
              </w:rPr>
            </w:pPr>
            <w:r>
              <w:rPr>
                <w:sz w:val="22"/>
              </w:rPr>
              <w:t>4. 3-month work as Assistance Finance Manager in Centrum</w:t>
            </w:r>
          </w:p>
          <w:p w14:paraId="26704F07" w14:textId="41591AA8" w:rsidR="00A431A5" w:rsidRDefault="00600B00" w:rsidP="006977C9">
            <w:pPr>
              <w:pStyle w:val="Heading2"/>
              <w:tabs>
                <w:tab w:val="left" w:pos="2149"/>
              </w:tabs>
            </w:pPr>
            <w:r w:rsidRPr="00600B00">
              <w:rPr>
                <w:color w:val="0070C0"/>
              </w:rPr>
              <w:t>I.T</w:t>
            </w:r>
            <w:r>
              <w:rPr>
                <w:color w:val="0070C0"/>
              </w:rPr>
              <w:t xml:space="preserve">. </w:t>
            </w:r>
            <w:sdt>
              <w:sdtPr>
                <w:id w:val="1348371358"/>
                <w:placeholder>
                  <w:docPart w:val="E12AB19CFC7A472795199349E26B15DB"/>
                </w:placeholder>
                <w:temporary/>
                <w:showingPlcHdr/>
                <w15:appearance w15:val="hidden"/>
              </w:sdtPr>
              <w:sdtEndPr/>
              <w:sdtContent>
                <w:r w:rsidRPr="00E56E37">
                  <w:rPr>
                    <w:rStyle w:val="Heading2Char"/>
                    <w:b/>
                    <w:bCs/>
                    <w:caps/>
                    <w:color w:val="548AB7" w:themeColor="accent1" w:themeShade="BF"/>
                    <w:sz w:val="24"/>
                    <w:szCs w:val="24"/>
                  </w:rPr>
                  <w:t>SKILLS</w:t>
                </w:r>
              </w:sdtContent>
            </w:sdt>
            <w:r>
              <w:t xml:space="preserve">  </w:t>
            </w:r>
            <w:r w:rsidR="00A431A5">
              <w:tab/>
            </w:r>
          </w:p>
          <w:p w14:paraId="3D947CC3" w14:textId="249DBE0B" w:rsidR="00A431A5" w:rsidRDefault="00A431A5" w:rsidP="006977C9">
            <w:pPr>
              <w:rPr>
                <w:sz w:val="22"/>
              </w:rPr>
            </w:pPr>
            <w:r w:rsidRPr="00E56E37">
              <w:rPr>
                <w:sz w:val="22"/>
              </w:rPr>
              <w:t>MS-WORD, MS-EXCEL, POWERPOINT</w:t>
            </w:r>
            <w:r w:rsidR="00A92125">
              <w:rPr>
                <w:sz w:val="22"/>
              </w:rPr>
              <w:t>, Basic knowledge of SAP</w:t>
            </w:r>
            <w:r w:rsidR="00131A9D">
              <w:rPr>
                <w:sz w:val="22"/>
              </w:rPr>
              <w:t>, Accounting Software -Encoretheme</w:t>
            </w:r>
            <w:bookmarkStart w:id="0" w:name="_GoBack"/>
            <w:bookmarkEnd w:id="0"/>
          </w:p>
          <w:p w14:paraId="31CA5296" w14:textId="77777777" w:rsidR="00A431A5" w:rsidRPr="00E56E37" w:rsidRDefault="00A431A5" w:rsidP="006977C9">
            <w:pPr>
              <w:pStyle w:val="Heading2"/>
              <w:rPr>
                <w:color w:val="548AB7" w:themeColor="accent1" w:themeShade="BF"/>
                <w:sz w:val="24"/>
                <w:szCs w:val="24"/>
              </w:rPr>
            </w:pPr>
            <w:r w:rsidRPr="00E56E37">
              <w:rPr>
                <w:color w:val="548AB7" w:themeColor="accent1" w:themeShade="BF"/>
                <w:sz w:val="24"/>
                <w:szCs w:val="24"/>
              </w:rPr>
              <w:t>personal abilities</w:t>
            </w:r>
          </w:p>
          <w:p w14:paraId="39CF1D0F" w14:textId="50BD1399" w:rsidR="00A431A5" w:rsidRPr="00E56E37" w:rsidRDefault="00A431A5" w:rsidP="006977C9">
            <w:pPr>
              <w:rPr>
                <w:sz w:val="22"/>
              </w:rPr>
            </w:pPr>
            <w:r w:rsidRPr="00E56E37">
              <w:rPr>
                <w:b/>
                <w:bCs/>
                <w:sz w:val="22"/>
              </w:rPr>
              <w:t>1.</w:t>
            </w:r>
            <w:r w:rsidRPr="00E56E37">
              <w:rPr>
                <w:sz w:val="22"/>
              </w:rPr>
              <w:t xml:space="preserve"> Ability to work harmoniously with other members of </w:t>
            </w:r>
            <w:r w:rsidR="00E56E37">
              <w:rPr>
                <w:sz w:val="22"/>
              </w:rPr>
              <w:t xml:space="preserve">        </w:t>
            </w:r>
            <w:r w:rsidRPr="00E56E37">
              <w:rPr>
                <w:sz w:val="22"/>
              </w:rPr>
              <w:t>the team</w:t>
            </w:r>
            <w:r w:rsidR="001F129E">
              <w:rPr>
                <w:sz w:val="22"/>
              </w:rPr>
              <w:t>.</w:t>
            </w:r>
          </w:p>
          <w:p w14:paraId="1297161B" w14:textId="3770FA7B" w:rsidR="00820482" w:rsidRDefault="00E56E37" w:rsidP="006977C9">
            <w:pPr>
              <w:rPr>
                <w:sz w:val="22"/>
              </w:rPr>
            </w:pPr>
            <w:r w:rsidRPr="00E56E37">
              <w:rPr>
                <w:b/>
                <w:bCs/>
                <w:sz w:val="22"/>
              </w:rPr>
              <w:t>2</w:t>
            </w:r>
            <w:r w:rsidR="00A431A5" w:rsidRPr="00E56E37">
              <w:rPr>
                <w:b/>
                <w:bCs/>
                <w:sz w:val="22"/>
              </w:rPr>
              <w:t>.</w:t>
            </w:r>
            <w:r w:rsidR="00A431A5" w:rsidRPr="00E56E37">
              <w:rPr>
                <w:sz w:val="22"/>
              </w:rPr>
              <w:t xml:space="preserve"> Ability to achieve set targets in stipulated time with positive attitude</w:t>
            </w:r>
            <w:r w:rsidR="001F129E">
              <w:rPr>
                <w:sz w:val="22"/>
              </w:rPr>
              <w:t>.</w:t>
            </w:r>
          </w:p>
          <w:p w14:paraId="04460865" w14:textId="2CF09FC7" w:rsidR="00851921" w:rsidRDefault="00851921" w:rsidP="006977C9">
            <w:pPr>
              <w:rPr>
                <w:sz w:val="22"/>
              </w:rPr>
            </w:pPr>
            <w:r>
              <w:rPr>
                <w:sz w:val="22"/>
              </w:rPr>
              <w:t>3. Strong communication skill.</w:t>
            </w:r>
          </w:p>
          <w:p w14:paraId="041C48CB" w14:textId="77777777" w:rsidR="001F129E" w:rsidRDefault="00861E4D" w:rsidP="006977C9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                                    </w:t>
            </w:r>
          </w:p>
          <w:p w14:paraId="3556F4A1" w14:textId="77777777" w:rsidR="001F129E" w:rsidRDefault="001F129E" w:rsidP="006977C9">
            <w:pPr>
              <w:rPr>
                <w:sz w:val="22"/>
              </w:rPr>
            </w:pPr>
          </w:p>
          <w:p w14:paraId="1455CFEC" w14:textId="7D1C069D" w:rsidR="008728C1" w:rsidRPr="00F67C4F" w:rsidRDefault="008728C1" w:rsidP="008728C1">
            <w:pPr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</w:t>
            </w:r>
            <w:r>
              <w:rPr>
                <w:b/>
                <w:bCs/>
                <w:sz w:val="22"/>
              </w:rPr>
              <w:t xml:space="preserve">   GOBINDA MEHER</w:t>
            </w:r>
          </w:p>
          <w:p w14:paraId="10AC951E" w14:textId="77777777" w:rsidR="001F129E" w:rsidRDefault="001F129E" w:rsidP="006977C9">
            <w:pPr>
              <w:rPr>
                <w:sz w:val="22"/>
              </w:rPr>
            </w:pPr>
          </w:p>
          <w:p w14:paraId="40E5638F" w14:textId="16211AA6" w:rsidR="00BE0614" w:rsidRPr="00B10785" w:rsidRDefault="00BE0614" w:rsidP="008728C1">
            <w:pPr>
              <w:rPr>
                <w:sz w:val="72"/>
                <w:szCs w:val="72"/>
              </w:rPr>
            </w:pPr>
          </w:p>
        </w:tc>
      </w:tr>
      <w:tr w:rsidR="00A431A5" w14:paraId="225C19E2" w14:textId="77777777" w:rsidTr="006977C9">
        <w:trPr>
          <w:trHeight w:val="8409"/>
        </w:trPr>
        <w:tc>
          <w:tcPr>
            <w:tcW w:w="3422" w:type="dxa"/>
          </w:tcPr>
          <w:p w14:paraId="3577DE4B" w14:textId="77777777" w:rsidR="00A431A5" w:rsidRPr="006977C9" w:rsidRDefault="00A431A5" w:rsidP="006977C9">
            <w:pPr>
              <w:pStyle w:val="Heading3"/>
              <w:rPr>
                <w:sz w:val="24"/>
              </w:rPr>
            </w:pPr>
            <w:r w:rsidRPr="006977C9">
              <w:rPr>
                <w:sz w:val="24"/>
              </w:rPr>
              <w:t>CAREER OBJECTIVEs</w:t>
            </w:r>
          </w:p>
          <w:p w14:paraId="5297AD93" w14:textId="77777777" w:rsidR="00A431A5" w:rsidRPr="006977C9" w:rsidRDefault="00A431A5" w:rsidP="006977C9">
            <w:pPr>
              <w:jc w:val="both"/>
              <w:rPr>
                <w:sz w:val="22"/>
              </w:rPr>
            </w:pPr>
            <w:r w:rsidRPr="006977C9">
              <w:rPr>
                <w:sz w:val="22"/>
              </w:rPr>
              <w:t>To secure a responsible career opportunity to fully utilize my knowledge and skills, while making a significant contribution to the success of the company.</w:t>
            </w:r>
          </w:p>
          <w:sdt>
            <w:sdtPr>
              <w:rPr>
                <w:sz w:val="24"/>
              </w:rPr>
              <w:id w:val="-1954003311"/>
              <w:placeholder>
                <w:docPart w:val="8F2B77E0C203450E9EBBAD3E32DDCB96"/>
              </w:placeholder>
              <w:temporary/>
              <w:showingPlcHdr/>
              <w15:appearance w15:val="hidden"/>
            </w:sdtPr>
            <w:sdtEndPr/>
            <w:sdtContent>
              <w:p w14:paraId="1FEAC170" w14:textId="77777777" w:rsidR="00A431A5" w:rsidRPr="006977C9" w:rsidRDefault="00A431A5" w:rsidP="006977C9">
                <w:pPr>
                  <w:pStyle w:val="Heading3"/>
                  <w:rPr>
                    <w:sz w:val="24"/>
                  </w:rPr>
                </w:pPr>
                <w:r w:rsidRPr="006977C9">
                  <w:rPr>
                    <w:sz w:val="24"/>
                  </w:rPr>
                  <w:t>Contact</w:t>
                </w:r>
              </w:p>
            </w:sdtContent>
          </w:sdt>
          <w:p w14:paraId="53159131" w14:textId="77777777" w:rsidR="00ED47E6" w:rsidRDefault="00ED47E6" w:rsidP="00ED47E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PHONE:</w:t>
            </w:r>
          </w:p>
          <w:p w14:paraId="6A3E85F1" w14:textId="12582520" w:rsidR="00EF5E19" w:rsidRDefault="00ED47E6" w:rsidP="00ED47E6">
            <w:pPr>
              <w:rPr>
                <w:b/>
                <w:sz w:val="22"/>
              </w:rPr>
            </w:pPr>
            <w:r w:rsidRPr="00ED47E6">
              <w:rPr>
                <w:bCs/>
                <w:sz w:val="22"/>
              </w:rPr>
              <w:t>9</w:t>
            </w:r>
            <w:r w:rsidR="00C37BD4">
              <w:rPr>
                <w:bCs/>
                <w:sz w:val="22"/>
              </w:rPr>
              <w:t>658322121, 7894616424</w:t>
            </w:r>
          </w:p>
          <w:p w14:paraId="7CFB6246" w14:textId="53C253D9" w:rsidR="00A431A5" w:rsidRPr="00EF5E19" w:rsidRDefault="00ED47E6" w:rsidP="00ED47E6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                                             </w:t>
            </w:r>
            <w:sdt>
              <w:sdtPr>
                <w:rPr>
                  <w:b/>
                  <w:sz w:val="22"/>
                </w:rPr>
                <w:id w:val="-240260293"/>
                <w:placeholder>
                  <w:docPart w:val="233EB2B7016746C896E861EDF3E256FA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A431A5" w:rsidRPr="006977C9">
                  <w:rPr>
                    <w:b/>
                    <w:sz w:val="22"/>
                  </w:rPr>
                  <w:t>EMAIL:</w:t>
                </w:r>
              </w:sdtContent>
            </w:sdt>
            <w:r w:rsidR="00A431A5" w:rsidRPr="006977C9">
              <w:rPr>
                <w:b/>
                <w:sz w:val="22"/>
              </w:rPr>
              <w:t xml:space="preserve"> </w:t>
            </w:r>
            <w:hyperlink r:id="rId12" w:history="1">
              <w:r w:rsidR="001F129E" w:rsidRPr="00FC58E8">
                <w:rPr>
                  <w:rStyle w:val="Hyperlink"/>
                  <w:sz w:val="22"/>
                </w:rPr>
                <w:t>mehergobind32147@gmail.com</w:t>
              </w:r>
            </w:hyperlink>
          </w:p>
          <w:p w14:paraId="52F610BD" w14:textId="77777777" w:rsidR="00A431A5" w:rsidRPr="006977C9" w:rsidRDefault="00A431A5" w:rsidP="006977C9">
            <w:pPr>
              <w:rPr>
                <w:sz w:val="22"/>
              </w:rPr>
            </w:pPr>
          </w:p>
          <w:p w14:paraId="44ECFF7F" w14:textId="77777777" w:rsidR="00A431A5" w:rsidRPr="006977C9" w:rsidRDefault="00A431A5" w:rsidP="006977C9">
            <w:pPr>
              <w:rPr>
                <w:b/>
                <w:sz w:val="22"/>
              </w:rPr>
            </w:pPr>
            <w:r w:rsidRPr="006977C9">
              <w:rPr>
                <w:b/>
                <w:sz w:val="22"/>
              </w:rPr>
              <w:t>ADDRESS:</w:t>
            </w:r>
          </w:p>
          <w:p w14:paraId="531286FF" w14:textId="3CEC6708" w:rsidR="00A431A5" w:rsidRPr="006977C9" w:rsidRDefault="00C37BD4" w:rsidP="006977C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Menda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tarabha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sonepur</w:t>
            </w:r>
            <w:proofErr w:type="spellEnd"/>
            <w:r w:rsidR="00A431A5" w:rsidRPr="006977C9">
              <w:rPr>
                <w:sz w:val="22"/>
              </w:rPr>
              <w:t>, Odisha,</w:t>
            </w:r>
          </w:p>
          <w:p w14:paraId="08D1D901" w14:textId="0184B4AA" w:rsidR="00A431A5" w:rsidRPr="006977C9" w:rsidRDefault="00A431A5" w:rsidP="006977C9">
            <w:pPr>
              <w:rPr>
                <w:sz w:val="22"/>
              </w:rPr>
            </w:pPr>
            <w:r w:rsidRPr="006977C9">
              <w:rPr>
                <w:sz w:val="22"/>
              </w:rPr>
              <w:t>Pin-7</w:t>
            </w:r>
            <w:r w:rsidR="00C37BD4">
              <w:rPr>
                <w:sz w:val="22"/>
              </w:rPr>
              <w:t>67016</w:t>
            </w:r>
          </w:p>
          <w:p w14:paraId="757EB235" w14:textId="77777777" w:rsidR="00A431A5" w:rsidRPr="006977C9" w:rsidRDefault="00A431A5" w:rsidP="006977C9">
            <w:pPr>
              <w:pStyle w:val="Heading3"/>
              <w:rPr>
                <w:sz w:val="24"/>
              </w:rPr>
            </w:pPr>
            <w:r w:rsidRPr="006977C9">
              <w:rPr>
                <w:sz w:val="24"/>
              </w:rPr>
              <w:t>PERSONAL dETAILS</w:t>
            </w:r>
          </w:p>
          <w:p w14:paraId="188799F6" w14:textId="27BC8799" w:rsidR="00A431A5" w:rsidRPr="00ED47E6" w:rsidRDefault="00A431A5" w:rsidP="006977C9">
            <w:pPr>
              <w:rPr>
                <w:b/>
                <w:sz w:val="22"/>
              </w:rPr>
            </w:pPr>
            <w:r w:rsidRPr="00ED47E6">
              <w:rPr>
                <w:b/>
                <w:sz w:val="22"/>
              </w:rPr>
              <w:t xml:space="preserve">Birth Date: </w:t>
            </w:r>
            <w:r w:rsidR="00C37BD4">
              <w:rPr>
                <w:sz w:val="22"/>
              </w:rPr>
              <w:t>24</w:t>
            </w:r>
            <w:r w:rsidR="00C37BD4" w:rsidRPr="00C37BD4">
              <w:rPr>
                <w:sz w:val="22"/>
                <w:vertAlign w:val="superscript"/>
              </w:rPr>
              <w:t>th</w:t>
            </w:r>
            <w:r w:rsidR="00C37BD4">
              <w:rPr>
                <w:sz w:val="22"/>
              </w:rPr>
              <w:t xml:space="preserve"> may 1996</w:t>
            </w:r>
          </w:p>
          <w:p w14:paraId="252A2BD7" w14:textId="7AAA54F4" w:rsidR="00A431A5" w:rsidRDefault="00A431A5" w:rsidP="006977C9">
            <w:pPr>
              <w:rPr>
                <w:sz w:val="22"/>
              </w:rPr>
            </w:pPr>
            <w:r w:rsidRPr="00ED47E6">
              <w:rPr>
                <w:b/>
                <w:sz w:val="22"/>
              </w:rPr>
              <w:t>Gender</w:t>
            </w:r>
            <w:r w:rsidR="001F129E">
              <w:rPr>
                <w:b/>
                <w:sz w:val="22"/>
              </w:rPr>
              <w:t xml:space="preserve">    </w:t>
            </w:r>
            <w:r w:rsidRPr="00ED47E6">
              <w:rPr>
                <w:sz w:val="22"/>
              </w:rPr>
              <w:t>: Male</w:t>
            </w:r>
          </w:p>
          <w:p w14:paraId="3AE1E8BB" w14:textId="7772D669" w:rsidR="001F129E" w:rsidRDefault="001F129E" w:rsidP="006977C9">
            <w:pPr>
              <w:rPr>
                <w:sz w:val="22"/>
              </w:rPr>
            </w:pPr>
            <w:r w:rsidRPr="001F129E">
              <w:rPr>
                <w:b/>
                <w:bCs/>
                <w:sz w:val="22"/>
              </w:rPr>
              <w:t>Father</w:t>
            </w:r>
            <w:r w:rsidR="00E449B1">
              <w:rPr>
                <w:b/>
                <w:bCs/>
                <w:sz w:val="22"/>
              </w:rPr>
              <w:t xml:space="preserve">    </w:t>
            </w:r>
            <w:r w:rsidR="00E449B1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: </w:t>
            </w:r>
            <w:proofErr w:type="spellStart"/>
            <w:r>
              <w:rPr>
                <w:sz w:val="22"/>
              </w:rPr>
              <w:t>Mr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Balaram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Meher</w:t>
            </w:r>
            <w:proofErr w:type="spellEnd"/>
          </w:p>
          <w:p w14:paraId="03D67E47" w14:textId="1772BA5A" w:rsidR="00E449B1" w:rsidRDefault="00E449B1" w:rsidP="006977C9">
            <w:pPr>
              <w:rPr>
                <w:sz w:val="22"/>
              </w:rPr>
            </w:pPr>
            <w:r w:rsidRPr="00E449B1">
              <w:rPr>
                <w:b/>
                <w:bCs/>
                <w:sz w:val="22"/>
              </w:rPr>
              <w:t>Mother</w:t>
            </w:r>
            <w:r>
              <w:rPr>
                <w:sz w:val="22"/>
              </w:rPr>
              <w:t xml:space="preserve">    : </w:t>
            </w:r>
            <w:proofErr w:type="spellStart"/>
            <w:r>
              <w:rPr>
                <w:sz w:val="22"/>
              </w:rPr>
              <w:t>Mrs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Chandrama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Meher</w:t>
            </w:r>
            <w:proofErr w:type="spellEnd"/>
          </w:p>
          <w:p w14:paraId="5671C90A" w14:textId="6575C071" w:rsidR="00A431A5" w:rsidRPr="00C37BD4" w:rsidRDefault="00A431A5" w:rsidP="00C37BD4">
            <w:pPr>
              <w:pStyle w:val="Heading3"/>
              <w:rPr>
                <w:sz w:val="24"/>
              </w:rPr>
            </w:pPr>
            <w:r w:rsidRPr="00ED47E6">
              <w:rPr>
                <w:sz w:val="24"/>
              </w:rPr>
              <w:t>HOBBIES</w:t>
            </w:r>
          </w:p>
          <w:p w14:paraId="3DB32DAE" w14:textId="3B19ACC4" w:rsidR="00EF5E19" w:rsidRDefault="00A431A5" w:rsidP="006977C9">
            <w:pPr>
              <w:rPr>
                <w:sz w:val="22"/>
              </w:rPr>
            </w:pPr>
            <w:r w:rsidRPr="00ED47E6">
              <w:rPr>
                <w:sz w:val="22"/>
              </w:rPr>
              <w:t>Cricket,</w:t>
            </w:r>
            <w:r w:rsidR="00144204">
              <w:rPr>
                <w:sz w:val="22"/>
              </w:rPr>
              <w:t xml:space="preserve"> </w:t>
            </w:r>
            <w:r w:rsidRPr="00ED47E6">
              <w:rPr>
                <w:sz w:val="22"/>
              </w:rPr>
              <w:t>Music</w:t>
            </w:r>
            <w:r w:rsidR="00144204">
              <w:rPr>
                <w:sz w:val="22"/>
              </w:rPr>
              <w:t>,</w:t>
            </w:r>
          </w:p>
          <w:p w14:paraId="6305B411" w14:textId="77777777" w:rsidR="00E449B1" w:rsidRDefault="00E449B1" w:rsidP="006977C9">
            <w:pPr>
              <w:rPr>
                <w:sz w:val="22"/>
              </w:rPr>
            </w:pPr>
          </w:p>
          <w:p w14:paraId="0CC3CCD6" w14:textId="6F6B5B04" w:rsidR="00EF5E19" w:rsidRPr="00D85E37" w:rsidRDefault="00EF5E19" w:rsidP="006977C9">
            <w:pPr>
              <w:rPr>
                <w:b/>
                <w:bCs/>
                <w:sz w:val="22"/>
              </w:rPr>
            </w:pPr>
            <w:r w:rsidRPr="00D85E37">
              <w:rPr>
                <w:b/>
                <w:bCs/>
                <w:sz w:val="22"/>
              </w:rPr>
              <w:t>Date</w:t>
            </w:r>
            <w:r w:rsidR="0031601E">
              <w:rPr>
                <w:b/>
                <w:bCs/>
                <w:sz w:val="22"/>
              </w:rPr>
              <w:t xml:space="preserve">  </w:t>
            </w:r>
            <w:r w:rsidRPr="00D85E37">
              <w:rPr>
                <w:b/>
                <w:bCs/>
                <w:sz w:val="22"/>
              </w:rPr>
              <w:t>:</w:t>
            </w:r>
            <w:r w:rsidR="0031601E">
              <w:rPr>
                <w:b/>
                <w:bCs/>
                <w:sz w:val="22"/>
              </w:rPr>
              <w:t xml:space="preserve">  </w:t>
            </w:r>
            <w:r w:rsidR="00F14DE3">
              <w:rPr>
                <w:sz w:val="22"/>
              </w:rPr>
              <w:t>3</w:t>
            </w:r>
            <w:r w:rsidR="00A97469">
              <w:rPr>
                <w:sz w:val="22"/>
              </w:rPr>
              <w:t>/ 0</w:t>
            </w:r>
            <w:r w:rsidR="00F14DE3">
              <w:rPr>
                <w:sz w:val="22"/>
              </w:rPr>
              <w:t>6</w:t>
            </w:r>
            <w:r w:rsidR="00A97469">
              <w:rPr>
                <w:sz w:val="22"/>
              </w:rPr>
              <w:t xml:space="preserve">/ </w:t>
            </w:r>
            <w:r w:rsidR="0031601E" w:rsidRPr="0031601E">
              <w:rPr>
                <w:sz w:val="22"/>
              </w:rPr>
              <w:t xml:space="preserve"> 2022</w:t>
            </w:r>
          </w:p>
          <w:p w14:paraId="34433C2B" w14:textId="768E400A" w:rsidR="00EF5E19" w:rsidRPr="0082100E" w:rsidRDefault="00EF5E19" w:rsidP="006977C9">
            <w:pPr>
              <w:rPr>
                <w:sz w:val="22"/>
              </w:rPr>
            </w:pPr>
            <w:r w:rsidRPr="00D85E37">
              <w:rPr>
                <w:b/>
                <w:bCs/>
                <w:sz w:val="22"/>
              </w:rPr>
              <w:t>Place:</w:t>
            </w:r>
            <w:r w:rsidR="0082100E">
              <w:rPr>
                <w:sz w:val="22"/>
              </w:rPr>
              <w:t xml:space="preserve"> </w:t>
            </w:r>
            <w:r w:rsidR="0031601E">
              <w:rPr>
                <w:sz w:val="22"/>
              </w:rPr>
              <w:t xml:space="preserve"> </w:t>
            </w:r>
            <w:r w:rsidR="0082100E">
              <w:rPr>
                <w:sz w:val="22"/>
              </w:rPr>
              <w:t>Bhubaneswar</w:t>
            </w:r>
          </w:p>
          <w:p w14:paraId="4FAB9A32" w14:textId="77777777" w:rsidR="00EF5E19" w:rsidRDefault="00EF5E19" w:rsidP="006977C9">
            <w:pPr>
              <w:rPr>
                <w:sz w:val="22"/>
              </w:rPr>
            </w:pPr>
          </w:p>
          <w:p w14:paraId="690D3A92" w14:textId="77777777" w:rsidR="00EF5E19" w:rsidRPr="00ED47E6" w:rsidRDefault="00EF5E19" w:rsidP="006977C9">
            <w:pPr>
              <w:rPr>
                <w:sz w:val="22"/>
              </w:rPr>
            </w:pPr>
          </w:p>
          <w:p w14:paraId="2922F52E" w14:textId="77777777" w:rsidR="00A431A5" w:rsidRPr="00ED47E6" w:rsidRDefault="00A431A5" w:rsidP="006977C9">
            <w:pPr>
              <w:rPr>
                <w:sz w:val="22"/>
              </w:rPr>
            </w:pPr>
          </w:p>
          <w:p w14:paraId="3D24A8EC" w14:textId="77777777" w:rsidR="00A431A5" w:rsidRDefault="00A431A5" w:rsidP="006977C9"/>
          <w:p w14:paraId="42713CF3" w14:textId="77777777" w:rsidR="00A431A5" w:rsidRDefault="00A431A5" w:rsidP="006977C9"/>
          <w:p w14:paraId="0D3C209B" w14:textId="77777777" w:rsidR="00A431A5" w:rsidRPr="004D3011" w:rsidRDefault="00A431A5" w:rsidP="006977C9"/>
        </w:tc>
        <w:tc>
          <w:tcPr>
            <w:tcW w:w="684" w:type="dxa"/>
          </w:tcPr>
          <w:p w14:paraId="56BB841E" w14:textId="77777777" w:rsidR="00A431A5" w:rsidRDefault="00A431A5" w:rsidP="006977C9">
            <w:pPr>
              <w:tabs>
                <w:tab w:val="left" w:pos="990"/>
              </w:tabs>
            </w:pPr>
          </w:p>
        </w:tc>
        <w:tc>
          <w:tcPr>
            <w:tcW w:w="6150" w:type="dxa"/>
            <w:vMerge/>
          </w:tcPr>
          <w:p w14:paraId="65E1CC00" w14:textId="7FABDC17" w:rsidR="00A431A5" w:rsidRPr="004A6065" w:rsidRDefault="00A431A5" w:rsidP="006977C9"/>
        </w:tc>
      </w:tr>
      <w:tr w:rsidR="00A431A5" w14:paraId="6FE62CB6" w14:textId="77777777" w:rsidTr="006977C9">
        <w:trPr>
          <w:trHeight w:val="661"/>
        </w:trPr>
        <w:tc>
          <w:tcPr>
            <w:tcW w:w="3422" w:type="dxa"/>
          </w:tcPr>
          <w:p w14:paraId="4259AC92" w14:textId="77777777" w:rsidR="00A431A5" w:rsidRDefault="00A431A5" w:rsidP="006977C9">
            <w:pPr>
              <w:pStyle w:val="Heading3"/>
            </w:pPr>
          </w:p>
        </w:tc>
        <w:tc>
          <w:tcPr>
            <w:tcW w:w="684" w:type="dxa"/>
          </w:tcPr>
          <w:p w14:paraId="053E4318" w14:textId="77777777" w:rsidR="00A431A5" w:rsidRDefault="00A431A5" w:rsidP="006977C9">
            <w:pPr>
              <w:tabs>
                <w:tab w:val="left" w:pos="990"/>
              </w:tabs>
            </w:pPr>
          </w:p>
        </w:tc>
        <w:tc>
          <w:tcPr>
            <w:tcW w:w="6150" w:type="dxa"/>
            <w:vMerge/>
          </w:tcPr>
          <w:p w14:paraId="40A0B255" w14:textId="77777777" w:rsidR="00A431A5" w:rsidRDefault="00A431A5" w:rsidP="006977C9">
            <w:pPr>
              <w:pStyle w:val="Heading2"/>
            </w:pPr>
          </w:p>
        </w:tc>
      </w:tr>
    </w:tbl>
    <w:p w14:paraId="6C4E270B" w14:textId="77777777" w:rsidR="00F41993" w:rsidRDefault="00F41993" w:rsidP="00600B00">
      <w:pPr>
        <w:tabs>
          <w:tab w:val="left" w:pos="990"/>
        </w:tabs>
      </w:pPr>
    </w:p>
    <w:sectPr w:rsidR="00F41993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8B22E" w14:textId="77777777" w:rsidR="00412226" w:rsidRDefault="00412226" w:rsidP="000C45FF">
      <w:r>
        <w:separator/>
      </w:r>
    </w:p>
  </w:endnote>
  <w:endnote w:type="continuationSeparator" w:id="0">
    <w:p w14:paraId="49805E89" w14:textId="77777777" w:rsidR="00412226" w:rsidRDefault="0041222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151699" w14:textId="77777777" w:rsidR="00412226" w:rsidRDefault="00412226" w:rsidP="000C45FF">
      <w:r>
        <w:separator/>
      </w:r>
    </w:p>
  </w:footnote>
  <w:footnote w:type="continuationSeparator" w:id="0">
    <w:p w14:paraId="7C503EF7" w14:textId="77777777" w:rsidR="00412226" w:rsidRDefault="0041222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93F0C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180F1A7" wp14:editId="0AC37D7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F0C34"/>
    <w:multiLevelType w:val="hybridMultilevel"/>
    <w:tmpl w:val="C996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47273"/>
    <w:multiLevelType w:val="hybridMultilevel"/>
    <w:tmpl w:val="1D906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35B68"/>
    <w:multiLevelType w:val="hybridMultilevel"/>
    <w:tmpl w:val="2BF0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121D4"/>
    <w:multiLevelType w:val="hybridMultilevel"/>
    <w:tmpl w:val="5D9C9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77FA"/>
    <w:rsid w:val="00025230"/>
    <w:rsid w:val="00036450"/>
    <w:rsid w:val="00055654"/>
    <w:rsid w:val="00094499"/>
    <w:rsid w:val="000C3175"/>
    <w:rsid w:val="000C45FF"/>
    <w:rsid w:val="000E3FD1"/>
    <w:rsid w:val="00112054"/>
    <w:rsid w:val="00131A9D"/>
    <w:rsid w:val="00144204"/>
    <w:rsid w:val="001525E1"/>
    <w:rsid w:val="001676AE"/>
    <w:rsid w:val="001755EB"/>
    <w:rsid w:val="00180329"/>
    <w:rsid w:val="0018748A"/>
    <w:rsid w:val="0019001F"/>
    <w:rsid w:val="001A74A5"/>
    <w:rsid w:val="001B2ABD"/>
    <w:rsid w:val="001B5244"/>
    <w:rsid w:val="001C2D26"/>
    <w:rsid w:val="001E0391"/>
    <w:rsid w:val="001E1759"/>
    <w:rsid w:val="001F129E"/>
    <w:rsid w:val="001F1ECC"/>
    <w:rsid w:val="00212263"/>
    <w:rsid w:val="002400EB"/>
    <w:rsid w:val="0024453C"/>
    <w:rsid w:val="00245582"/>
    <w:rsid w:val="002460DE"/>
    <w:rsid w:val="00256CF7"/>
    <w:rsid w:val="00281FD5"/>
    <w:rsid w:val="00284079"/>
    <w:rsid w:val="00291F0B"/>
    <w:rsid w:val="00293560"/>
    <w:rsid w:val="002A36FD"/>
    <w:rsid w:val="002A592D"/>
    <w:rsid w:val="002E7B30"/>
    <w:rsid w:val="00300BE3"/>
    <w:rsid w:val="0030481B"/>
    <w:rsid w:val="003156FC"/>
    <w:rsid w:val="0031601E"/>
    <w:rsid w:val="003254B5"/>
    <w:rsid w:val="00354FB8"/>
    <w:rsid w:val="0037121F"/>
    <w:rsid w:val="003A6B7D"/>
    <w:rsid w:val="003B02BD"/>
    <w:rsid w:val="003B06CA"/>
    <w:rsid w:val="003B7421"/>
    <w:rsid w:val="003D58F9"/>
    <w:rsid w:val="003E15D4"/>
    <w:rsid w:val="003F6726"/>
    <w:rsid w:val="004071FC"/>
    <w:rsid w:val="00412226"/>
    <w:rsid w:val="00441176"/>
    <w:rsid w:val="00445947"/>
    <w:rsid w:val="004813B3"/>
    <w:rsid w:val="004922B1"/>
    <w:rsid w:val="00496591"/>
    <w:rsid w:val="004A6065"/>
    <w:rsid w:val="004C4417"/>
    <w:rsid w:val="004C5163"/>
    <w:rsid w:val="004C63E4"/>
    <w:rsid w:val="004D3011"/>
    <w:rsid w:val="004E0B62"/>
    <w:rsid w:val="004E2CD4"/>
    <w:rsid w:val="004F6EF2"/>
    <w:rsid w:val="00505E54"/>
    <w:rsid w:val="005262AC"/>
    <w:rsid w:val="005357DD"/>
    <w:rsid w:val="00582F8B"/>
    <w:rsid w:val="005D1A4D"/>
    <w:rsid w:val="005E2AB1"/>
    <w:rsid w:val="005E39D5"/>
    <w:rsid w:val="00600670"/>
    <w:rsid w:val="00600B00"/>
    <w:rsid w:val="006108DB"/>
    <w:rsid w:val="0062123A"/>
    <w:rsid w:val="00646E75"/>
    <w:rsid w:val="00663333"/>
    <w:rsid w:val="00674507"/>
    <w:rsid w:val="006771D0"/>
    <w:rsid w:val="006977C9"/>
    <w:rsid w:val="006A27EA"/>
    <w:rsid w:val="006E0282"/>
    <w:rsid w:val="0070674B"/>
    <w:rsid w:val="007104E8"/>
    <w:rsid w:val="00715FCB"/>
    <w:rsid w:val="00732713"/>
    <w:rsid w:val="00743101"/>
    <w:rsid w:val="0074641B"/>
    <w:rsid w:val="007775E1"/>
    <w:rsid w:val="007867A0"/>
    <w:rsid w:val="007927F5"/>
    <w:rsid w:val="00802CA0"/>
    <w:rsid w:val="00820482"/>
    <w:rsid w:val="0082100E"/>
    <w:rsid w:val="00827499"/>
    <w:rsid w:val="00831471"/>
    <w:rsid w:val="00847EDD"/>
    <w:rsid w:val="00851921"/>
    <w:rsid w:val="00861E4D"/>
    <w:rsid w:val="008728C1"/>
    <w:rsid w:val="00883CDF"/>
    <w:rsid w:val="008908E7"/>
    <w:rsid w:val="008A0D44"/>
    <w:rsid w:val="008C64E7"/>
    <w:rsid w:val="008E4E44"/>
    <w:rsid w:val="00900DE3"/>
    <w:rsid w:val="009260CD"/>
    <w:rsid w:val="00952C25"/>
    <w:rsid w:val="009C7B2A"/>
    <w:rsid w:val="009E3733"/>
    <w:rsid w:val="009F0B98"/>
    <w:rsid w:val="00A12AC3"/>
    <w:rsid w:val="00A2118D"/>
    <w:rsid w:val="00A27E35"/>
    <w:rsid w:val="00A431A5"/>
    <w:rsid w:val="00A50CCC"/>
    <w:rsid w:val="00A92125"/>
    <w:rsid w:val="00A929A4"/>
    <w:rsid w:val="00A97469"/>
    <w:rsid w:val="00AB5CAF"/>
    <w:rsid w:val="00AD76E2"/>
    <w:rsid w:val="00B0060C"/>
    <w:rsid w:val="00B10785"/>
    <w:rsid w:val="00B20152"/>
    <w:rsid w:val="00B20F23"/>
    <w:rsid w:val="00B269D1"/>
    <w:rsid w:val="00B359E4"/>
    <w:rsid w:val="00B57D98"/>
    <w:rsid w:val="00B70850"/>
    <w:rsid w:val="00BC4CF8"/>
    <w:rsid w:val="00BE0614"/>
    <w:rsid w:val="00C066B6"/>
    <w:rsid w:val="00C27226"/>
    <w:rsid w:val="00C3202E"/>
    <w:rsid w:val="00C37BA1"/>
    <w:rsid w:val="00C37BD4"/>
    <w:rsid w:val="00C4674C"/>
    <w:rsid w:val="00C506CF"/>
    <w:rsid w:val="00C5540A"/>
    <w:rsid w:val="00C72BED"/>
    <w:rsid w:val="00C95281"/>
    <w:rsid w:val="00C9578B"/>
    <w:rsid w:val="00CA03BB"/>
    <w:rsid w:val="00CA789C"/>
    <w:rsid w:val="00CB0055"/>
    <w:rsid w:val="00CD7244"/>
    <w:rsid w:val="00CD77FA"/>
    <w:rsid w:val="00D2522B"/>
    <w:rsid w:val="00D422DE"/>
    <w:rsid w:val="00D45B68"/>
    <w:rsid w:val="00D5459D"/>
    <w:rsid w:val="00D569CB"/>
    <w:rsid w:val="00D60A6A"/>
    <w:rsid w:val="00D6362C"/>
    <w:rsid w:val="00D85E37"/>
    <w:rsid w:val="00DA1F4D"/>
    <w:rsid w:val="00DA7389"/>
    <w:rsid w:val="00DC68BB"/>
    <w:rsid w:val="00DD0EF3"/>
    <w:rsid w:val="00DD172A"/>
    <w:rsid w:val="00DD20C9"/>
    <w:rsid w:val="00E00072"/>
    <w:rsid w:val="00E03B7B"/>
    <w:rsid w:val="00E25A26"/>
    <w:rsid w:val="00E30BF3"/>
    <w:rsid w:val="00E31AE6"/>
    <w:rsid w:val="00E4381A"/>
    <w:rsid w:val="00E449B1"/>
    <w:rsid w:val="00E55D74"/>
    <w:rsid w:val="00E56E37"/>
    <w:rsid w:val="00E76839"/>
    <w:rsid w:val="00E81FE9"/>
    <w:rsid w:val="00E903E4"/>
    <w:rsid w:val="00E934A9"/>
    <w:rsid w:val="00ED47E6"/>
    <w:rsid w:val="00EE6D10"/>
    <w:rsid w:val="00EF5E19"/>
    <w:rsid w:val="00F14DE3"/>
    <w:rsid w:val="00F24DFC"/>
    <w:rsid w:val="00F3305A"/>
    <w:rsid w:val="00F41993"/>
    <w:rsid w:val="00F42484"/>
    <w:rsid w:val="00F509D8"/>
    <w:rsid w:val="00F60274"/>
    <w:rsid w:val="00F66556"/>
    <w:rsid w:val="00F67C4F"/>
    <w:rsid w:val="00F77FB9"/>
    <w:rsid w:val="00F92FEE"/>
    <w:rsid w:val="00FB068F"/>
    <w:rsid w:val="00FC4453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29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5540A"/>
    <w:pPr>
      <w:ind w:left="720"/>
      <w:contextualSpacing/>
    </w:pPr>
  </w:style>
  <w:style w:type="paragraph" w:customStyle="1" w:styleId="Default">
    <w:name w:val="Default"/>
    <w:rsid w:val="00C9528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7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ehergobind32147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bhat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C88462847943C0829B5D45371FA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CEF99-1B1C-48F1-AAC2-B27271180FBF}"/>
      </w:docPartPr>
      <w:docPartBody>
        <w:p w:rsidR="00306D13" w:rsidRDefault="001244F1" w:rsidP="001244F1">
          <w:pPr>
            <w:pStyle w:val="08C88462847943C0829B5D45371FA9A5"/>
          </w:pPr>
          <w:r w:rsidRPr="00036450">
            <w:t>EDUCATION</w:t>
          </w:r>
        </w:p>
      </w:docPartBody>
    </w:docPart>
    <w:docPart>
      <w:docPartPr>
        <w:name w:val="8F2B77E0C203450E9EBBAD3E32DDC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1265B-022E-440C-851A-DA7E30F17593}"/>
      </w:docPartPr>
      <w:docPartBody>
        <w:p w:rsidR="00306D13" w:rsidRDefault="001244F1" w:rsidP="001244F1">
          <w:pPr>
            <w:pStyle w:val="8F2B77E0C203450E9EBBAD3E32DDCB96"/>
          </w:pPr>
          <w:r w:rsidRPr="00CB0055">
            <w:t>Contact</w:t>
          </w:r>
        </w:p>
      </w:docPartBody>
    </w:docPart>
    <w:docPart>
      <w:docPartPr>
        <w:name w:val="233EB2B7016746C896E861EDF3E25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3E2FE-96EE-49A6-8767-E7774F6041F5}"/>
      </w:docPartPr>
      <w:docPartBody>
        <w:p w:rsidR="00306D13" w:rsidRDefault="001244F1" w:rsidP="001244F1">
          <w:pPr>
            <w:pStyle w:val="233EB2B7016746C896E861EDF3E256FA"/>
          </w:pPr>
          <w:r w:rsidRPr="004D3011">
            <w:t>EMAIL:</w:t>
          </w:r>
        </w:p>
      </w:docPartBody>
    </w:docPart>
    <w:docPart>
      <w:docPartPr>
        <w:name w:val="E12AB19CFC7A472795199349E26B1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819D0-A5CE-458C-8A1D-E38CA7221F00}"/>
      </w:docPartPr>
      <w:docPartBody>
        <w:p w:rsidR="00437A99" w:rsidRDefault="00306D13" w:rsidP="00306D13">
          <w:pPr>
            <w:pStyle w:val="E12AB19CFC7A472795199349E26B15DB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70"/>
    <w:rsid w:val="00005C6F"/>
    <w:rsid w:val="000209C7"/>
    <w:rsid w:val="00030912"/>
    <w:rsid w:val="00042E37"/>
    <w:rsid w:val="000444BA"/>
    <w:rsid w:val="000A4F08"/>
    <w:rsid w:val="001244F1"/>
    <w:rsid w:val="00306D13"/>
    <w:rsid w:val="00363CD2"/>
    <w:rsid w:val="00401DA2"/>
    <w:rsid w:val="00437A99"/>
    <w:rsid w:val="00462B5C"/>
    <w:rsid w:val="00524EF7"/>
    <w:rsid w:val="005609F7"/>
    <w:rsid w:val="005F0890"/>
    <w:rsid w:val="00633EAD"/>
    <w:rsid w:val="00637FEF"/>
    <w:rsid w:val="006B3E6C"/>
    <w:rsid w:val="0079525A"/>
    <w:rsid w:val="007E6752"/>
    <w:rsid w:val="008E7C2D"/>
    <w:rsid w:val="00937078"/>
    <w:rsid w:val="0099510A"/>
    <w:rsid w:val="009D4311"/>
    <w:rsid w:val="00A03953"/>
    <w:rsid w:val="00A4609B"/>
    <w:rsid w:val="00B60686"/>
    <w:rsid w:val="00BF16CB"/>
    <w:rsid w:val="00C0325D"/>
    <w:rsid w:val="00CC7C04"/>
    <w:rsid w:val="00D747F1"/>
    <w:rsid w:val="00DD6E70"/>
    <w:rsid w:val="00E42EA0"/>
    <w:rsid w:val="00E70C39"/>
    <w:rsid w:val="00E92992"/>
    <w:rsid w:val="00EF461F"/>
    <w:rsid w:val="00F16BD3"/>
    <w:rsid w:val="00F8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06D13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6D13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8C88462847943C0829B5D45371FA9A5">
    <w:name w:val="08C88462847943C0829B5D45371FA9A5"/>
    <w:rsid w:val="001244F1"/>
  </w:style>
  <w:style w:type="paragraph" w:customStyle="1" w:styleId="8F2B77E0C203450E9EBBAD3E32DDCB96">
    <w:name w:val="8F2B77E0C203450E9EBBAD3E32DDCB96"/>
    <w:rsid w:val="001244F1"/>
  </w:style>
  <w:style w:type="paragraph" w:customStyle="1" w:styleId="233EB2B7016746C896E861EDF3E256FA">
    <w:name w:val="233EB2B7016746C896E861EDF3E256FA"/>
    <w:rsid w:val="001244F1"/>
  </w:style>
  <w:style w:type="paragraph" w:customStyle="1" w:styleId="E12AB19CFC7A472795199349E26B15DB">
    <w:name w:val="E12AB19CFC7A472795199349E26B15DB"/>
    <w:rsid w:val="00306D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C733FB-AB21-4AEE-B956-872483B3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2022-04-24T13:31:00Z</dcterms:created>
  <dcterms:modified xsi:type="dcterms:W3CDTF">2022-08-18T11:04:00Z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