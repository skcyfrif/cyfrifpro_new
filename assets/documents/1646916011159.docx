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5089" w:type="pct"/>
        <w:tblInd w:w="-90" w:type="dxa"/>
        <w:tblLayout w:type="fixed"/>
        <w:tblLook w:val="0600"/>
      </w:tblPr>
      <w:tblGrid>
        <w:gridCol w:w="3600"/>
        <w:gridCol w:w="6659"/>
      </w:tblGrid>
      <w:tr w14:paraId="731D1136" w14:textId="77777777" w:rsidTr="00410939">
        <w:tblPrEx>
          <w:tblW w:w="5089" w:type="pct"/>
          <w:tblInd w:w="-90" w:type="dxa"/>
          <w:tblLayout w:type="fixed"/>
          <w:tblLook w:val="0600"/>
        </w:tblPrEx>
        <w:trPr>
          <w:trHeight w:val="20"/>
        </w:trPr>
        <w:tc>
          <w:tcPr>
            <w:tcW w:w="3600" w:type="dxa"/>
            <w:tcBorders>
              <w:bottom w:val="single" w:sz="18" w:space="0" w:color="864A04" w:themeColor="accent1" w:themeShade="80"/>
            </w:tcBorders>
          </w:tcPr>
          <w:p w:rsidR="00410939" w:rsidRPr="00410939" w:rsidP="00410939" w14:paraId="15486E76" w14:textId="77777777">
            <w:pPr>
              <w:spacing w:after="0" w:line="240" w:lineRule="auto"/>
              <w:contextualSpacing/>
              <w:jc w:val="center"/>
              <w:rPr>
                <w:sz w:val="6"/>
                <w:szCs w:val="6"/>
              </w:rPr>
            </w:pPr>
          </w:p>
        </w:tc>
        <w:tc>
          <w:tcPr>
            <w:tcW w:w="6659" w:type="dxa"/>
            <w:vMerge w:val="restart"/>
            <w:tcMar>
              <w:left w:w="187" w:type="dxa"/>
              <w:right w:w="115" w:type="dxa"/>
            </w:tcMar>
          </w:tcPr>
          <w:p w:rsidR="00410939" w:rsidRPr="00A64095" w:rsidP="00A64095" w14:paraId="16C255E0" w14:textId="77777777">
            <w:pPr>
              <w:pStyle w:val="Heading3"/>
            </w:pPr>
            <w:sdt>
              <w:sdtPr>
                <w:id w:val="921678087"/>
                <w:placeholder>
                  <w:docPart w:val="AFDE6D08FC33447B9CA22F4908A8A962"/>
                </w:placeholder>
                <w:showingPlcHdr/>
                <w:richText/>
                <w:temporary/>
                <w15:appearance w15:val="hidden"/>
              </w:sdtPr>
              <w:sdtContent>
                <w:r w:rsidRPr="00A64095">
                  <w:t>Experience</w:t>
                </w:r>
              </w:sdtContent>
            </w:sdt>
          </w:p>
          <w:p w:rsidR="00410939" w:rsidP="006272F5" w14:paraId="38651DE9" w14:textId="51EC02D0">
            <w:pPr>
              <w:pStyle w:val="Heading4"/>
            </w:pPr>
            <w:r>
              <w:t xml:space="preserve">Assistant manager/ Manager row and permissions </w:t>
            </w:r>
            <w:r w:rsidR="009C2B46">
              <w:t>at</w:t>
            </w:r>
            <w:r>
              <w:t xml:space="preserve"> reliance jio infocomm ltd</w:t>
            </w:r>
          </w:p>
          <w:p w:rsidR="00410939" w:rsidP="006272F5" w14:paraId="1A393B94" w14:textId="105A5B63">
            <w:pPr>
              <w:pStyle w:val="Heading5"/>
            </w:pPr>
            <w:r>
              <w:t>Jan 2019 - May</w:t>
            </w:r>
            <w:r>
              <w:t xml:space="preserve"> </w:t>
            </w:r>
            <w:r>
              <w:t>2021</w:t>
            </w:r>
          </w:p>
          <w:p w:rsidR="00410939" w:rsidP="005C2E60" w14:paraId="20AF5EA1" w14:textId="1669A858">
            <w:pPr>
              <w:pStyle w:val="ListParagraph"/>
              <w:numPr>
                <w:ilvl w:val="0"/>
                <w:numId w:val="2"/>
              </w:numPr>
            </w:pPr>
            <w:r>
              <w:t>Liasioning</w:t>
            </w:r>
            <w:r>
              <w:t xml:space="preserve"> with </w:t>
            </w:r>
            <w:r w:rsidR="00CB567C">
              <w:t xml:space="preserve">different </w:t>
            </w:r>
            <w:r>
              <w:t>Govt. officials</w:t>
            </w:r>
            <w:r w:rsidR="00CB567C">
              <w:t xml:space="preserve"> such as NHAI, PWD, Urban development authorities, Municipal corporation, Railway and GAS</w:t>
            </w:r>
            <w:r w:rsidR="00877E69">
              <w:t xml:space="preserve"> Pipeline</w:t>
            </w:r>
            <w:r w:rsidR="00CB567C">
              <w:t xml:space="preserve"> auth</w:t>
            </w:r>
            <w:r w:rsidR="00877E69">
              <w:t>orities</w:t>
            </w:r>
            <w:r>
              <w:t xml:space="preserve"> for obtaining ROW permissions</w:t>
            </w:r>
            <w:r w:rsidR="00CB567C">
              <w:t>/ NOC</w:t>
            </w:r>
            <w:r w:rsidR="00272C7E">
              <w:t>s</w:t>
            </w:r>
            <w:r>
              <w:t xml:space="preserve"> to lay OFC and installation of Mobile Towers</w:t>
            </w:r>
            <w:r w:rsidR="00CB567C">
              <w:t>.</w:t>
            </w:r>
          </w:p>
          <w:p w:rsidR="00CB567C" w:rsidP="005C2E60" w14:paraId="27DC38D2" w14:textId="1923C39F">
            <w:pPr>
              <w:pStyle w:val="ListParagraph"/>
              <w:numPr>
                <w:ilvl w:val="0"/>
                <w:numId w:val="2"/>
              </w:numPr>
            </w:pPr>
            <w:r>
              <w:t xml:space="preserve">MIS Management, Daily progress report </w:t>
            </w:r>
            <w:r w:rsidR="00E738AF">
              <w:t xml:space="preserve">of entire team across state </w:t>
            </w:r>
            <w:r>
              <w:t>i.e.</w:t>
            </w:r>
            <w:r>
              <w:t xml:space="preserve"> application submission, survey reporting, demand note update, payment processing and permissions/NOC.</w:t>
            </w:r>
          </w:p>
          <w:p w:rsidR="00CB567C" w:rsidP="005C2E60" w14:paraId="1A060232" w14:textId="2BD3A49E">
            <w:pPr>
              <w:pStyle w:val="ListParagraph"/>
              <w:numPr>
                <w:ilvl w:val="0"/>
                <w:numId w:val="2"/>
              </w:numPr>
            </w:pPr>
            <w:r>
              <w:t>Financial analysis of demand note, calculation and estimation check as per Govt. policies and circular. Processing of demand note with finance team after getting validation and approval from management.</w:t>
            </w:r>
          </w:p>
          <w:p w:rsidR="004F63C8" w:rsidP="004F63C8" w14:paraId="40088111" w14:textId="77777777">
            <w:pPr>
              <w:pStyle w:val="ListParagraph"/>
              <w:numPr>
                <w:ilvl w:val="0"/>
                <w:numId w:val="2"/>
              </w:numPr>
            </w:pPr>
            <w:r>
              <w:t>Help team in understanding Telecom policy, circulars and in getting of demand notes made from authority.</w:t>
            </w:r>
          </w:p>
          <w:p w:rsidR="00E148AA" w:rsidP="005C2E60" w14:paraId="5F775E40" w14:textId="4A30DA97">
            <w:pPr>
              <w:pStyle w:val="ListParagraph"/>
              <w:numPr>
                <w:ilvl w:val="0"/>
                <w:numId w:val="2"/>
              </w:numPr>
            </w:pPr>
            <w:r>
              <w:t xml:space="preserve">SAP updating for </w:t>
            </w:r>
            <w:r w:rsidR="00E738AF">
              <w:t>Application copies, demand note copies, payment receipt and final permission /NOC.</w:t>
            </w:r>
          </w:p>
          <w:p w:rsidR="00E738AF" w:rsidP="005C2E60" w14:paraId="4F3EBD7A" w14:textId="4794C240">
            <w:pPr>
              <w:pStyle w:val="ListParagraph"/>
              <w:numPr>
                <w:ilvl w:val="0"/>
                <w:numId w:val="2"/>
              </w:numPr>
            </w:pPr>
            <w:r>
              <w:t xml:space="preserve">Maintain record of retrieval of deposited Security and Bank Guarantee amount </w:t>
            </w:r>
            <w:r w:rsidR="00B22435">
              <w:t>in</w:t>
            </w:r>
            <w:r>
              <w:t xml:space="preserve"> different Govt. offices.</w:t>
            </w:r>
          </w:p>
          <w:p w:rsidR="00E738AF" w:rsidP="005C2E60" w14:paraId="047AB19C" w14:textId="65127DA6">
            <w:pPr>
              <w:pStyle w:val="ListParagraph"/>
              <w:numPr>
                <w:ilvl w:val="0"/>
                <w:numId w:val="2"/>
              </w:numPr>
            </w:pPr>
            <w:r>
              <w:t xml:space="preserve">Coordination with </w:t>
            </w:r>
            <w:r w:rsidR="00C00053">
              <w:t xml:space="preserve">across state </w:t>
            </w:r>
            <w:r>
              <w:t xml:space="preserve">team for weekly and monthly review on target setting, pendency, </w:t>
            </w:r>
            <w:r w:rsidR="00C00053">
              <w:t>challenges</w:t>
            </w:r>
            <w:r>
              <w:t>,</w:t>
            </w:r>
            <w:r w:rsidR="00C00053">
              <w:t xml:space="preserve"> progress and achievements. </w:t>
            </w:r>
          </w:p>
          <w:p w:rsidR="00C00053" w:rsidP="005C2E60" w14:paraId="116B3FFF" w14:textId="440910CF">
            <w:pPr>
              <w:pStyle w:val="ListParagraph"/>
              <w:numPr>
                <w:ilvl w:val="0"/>
                <w:numId w:val="2"/>
              </w:numPr>
            </w:pPr>
            <w:r>
              <w:t xml:space="preserve">Coordination with other functional teams </w:t>
            </w:r>
            <w:r>
              <w:t>i.e.</w:t>
            </w:r>
            <w:r>
              <w:t xml:space="preserve"> RE, finance, construction, planning and networking.</w:t>
            </w:r>
          </w:p>
          <w:p w:rsidR="00C00053" w:rsidP="005C2E60" w14:paraId="1936D2E9" w14:textId="61CB9A7E">
            <w:pPr>
              <w:pStyle w:val="ListParagraph"/>
              <w:numPr>
                <w:ilvl w:val="0"/>
                <w:numId w:val="2"/>
              </w:numPr>
            </w:pPr>
            <w:r>
              <w:t>Attend</w:t>
            </w:r>
            <w:r w:rsidR="00E80A6C">
              <w:t xml:space="preserve"> meetings and VCs with state and national management team on project progress update.</w:t>
            </w:r>
          </w:p>
          <w:p w:rsidR="00CB567C" w:rsidP="00CB567C" w14:paraId="1976340E" w14:textId="1237046C">
            <w:pPr>
              <w:pStyle w:val="ListParagraph"/>
              <w:ind w:left="780"/>
            </w:pPr>
          </w:p>
          <w:p w:rsidR="00410939" w:rsidRPr="006272F5" w:rsidP="006272F5" w14:paraId="02CE135E" w14:textId="0E9A23C8">
            <w:pPr>
              <w:pStyle w:val="Heading4"/>
            </w:pPr>
            <w:r>
              <w:t xml:space="preserve">ROW EXecutive at kutumbh care pvt ltd </w:t>
            </w:r>
            <w:r w:rsidR="00C66EEC">
              <w:t xml:space="preserve">And AAPTSOL PVt LTD </w:t>
            </w:r>
            <w:r w:rsidR="00143F96">
              <w:t>(OFFROLL</w:t>
            </w:r>
            <w:r>
              <w:t xml:space="preserve"> position in reliance jio infocomm ltd)</w:t>
            </w:r>
            <w:r w:rsidRPr="006272F5">
              <w:t xml:space="preserve"> </w:t>
            </w:r>
          </w:p>
          <w:p w:rsidR="008958A3" w:rsidP="00102847" w14:paraId="45C3CA19" w14:textId="77777777">
            <w:pPr>
              <w:pStyle w:val="Heading5"/>
            </w:pPr>
            <w:r>
              <w:t>jun 2015 – jan 2019</w:t>
            </w:r>
            <w:r w:rsidRPr="00102847" w:rsidR="00410939">
              <w:t xml:space="preserve"> </w:t>
            </w:r>
            <w:r w:rsidR="00C66EEC">
              <w:t xml:space="preserve">(on Kutumbh Roll) </w:t>
            </w:r>
          </w:p>
          <w:p w:rsidR="00410939" w:rsidRPr="00102847" w:rsidP="00102847" w14:paraId="36C9BE90" w14:textId="53498017">
            <w:pPr>
              <w:pStyle w:val="Heading5"/>
            </w:pPr>
            <w:r>
              <w:t>Nov 2013 – May 2015 (on aaptsol roll)</w:t>
            </w:r>
          </w:p>
          <w:p w:rsidR="00143F96" w:rsidP="00143F96" w14:paraId="4212456A" w14:textId="28EB45D5">
            <w:pPr>
              <w:pStyle w:val="ListParagraph"/>
              <w:numPr>
                <w:ilvl w:val="0"/>
                <w:numId w:val="2"/>
              </w:numPr>
            </w:pPr>
            <w:r>
              <w:t>Liasioning</w:t>
            </w:r>
            <w:r>
              <w:t xml:space="preserve"> with different Govt. officials such as NHAI, PWD, Urban development authorities, Municipal corporation, Railway and GAS Pipeline authorities for obtaining ROW permissions/ NOC to lay OFC and installation of Mobile Towers.</w:t>
            </w:r>
          </w:p>
          <w:p w:rsidR="00143F96" w:rsidP="00143F96" w14:paraId="119152A8" w14:textId="0F576711">
            <w:pPr>
              <w:pStyle w:val="ListParagraph"/>
              <w:numPr>
                <w:ilvl w:val="0"/>
                <w:numId w:val="2"/>
              </w:numPr>
            </w:pPr>
            <w:r>
              <w:t xml:space="preserve">Coordination with EB vendor for electricity connections on mobile towers </w:t>
            </w:r>
            <w:r>
              <w:t>i.e.</w:t>
            </w:r>
            <w:r>
              <w:t xml:space="preserve"> file submission, survey, line distribution wor</w:t>
            </w:r>
            <w:r w:rsidR="00C66EEC">
              <w:t>k, demand note processing, maintain and publishing daily progress report to entire management and project team.</w:t>
            </w:r>
          </w:p>
          <w:p w:rsidR="00143F96" w:rsidP="00143F96" w14:paraId="51FDD5BD" w14:textId="3766EC05">
            <w:pPr>
              <w:pStyle w:val="ListParagraph"/>
              <w:numPr>
                <w:ilvl w:val="0"/>
                <w:numId w:val="2"/>
              </w:numPr>
            </w:pPr>
            <w:r>
              <w:t xml:space="preserve">MIS Management, Daily progress report of entire team across state </w:t>
            </w:r>
            <w:r>
              <w:t>i.e.</w:t>
            </w:r>
            <w:r>
              <w:t xml:space="preserve"> application submission, survey reporting, demand note update, payment processing and permissions/NOC.</w:t>
            </w:r>
          </w:p>
          <w:p w:rsidR="00C66EEC" w:rsidP="00143F96" w14:paraId="02794C71" w14:textId="013FEA7C">
            <w:pPr>
              <w:pStyle w:val="ListParagraph"/>
              <w:numPr>
                <w:ilvl w:val="0"/>
                <w:numId w:val="2"/>
              </w:numPr>
            </w:pPr>
            <w:r>
              <w:t>Obtain certified copies of DLC Rates from different sub-registrar offices.</w:t>
            </w:r>
          </w:p>
          <w:p w:rsidR="00143F96" w:rsidP="00143F96" w14:paraId="11FD9286" w14:textId="77777777">
            <w:pPr>
              <w:pStyle w:val="ListParagraph"/>
              <w:numPr>
                <w:ilvl w:val="0"/>
                <w:numId w:val="2"/>
              </w:numPr>
            </w:pPr>
            <w:r>
              <w:t>Financial analysis of demand note, calculation and estimation check as per Govt. policies and circular. Processing of demand note with finance team after getting validation and approval from management.</w:t>
            </w:r>
          </w:p>
          <w:p w:rsidR="00143F96" w:rsidP="00143F96" w14:paraId="47EAD082" w14:textId="0C13449B">
            <w:pPr>
              <w:pStyle w:val="ListParagraph"/>
              <w:numPr>
                <w:ilvl w:val="0"/>
                <w:numId w:val="2"/>
              </w:numPr>
            </w:pPr>
            <w:r>
              <w:t>SAP updating for Application copies, demand note copies, payment receipt and final permission /NOC.</w:t>
            </w:r>
          </w:p>
          <w:p w:rsidR="00C66EEC" w:rsidP="00143F96" w14:paraId="5A3BB291" w14:textId="2B34F388">
            <w:pPr>
              <w:pStyle w:val="ListParagraph"/>
              <w:numPr>
                <w:ilvl w:val="0"/>
                <w:numId w:val="2"/>
              </w:numPr>
            </w:pPr>
            <w:r>
              <w:t xml:space="preserve">Collection of Bank Guarantee and Demand </w:t>
            </w:r>
            <w:r w:rsidR="002A24BC">
              <w:t>drafts from banks.</w:t>
            </w:r>
          </w:p>
          <w:p w:rsidR="00143F96" w:rsidP="00143F96" w14:paraId="164DDD0D" w14:textId="5F22CE97">
            <w:pPr>
              <w:pStyle w:val="ListParagraph"/>
              <w:numPr>
                <w:ilvl w:val="0"/>
                <w:numId w:val="2"/>
              </w:numPr>
            </w:pPr>
            <w:r>
              <w:t xml:space="preserve">Maintain record of retrieval of deposited Security and Bank Guarantee amount </w:t>
            </w:r>
            <w:r w:rsidR="002815BC">
              <w:t>in</w:t>
            </w:r>
            <w:r>
              <w:t xml:space="preserve"> different Govt. offices.</w:t>
            </w:r>
          </w:p>
          <w:p w:rsidR="00143F96" w:rsidP="00143F96" w14:paraId="4425FCB0" w14:textId="296F7A01">
            <w:pPr>
              <w:pStyle w:val="ListParagraph"/>
              <w:numPr>
                <w:ilvl w:val="0"/>
                <w:numId w:val="2"/>
              </w:numPr>
            </w:pPr>
            <w:r>
              <w:t xml:space="preserve">Coordination with across state team for weekly and monthly review on target setting, pendency, challenges, progress and achievements. </w:t>
            </w:r>
          </w:p>
          <w:p w:rsidR="002A24BC" w:rsidP="00143F96" w14:paraId="34A84AC9" w14:textId="1B173241">
            <w:pPr>
              <w:pStyle w:val="ListParagraph"/>
              <w:numPr>
                <w:ilvl w:val="0"/>
                <w:numId w:val="2"/>
              </w:numPr>
            </w:pPr>
            <w:r>
              <w:t xml:space="preserve">Collection of RE documents </w:t>
            </w:r>
            <w:r>
              <w:t>i.e.</w:t>
            </w:r>
            <w:r>
              <w:t xml:space="preserve"> lease deed agreement and ownership property papers of acquired land and Single line diagrams (SLDs) from construction team for preparation of applications to obtain ROW permission/NOC.</w:t>
            </w:r>
          </w:p>
          <w:p w:rsidR="00143F96" w:rsidP="00143F96" w14:paraId="005BB1ED" w14:textId="2AA5066C">
            <w:pPr>
              <w:pStyle w:val="ListParagraph"/>
              <w:numPr>
                <w:ilvl w:val="0"/>
                <w:numId w:val="2"/>
              </w:numPr>
            </w:pPr>
            <w:r>
              <w:t xml:space="preserve">Coordination with other functional teams </w:t>
            </w:r>
            <w:r>
              <w:t>i.e.</w:t>
            </w:r>
            <w:r>
              <w:t xml:space="preserve"> RE, finance, construction, planning and networking.</w:t>
            </w:r>
          </w:p>
          <w:p w:rsidR="0051792D" w:rsidRPr="006272F5" w:rsidP="0051792D" w14:paraId="53CE5FE6" w14:textId="79270158">
            <w:pPr>
              <w:pStyle w:val="Heading4"/>
            </w:pPr>
            <w:r>
              <w:t>self employer as web developer and repair &amp; servicing of computers/ laptops</w:t>
            </w:r>
          </w:p>
          <w:p w:rsidR="00143F96" w:rsidP="0051792D" w14:paraId="17F429BD" w14:textId="38FD07E0">
            <w:pPr>
              <w:ind w:left="420"/>
            </w:pPr>
            <w:r>
              <w:t>JUN 2012- NOV 2013</w:t>
            </w:r>
          </w:p>
          <w:p w:rsidR="00CC1989" w:rsidP="00CC1989" w14:paraId="5E23E833" w14:textId="20D0819E">
            <w:pPr>
              <w:pStyle w:val="ListParagraph"/>
              <w:numPr>
                <w:ilvl w:val="0"/>
                <w:numId w:val="3"/>
              </w:numPr>
            </w:pPr>
            <w:r>
              <w:t>Developed websites for schools and small businesses.</w:t>
            </w:r>
          </w:p>
          <w:p w:rsidR="00CC1989" w:rsidP="00CC1989" w14:paraId="7A095A0B" w14:textId="0B41F28B">
            <w:pPr>
              <w:pStyle w:val="ListParagraph"/>
              <w:numPr>
                <w:ilvl w:val="0"/>
                <w:numId w:val="3"/>
              </w:numPr>
            </w:pPr>
            <w:r>
              <w:t xml:space="preserve">Repairing and servicing of </w:t>
            </w:r>
            <w:r w:rsidR="001A587F">
              <w:t>computers and Laptops</w:t>
            </w:r>
          </w:p>
          <w:p w:rsidR="001A587F" w:rsidRPr="006272F5" w:rsidP="001A587F" w14:paraId="55B529CC" w14:textId="1770F0A7">
            <w:pPr>
              <w:pStyle w:val="Heading4"/>
            </w:pPr>
            <w:r>
              <w:t>Admin and office assistant at jagdish enterprises</w:t>
            </w:r>
          </w:p>
          <w:p w:rsidR="001A587F" w:rsidP="001A587F" w14:paraId="2211615C" w14:textId="68F021A6">
            <w:pPr>
              <w:ind w:left="420"/>
            </w:pPr>
            <w:r>
              <w:t xml:space="preserve">OCT 2011- </w:t>
            </w:r>
            <w:r>
              <w:t>JUN 2012</w:t>
            </w:r>
          </w:p>
          <w:p w:rsidR="001A587F" w:rsidP="001A587F" w14:paraId="0FD0CFA1" w14:textId="77821E17">
            <w:pPr>
              <w:pStyle w:val="ListParagraph"/>
              <w:numPr>
                <w:ilvl w:val="0"/>
                <w:numId w:val="3"/>
              </w:numPr>
            </w:pPr>
            <w:r>
              <w:t>Handling and procurement of office and IT equipment.</w:t>
            </w:r>
          </w:p>
          <w:p w:rsidR="003504EF" w:rsidP="001A587F" w14:paraId="55C9436D" w14:textId="7E7E61AA">
            <w:pPr>
              <w:pStyle w:val="ListParagraph"/>
              <w:numPr>
                <w:ilvl w:val="0"/>
                <w:numId w:val="3"/>
              </w:numPr>
            </w:pPr>
            <w:r>
              <w:t>Sales coordination with field team, update on daily progress of sales to management.</w:t>
            </w:r>
          </w:p>
          <w:p w:rsidR="003504EF" w:rsidP="001A587F" w14:paraId="5175BC34" w14:textId="7FB9CD97">
            <w:pPr>
              <w:pStyle w:val="ListParagraph"/>
              <w:numPr>
                <w:ilvl w:val="0"/>
                <w:numId w:val="3"/>
              </w:numPr>
            </w:pPr>
            <w:r>
              <w:t>Dealing with different companies for representation of their product in state.</w:t>
            </w:r>
          </w:p>
          <w:p w:rsidR="00410939" w:rsidRPr="00D13C88" w:rsidP="00D13C88" w14:paraId="481F612A" w14:textId="218BCAE1">
            <w:pPr>
              <w:pStyle w:val="Heading3"/>
            </w:pPr>
            <w:sdt>
              <w:sdtPr>
                <w:id w:val="-1958010798"/>
                <w:placeholder>
                  <w:docPart w:val="E0784156ED714E909BBFD5B6B716F98C"/>
                </w:placeholder>
                <w:showingPlcHdr/>
                <w:richText/>
                <w:temporary/>
                <w15:appearance w15:val="hidden"/>
              </w:sdtPr>
              <w:sdtContent>
                <w:r w:rsidRPr="00102847">
                  <w:t>EDUCATION</w:t>
                </w:r>
              </w:sdtContent>
            </w:sdt>
            <w:r w:rsidRPr="00102847">
              <w:t xml:space="preserve"> </w:t>
            </w:r>
            <w:r w:rsidR="009D2759">
              <w:t>And certifications</w:t>
            </w:r>
          </w:p>
          <w:p w:rsidR="00410939" w:rsidP="00102847" w14:paraId="76DF6CE2" w14:textId="529DABE7">
            <w:pPr>
              <w:pStyle w:val="Heading4"/>
            </w:pPr>
            <w:r>
              <w:t>bachelor of technology in information technology</w:t>
            </w:r>
            <w:r w:rsidRPr="00102847">
              <w:t xml:space="preserve"> </w:t>
            </w:r>
          </w:p>
          <w:p w:rsidR="009D2759" w:rsidRPr="009D2759" w:rsidP="009D2759" w14:paraId="05D8A0F3" w14:textId="2EDF3EDF">
            <w:pPr>
              <w:pStyle w:val="Heading5"/>
            </w:pPr>
            <w:r>
              <w:t>rajasthan technical university</w:t>
            </w:r>
          </w:p>
          <w:p w:rsidR="0051792D" w:rsidP="00102847" w14:paraId="1646A3CB" w14:textId="64E2B65F">
            <w:pPr>
              <w:pStyle w:val="University"/>
            </w:pPr>
            <w:r>
              <w:t xml:space="preserve">percentile: 63% </w:t>
            </w:r>
          </w:p>
          <w:p w:rsidR="00410939" w:rsidRPr="00102847" w:rsidP="00102847" w14:paraId="0EBB8B1B" w14:textId="78C41AD7">
            <w:pPr>
              <w:pStyle w:val="University"/>
            </w:pPr>
            <w:r>
              <w:t>batch: 2006-2010</w:t>
            </w:r>
          </w:p>
          <w:p w:rsidR="00410939" w:rsidRPr="00102847" w:rsidP="00102847" w14:paraId="4BD44CE5" w14:textId="6237DB59">
            <w:pPr>
              <w:pStyle w:val="Heading4"/>
            </w:pPr>
            <w:r>
              <w:t>higher secondary with physics, chemistry and mathematics</w:t>
            </w:r>
            <w:r w:rsidRPr="00102847">
              <w:t xml:space="preserve"> </w:t>
            </w:r>
          </w:p>
          <w:p w:rsidR="00410939" w:rsidP="00102847" w14:paraId="2A96CEF9" w14:textId="74CE333A">
            <w:pPr>
              <w:pStyle w:val="University"/>
            </w:pPr>
            <w:r>
              <w:t>board of secondary education rajasthan, ajmer</w:t>
            </w:r>
            <w:r w:rsidRPr="00102847">
              <w:t xml:space="preserve"> </w:t>
            </w:r>
          </w:p>
          <w:p w:rsidR="0051792D" w:rsidRPr="00102847" w:rsidP="00102847" w14:paraId="25903919" w14:textId="1DAF95C6">
            <w:pPr>
              <w:pStyle w:val="University"/>
            </w:pPr>
            <w:r>
              <w:t>percentile: 70%</w:t>
            </w:r>
          </w:p>
          <w:p w:rsidR="0051792D" w:rsidP="00D13C88" w14:paraId="39846137" w14:textId="6660CF42">
            <w:pPr>
              <w:pStyle w:val="University"/>
            </w:pPr>
            <w:r>
              <w:t>june 2005</w:t>
            </w:r>
          </w:p>
          <w:p w:rsidR="0051792D" w:rsidRPr="00102847" w:rsidP="0051792D" w14:paraId="6D9B713F" w14:textId="5B6D35F8">
            <w:pPr>
              <w:pStyle w:val="Heading4"/>
            </w:pPr>
            <w:r>
              <w:t xml:space="preserve">secondary </w:t>
            </w:r>
          </w:p>
          <w:p w:rsidR="0051792D" w:rsidP="0051792D" w14:paraId="7F5476F8" w14:textId="74E5E766">
            <w:pPr>
              <w:pStyle w:val="University"/>
            </w:pPr>
            <w:r>
              <w:t>board of secondary education rajasthan, ajmer</w:t>
            </w:r>
            <w:r w:rsidRPr="00102847">
              <w:t xml:space="preserve"> </w:t>
            </w:r>
          </w:p>
          <w:p w:rsidR="0051792D" w:rsidRPr="00102847" w:rsidP="0051792D" w14:paraId="32EB22F3" w14:textId="7B12225E">
            <w:pPr>
              <w:pStyle w:val="University"/>
            </w:pPr>
            <w:r>
              <w:t>percentile: 67%</w:t>
            </w:r>
          </w:p>
          <w:p w:rsidR="0051792D" w:rsidP="0051792D" w14:paraId="6664F650" w14:textId="5DFAC77E">
            <w:pPr>
              <w:pStyle w:val="University"/>
            </w:pPr>
            <w:r>
              <w:t>june 200</w:t>
            </w:r>
            <w:r>
              <w:t>2</w:t>
            </w:r>
          </w:p>
          <w:p w:rsidR="00410939" w:rsidRPr="00D13C88" w:rsidP="00D13C88" w14:paraId="768F01DE" w14:textId="40D4A9D7">
            <w:pPr>
              <w:pStyle w:val="University"/>
            </w:pPr>
            <w:r w:rsidRPr="00102847">
              <w:t xml:space="preserve"> </w:t>
            </w:r>
          </w:p>
          <w:p w:rsidR="00410939" w:rsidRPr="00D13C88" w:rsidP="00D13C88" w14:paraId="67479290" w14:textId="77777777">
            <w:pPr>
              <w:pStyle w:val="Heading3"/>
            </w:pPr>
            <w:sdt>
              <w:sdtPr>
                <w:id w:val="-1067030744"/>
                <w:placeholder>
                  <w:docPart w:val="B2773EADE2E047EFAA72715B5256AF4C"/>
                </w:placeholder>
                <w:showingPlcHdr/>
                <w:richText/>
                <w:temporary/>
                <w15:appearance w15:val="hidden"/>
              </w:sdtPr>
              <w:sdtContent>
                <w:r w:rsidRPr="00102847">
                  <w:t>KEY SKILLS AND CHARACTERISTICS</w:t>
                </w:r>
              </w:sdtContent>
            </w:sdt>
            <w:r w:rsidRPr="00102847">
              <w:t xml:space="preserve"> </w:t>
            </w:r>
          </w:p>
          <w:p w:rsidR="004A7D41" w:rsidP="00B7360B" w14:paraId="17B7746E" w14:textId="77777777">
            <w:pPr>
              <w:pStyle w:val="ListParagraph"/>
              <w:numPr>
                <w:ilvl w:val="0"/>
                <w:numId w:val="6"/>
              </w:numPr>
            </w:pPr>
            <w:r>
              <w:t xml:space="preserve">Strong interpersonal &amp; communication skills </w:t>
            </w:r>
          </w:p>
          <w:p w:rsidR="004A7D41" w:rsidP="00B7360B" w14:paraId="3C017DD1" w14:textId="77777777">
            <w:pPr>
              <w:pStyle w:val="ListParagraph"/>
              <w:numPr>
                <w:ilvl w:val="0"/>
                <w:numId w:val="6"/>
              </w:numPr>
            </w:pPr>
            <w:r>
              <w:t>MS office Suite</w:t>
            </w:r>
          </w:p>
          <w:p w:rsidR="004A7D41" w:rsidP="00B7360B" w14:paraId="263B91C2" w14:textId="77777777">
            <w:pPr>
              <w:pStyle w:val="ListParagraph"/>
              <w:numPr>
                <w:ilvl w:val="0"/>
                <w:numId w:val="6"/>
              </w:numPr>
            </w:pPr>
            <w:r>
              <w:t>Ability to work collaboratively as part of a team</w:t>
            </w:r>
          </w:p>
          <w:p w:rsidR="004A7D41" w:rsidP="00B7360B" w14:paraId="6AF5A2A6" w14:textId="77777777">
            <w:pPr>
              <w:pStyle w:val="ListParagraph"/>
              <w:numPr>
                <w:ilvl w:val="0"/>
                <w:numId w:val="6"/>
              </w:numPr>
            </w:pPr>
            <w:r>
              <w:t>Problem Solving</w:t>
            </w:r>
          </w:p>
          <w:p w:rsidR="004A7D41" w:rsidP="00B7360B" w14:paraId="4B49CA36" w14:textId="77777777">
            <w:pPr>
              <w:pStyle w:val="ListParagraph"/>
              <w:numPr>
                <w:ilvl w:val="0"/>
                <w:numId w:val="6"/>
              </w:numPr>
            </w:pPr>
            <w:r>
              <w:t>Leadership</w:t>
            </w:r>
          </w:p>
          <w:p w:rsidR="004A7D41" w:rsidP="00B7360B" w14:paraId="33099CEF" w14:textId="77777777">
            <w:pPr>
              <w:pStyle w:val="ListParagraph"/>
              <w:numPr>
                <w:ilvl w:val="0"/>
                <w:numId w:val="6"/>
              </w:numPr>
            </w:pPr>
            <w:r>
              <w:t>Meticulous attention to details</w:t>
            </w:r>
          </w:p>
          <w:p w:rsidR="004A7D41" w:rsidP="00B7360B" w14:paraId="5190C1F9" w14:textId="77777777">
            <w:pPr>
              <w:pStyle w:val="ListParagraph"/>
              <w:numPr>
                <w:ilvl w:val="0"/>
                <w:numId w:val="6"/>
              </w:numPr>
            </w:pPr>
            <w:r>
              <w:t>Excellent Or</w:t>
            </w:r>
            <w:r w:rsidR="00B7360B">
              <w:t>ganizational skills</w:t>
            </w:r>
          </w:p>
          <w:p w:rsidR="00B7360B" w:rsidP="00B7360B" w14:paraId="20B1B0DA" w14:textId="77777777">
            <w:pPr>
              <w:pStyle w:val="ListParagraph"/>
              <w:numPr>
                <w:ilvl w:val="0"/>
                <w:numId w:val="6"/>
              </w:numPr>
            </w:pPr>
            <w:r>
              <w:t>Poised under pressure</w:t>
            </w:r>
          </w:p>
          <w:p w:rsidR="00B7360B" w:rsidP="00B7360B" w14:paraId="09594F2F" w14:textId="77777777">
            <w:pPr>
              <w:pStyle w:val="ListParagraph"/>
            </w:pPr>
          </w:p>
          <w:p w:rsidR="00E451CA" w:rsidRPr="00D13C88" w:rsidP="00E451CA" w14:paraId="725AECF9" w14:textId="4475A667">
            <w:pPr>
              <w:pStyle w:val="Heading3"/>
            </w:pPr>
            <w:r>
              <w:t>Personal information</w:t>
            </w:r>
            <w:r w:rsidRPr="00102847">
              <w:t xml:space="preserve"> </w:t>
            </w:r>
          </w:p>
          <w:p w:rsidR="00E451CA" w:rsidP="00E451CA" w14:paraId="4D0EBD4A" w14:textId="77777777">
            <w:pPr>
              <w:pStyle w:val="ListParagraph"/>
            </w:pPr>
            <w:r>
              <w:t>NAME: MOHAN SINGH SHEKHAWAT</w:t>
            </w:r>
          </w:p>
          <w:p w:rsidR="00E451CA" w:rsidP="00E451CA" w14:paraId="0CFB75CF" w14:textId="77777777">
            <w:pPr>
              <w:pStyle w:val="ListParagraph"/>
            </w:pPr>
            <w:r>
              <w:t>FATHER’S NAME: NARPAT SINGH SHEKHAWAT</w:t>
            </w:r>
          </w:p>
          <w:p w:rsidR="00E451CA" w:rsidP="00E451CA" w14:paraId="4529CC7C" w14:textId="77777777">
            <w:pPr>
              <w:pStyle w:val="ListParagraph"/>
            </w:pPr>
            <w:r>
              <w:t>DATE OF BIRTH: 08 SEP 1989</w:t>
            </w:r>
          </w:p>
          <w:p w:rsidR="00E451CA" w:rsidP="00E451CA" w14:paraId="216CFC87" w14:textId="77777777">
            <w:pPr>
              <w:pStyle w:val="ListParagraph"/>
            </w:pPr>
            <w:r>
              <w:t>MARITAL STATUS: MARRIED</w:t>
            </w:r>
          </w:p>
          <w:p w:rsidR="00E451CA" w:rsidRPr="006272F5" w:rsidP="00E451CA" w14:paraId="3FCE9453" w14:textId="6446CC80">
            <w:pPr>
              <w:pStyle w:val="ListParagraph"/>
            </w:pPr>
            <w:r>
              <w:t>LANGUAGE KNOWN: HINDI, ENGLISH</w:t>
            </w:r>
          </w:p>
        </w:tc>
      </w:tr>
      <w:tr w14:paraId="46DB4A27" w14:textId="77777777" w:rsidTr="00410939">
        <w:tblPrEx>
          <w:tblW w:w="5089" w:type="pct"/>
          <w:tblInd w:w="-90" w:type="dxa"/>
          <w:tblLayout w:type="fixed"/>
          <w:tblLook w:val="0600"/>
        </w:tblPrEx>
        <w:trPr>
          <w:trHeight w:val="1142"/>
        </w:trPr>
        <w:tc>
          <w:tcPr>
            <w:tcW w:w="3600" w:type="dxa"/>
            <w:tcBorders>
              <w:top w:val="single" w:sz="18" w:space="0" w:color="864A04" w:themeColor="accent1" w:themeShade="80"/>
              <w:bottom w:val="single" w:sz="18" w:space="0" w:color="864A04" w:themeColor="accent1" w:themeShade="80"/>
            </w:tcBorders>
            <w:vAlign w:val="center"/>
          </w:tcPr>
          <w:p w:rsidR="00410939" w:rsidP="00410939" w14:paraId="3D2A3563" w14:textId="0F104F21">
            <w:pPr>
              <w:spacing w:before="60" w:after="40" w:line="240" w:lineRule="auto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181100" cy="1352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699822" name="Picture 2"/>
                          <pic:cNvPicPr/>
                        </pic:nvPicPr>
                        <pic:blipFill>
                          <a:blip xmlns:r="http://schemas.openxmlformats.org/officeDocument/2006/relationships" r:embed="rId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9" w:type="dxa"/>
            <w:vMerge/>
          </w:tcPr>
          <w:p w:rsidR="00410939" w:rsidP="00A64095" w14:paraId="174ED8AE" w14:textId="77777777">
            <w:pPr>
              <w:pStyle w:val="Heading3"/>
            </w:pPr>
          </w:p>
        </w:tc>
      </w:tr>
      <w:tr w14:paraId="53AC03EA" w14:textId="77777777" w:rsidTr="00410939">
        <w:tblPrEx>
          <w:tblW w:w="5089" w:type="pct"/>
          <w:tblInd w:w="-90" w:type="dxa"/>
          <w:tblLayout w:type="fixed"/>
          <w:tblLook w:val="0600"/>
        </w:tblPrEx>
        <w:trPr>
          <w:trHeight w:val="1089"/>
        </w:trPr>
        <w:tc>
          <w:tcPr>
            <w:tcW w:w="3600" w:type="dxa"/>
            <w:tcBorders>
              <w:top w:val="single" w:sz="18" w:space="0" w:color="864A04" w:themeColor="accent1" w:themeShade="80"/>
              <w:bottom w:val="single" w:sz="6" w:space="0" w:color="864A04" w:themeColor="accent1" w:themeShade="80"/>
            </w:tcBorders>
          </w:tcPr>
          <w:p w:rsidR="009906D6" w:rsidP="00796286" w14:paraId="6DE39E4E" w14:textId="77777777">
            <w:pPr>
              <w:pStyle w:val="Title"/>
            </w:pPr>
            <w:r>
              <w:t xml:space="preserve">MOHAN </w:t>
            </w:r>
          </w:p>
          <w:p w:rsidR="00410939" w:rsidP="00796286" w14:paraId="65B883D2" w14:textId="01171740">
            <w:pPr>
              <w:pStyle w:val="Title"/>
            </w:pPr>
            <w:r>
              <w:t>SINGH SHEKHAWAT</w:t>
            </w:r>
            <w:r>
              <w:t xml:space="preserve"> </w:t>
            </w:r>
          </w:p>
          <w:p w:rsidR="00410939" w:rsidRPr="00796286" w:rsidP="00796286" w14:paraId="72A5FE54" w14:textId="79DAD6F2">
            <w:pPr>
              <w:pStyle w:val="Subtitle"/>
            </w:pPr>
            <w:r>
              <w:t>ASSISTANT MANAGER</w:t>
            </w:r>
            <w:r w:rsidRPr="00796286">
              <w:t xml:space="preserve"> </w:t>
            </w:r>
          </w:p>
        </w:tc>
        <w:tc>
          <w:tcPr>
            <w:tcW w:w="6659" w:type="dxa"/>
            <w:vMerge/>
          </w:tcPr>
          <w:p w:rsidR="00410939" w:rsidP="00D4187F" w14:paraId="651AE40F" w14:textId="77777777">
            <w:pPr>
              <w:spacing w:after="0" w:line="240" w:lineRule="auto"/>
              <w:contextualSpacing/>
            </w:pPr>
          </w:p>
        </w:tc>
      </w:tr>
      <w:tr w14:paraId="52DF12D5" w14:textId="77777777" w:rsidTr="00410939">
        <w:tblPrEx>
          <w:tblW w:w="5089" w:type="pct"/>
          <w:tblInd w:w="-90" w:type="dxa"/>
          <w:tblLayout w:type="fixed"/>
          <w:tblLook w:val="0600"/>
        </w:tblPrEx>
        <w:tc>
          <w:tcPr>
            <w:tcW w:w="3600" w:type="dxa"/>
            <w:tcBorders>
              <w:top w:val="single" w:sz="6" w:space="0" w:color="864A04" w:themeColor="accent1" w:themeShade="80"/>
            </w:tcBorders>
          </w:tcPr>
          <w:p w:rsidR="00410939" w:rsidRPr="00796286" w:rsidP="00796286" w14:paraId="091F1A80" w14:textId="77777777">
            <w:pPr>
              <w:pStyle w:val="Heading1"/>
            </w:pPr>
            <w:sdt>
              <w:sdtPr>
                <w:id w:val="830714226"/>
                <w:placeholder>
                  <w:docPart w:val="2B42E1A0B29A41F0B8076107E119C68C"/>
                </w:placeholder>
                <w:showingPlcHdr/>
                <w:richText/>
                <w:temporary/>
                <w15:appearance w15:val="hidden"/>
              </w:sdtPr>
              <w:sdtContent>
                <w:r w:rsidRPr="00796286">
                  <w:rPr>
                    <w:rStyle w:val="PlaceholderText"/>
                    <w:color w:val="864A04" w:themeColor="accent1" w:themeShade="80"/>
                  </w:rPr>
                  <w:t>PROFILE</w:t>
                </w:r>
              </w:sdtContent>
            </w:sdt>
            <w:r w:rsidRPr="00796286">
              <w:t xml:space="preserve"> </w:t>
            </w:r>
          </w:p>
          <w:p w:rsidR="00410939" w:rsidRPr="00796286" w:rsidP="00796286" w14:paraId="094868F6" w14:textId="1495BD3C">
            <w:pPr>
              <w:pStyle w:val="ContactInfo"/>
            </w:pPr>
            <w:r>
              <w:t>Manager ROW and Permission</w:t>
            </w:r>
            <w:r w:rsidR="00975932">
              <w:t xml:space="preserve"> &amp;</w:t>
            </w:r>
            <w:r>
              <w:t xml:space="preserve"> MIS having experience of 7.6 years with handling team of 45 people across state, coordination with end-to-end team personal. Multi-tasking</w:t>
            </w:r>
            <w:r w:rsidR="00B05910">
              <w:t xml:space="preserve"> ability with problem solving mindset</w:t>
            </w:r>
            <w:r w:rsidR="006E24D0">
              <w:t>,</w:t>
            </w:r>
            <w:r w:rsidR="00B05910">
              <w:t xml:space="preserve"> </w:t>
            </w:r>
            <w:r w:rsidR="005C2E60">
              <w:t xml:space="preserve">dealing with Govt. officials, </w:t>
            </w:r>
            <w:r w:rsidR="006E24D0">
              <w:t>d</w:t>
            </w:r>
            <w:r w:rsidR="00B05910">
              <w:t xml:space="preserve">ocumentation handling, </w:t>
            </w:r>
            <w:r w:rsidR="006E24D0">
              <w:t>financial estimation and calculation of Demand note as per policy and circulars</w:t>
            </w:r>
            <w:r w:rsidR="00770B71">
              <w:t xml:space="preserve">, coordination with construction engineers and vendors. </w:t>
            </w:r>
            <w:r w:rsidR="00B05910">
              <w:t xml:space="preserve">  </w:t>
            </w:r>
            <w:r>
              <w:t xml:space="preserve"> </w:t>
            </w:r>
            <w:r w:rsidRPr="00796286">
              <w:t xml:space="preserve"> </w:t>
            </w:r>
          </w:p>
          <w:p w:rsidR="00410939" w:rsidRPr="00796286" w:rsidP="00796286" w14:paraId="39EF4B48" w14:textId="77777777">
            <w:pPr>
              <w:pStyle w:val="Heading2"/>
            </w:pPr>
            <w:sdt>
              <w:sdtPr>
                <w:id w:val="-328447821"/>
                <w:placeholder>
                  <w:docPart w:val="A0F833F4804248AAB65041C5F17D1887"/>
                </w:placeholder>
                <w:showingPlcHdr/>
                <w:richText/>
                <w:temporary/>
                <w15:appearance w15:val="hidden"/>
              </w:sdtPr>
              <w:sdtContent>
                <w:r w:rsidRPr="00796286">
                  <w:rPr>
                    <w:rStyle w:val="PlaceholderText"/>
                    <w:color w:val="864A04" w:themeColor="accent1" w:themeShade="80"/>
                  </w:rPr>
                  <w:t>CONTACT</w:t>
                </w:r>
              </w:sdtContent>
            </w:sdt>
            <w:r w:rsidRPr="00796286">
              <w:t xml:space="preserve"> </w:t>
            </w:r>
          </w:p>
          <w:p w:rsidR="00410939" w:rsidP="00796286" w14:paraId="2C27DF8D" w14:textId="0841FD14">
            <w:pPr>
              <w:pStyle w:val="ContactInfo"/>
            </w:pPr>
            <w:hyperlink r:id="rId10" w:history="1">
              <w:r w:rsidRPr="00AC704C">
                <w:rPr>
                  <w:rStyle w:val="Hyperlink"/>
                </w:rPr>
                <w:t>mohanshekhawat@hotmail.com</w:t>
              </w:r>
            </w:hyperlink>
            <w:r>
              <w:t xml:space="preserve"> </w:t>
            </w:r>
          </w:p>
          <w:p w:rsidR="00410939" w:rsidRPr="00796286" w:rsidP="00796286" w14:paraId="7A56031D" w14:textId="2150208A">
            <w:pPr>
              <w:pStyle w:val="ContactInfo"/>
            </w:pPr>
            <w:r>
              <w:t>+91</w:t>
            </w:r>
            <w:r w:rsidR="00DB7CD7">
              <w:t>-</w:t>
            </w:r>
            <w:r>
              <w:t>8875025314</w:t>
            </w:r>
            <w:r w:rsidRPr="00796286">
              <w:t xml:space="preserve"> </w:t>
            </w:r>
          </w:p>
          <w:p w:rsidR="00410939" w:rsidRPr="00796286" w:rsidP="00796286" w14:paraId="50C27941" w14:textId="4DC2CC55">
            <w:pPr>
              <w:pStyle w:val="ContactInfo"/>
            </w:pPr>
            <w:r>
              <w:t xml:space="preserve">13, </w:t>
            </w:r>
            <w:r>
              <w:t>Gopalbari</w:t>
            </w:r>
            <w:r>
              <w:t xml:space="preserve">, </w:t>
            </w:r>
            <w:r>
              <w:t>Govindpura</w:t>
            </w:r>
            <w:r w:rsidRPr="00796286">
              <w:t xml:space="preserve"> </w:t>
            </w:r>
          </w:p>
          <w:p w:rsidR="00410939" w:rsidRPr="00796286" w:rsidP="00796286" w14:paraId="4FB2870F" w14:textId="7ED34EA5">
            <w:pPr>
              <w:pStyle w:val="ContactInfo"/>
            </w:pPr>
            <w:r>
              <w:t>Jaipur, Rajasthan- 302012</w:t>
            </w:r>
            <w:r w:rsidRPr="00796286">
              <w:t xml:space="preserve"> </w:t>
            </w:r>
          </w:p>
          <w:p w:rsidR="00410939" w:rsidRPr="00796286" w:rsidP="00796286" w14:paraId="0EF41921" w14:textId="77777777">
            <w:pPr>
              <w:pStyle w:val="Heading2"/>
            </w:pPr>
            <w:sdt>
              <w:sdtPr>
                <w:id w:val="1966933325"/>
                <w:placeholder>
                  <w:docPart w:val="2E4BD0E2504C4BF7B3F2B63DCADA3F4B"/>
                </w:placeholder>
                <w:showingPlcHdr/>
                <w:richText/>
                <w:temporary/>
                <w15:appearance w15:val="hidden"/>
              </w:sdtPr>
              <w:sdtContent>
                <w:r w:rsidRPr="00796286">
                  <w:t>ACTIVITIES AND INTERESTS</w:t>
                </w:r>
              </w:sdtContent>
            </w:sdt>
            <w:r w:rsidRPr="00796286">
              <w:t xml:space="preserve"> </w:t>
            </w:r>
          </w:p>
          <w:p w:rsidR="00E6392E" w:rsidP="00E6392E" w14:paraId="37BD770E" w14:textId="57A3F152">
            <w:pPr>
              <w:pStyle w:val="ContactInfo"/>
              <w:numPr>
                <w:ilvl w:val="0"/>
                <w:numId w:val="1"/>
              </w:numPr>
            </w:pPr>
            <w:r>
              <w:t>Theater</w:t>
            </w:r>
          </w:p>
          <w:p w:rsidR="00E6392E" w:rsidP="00E6392E" w14:paraId="476DC71B" w14:textId="0D966870">
            <w:pPr>
              <w:pStyle w:val="ContactInfo"/>
              <w:numPr>
                <w:ilvl w:val="0"/>
                <w:numId w:val="1"/>
              </w:numPr>
            </w:pPr>
            <w:r>
              <w:t>Travel</w:t>
            </w:r>
          </w:p>
          <w:p w:rsidR="00E6392E" w:rsidP="00E6392E" w14:paraId="5E314D3A" w14:textId="0FB0679E">
            <w:pPr>
              <w:pStyle w:val="ContactInfo"/>
              <w:numPr>
                <w:ilvl w:val="0"/>
                <w:numId w:val="1"/>
              </w:numPr>
            </w:pPr>
            <w:r>
              <w:t>Stories</w:t>
            </w:r>
          </w:p>
          <w:p w:rsidR="00E6392E" w:rsidP="00E6392E" w14:paraId="7D83DF81" w14:textId="18DC1082">
            <w:pPr>
              <w:pStyle w:val="ContactInfo"/>
              <w:numPr>
                <w:ilvl w:val="0"/>
                <w:numId w:val="1"/>
              </w:numPr>
            </w:pPr>
            <w:r>
              <w:t>Learning new technology</w:t>
            </w:r>
          </w:p>
          <w:p w:rsidR="00E6392E" w:rsidP="00E6392E" w14:paraId="4D71FD81" w14:textId="0A3FAA5E">
            <w:pPr>
              <w:pStyle w:val="ContactInfo"/>
              <w:numPr>
                <w:ilvl w:val="0"/>
                <w:numId w:val="1"/>
              </w:numPr>
            </w:pPr>
            <w:r>
              <w:t>Video Games</w:t>
            </w:r>
          </w:p>
          <w:p w:rsidR="00410939" w:rsidRPr="00796286" w:rsidP="00796286" w14:paraId="4574AFD3" w14:textId="27670F2A">
            <w:pPr>
              <w:pStyle w:val="ContactInfo"/>
            </w:pPr>
            <w:r>
              <w:t xml:space="preserve"> </w:t>
            </w:r>
            <w:r w:rsidRPr="00796286">
              <w:t xml:space="preserve"> </w:t>
            </w:r>
          </w:p>
        </w:tc>
        <w:tc>
          <w:tcPr>
            <w:tcW w:w="6659" w:type="dxa"/>
            <w:vMerge/>
          </w:tcPr>
          <w:p w:rsidR="00410939" w:rsidP="00D4187F" w14:paraId="288A0B45" w14:textId="77777777">
            <w:pPr>
              <w:spacing w:after="0" w:line="240" w:lineRule="auto"/>
              <w:contextualSpacing/>
            </w:pPr>
          </w:p>
        </w:tc>
      </w:tr>
    </w:tbl>
    <w:p w:rsidR="00D70063" w:rsidRPr="00796286" w:rsidP="00D4187F" w14:paraId="52E25B21" w14:textId="77777777">
      <w:pPr>
        <w:spacing w:after="0" w:line="240" w:lineRule="auto"/>
        <w:contextualSpacing/>
        <w:rPr>
          <w:sz w:val="16"/>
          <w:szCs w:val="1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1"/>
          </v:shape>
        </w:pict>
      </w:r>
    </w:p>
    <w:sectPr w:rsidSect="00A64095">
      <w:pgSz w:w="12240" w:h="15840"/>
      <w:pgMar w:top="1008" w:right="1080" w:bottom="1008" w:left="1080" w:header="576" w:footer="288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28F0571"/>
    <w:multiLevelType w:val="hybridMultilevel"/>
    <w:tmpl w:val="BFA24D44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26750202"/>
    <w:multiLevelType w:val="hybridMultilevel"/>
    <w:tmpl w:val="8D8A8B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76DB1"/>
    <w:multiLevelType w:val="hybridMultilevel"/>
    <w:tmpl w:val="F5D8F1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F71D8"/>
    <w:multiLevelType w:val="hybridMultilevel"/>
    <w:tmpl w:val="5E2C17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B5750"/>
    <w:multiLevelType w:val="hybridMultilevel"/>
    <w:tmpl w:val="CAFE07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9B70D9"/>
    <w:multiLevelType w:val="hybridMultilevel"/>
    <w:tmpl w:val="E51285F2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1"/>
  <w:stylePaneSortMethod w:val="nam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0E"/>
    <w:rsid w:val="00102847"/>
    <w:rsid w:val="001340F5"/>
    <w:rsid w:val="00143F96"/>
    <w:rsid w:val="00157B6F"/>
    <w:rsid w:val="00187B92"/>
    <w:rsid w:val="001A1BB6"/>
    <w:rsid w:val="001A587F"/>
    <w:rsid w:val="001D50AB"/>
    <w:rsid w:val="00272C7E"/>
    <w:rsid w:val="002815BC"/>
    <w:rsid w:val="00293B83"/>
    <w:rsid w:val="002A24BC"/>
    <w:rsid w:val="002C0739"/>
    <w:rsid w:val="003504EF"/>
    <w:rsid w:val="0039505A"/>
    <w:rsid w:val="003D76D1"/>
    <w:rsid w:val="00410939"/>
    <w:rsid w:val="00431971"/>
    <w:rsid w:val="0044748F"/>
    <w:rsid w:val="00486E5D"/>
    <w:rsid w:val="004A7D41"/>
    <w:rsid w:val="004F63C8"/>
    <w:rsid w:val="0051792D"/>
    <w:rsid w:val="00556717"/>
    <w:rsid w:val="00581FC8"/>
    <w:rsid w:val="005B31A6"/>
    <w:rsid w:val="005C2E60"/>
    <w:rsid w:val="005F41D0"/>
    <w:rsid w:val="00614B25"/>
    <w:rsid w:val="006272F5"/>
    <w:rsid w:val="006A264B"/>
    <w:rsid w:val="006A3CE7"/>
    <w:rsid w:val="006B6D95"/>
    <w:rsid w:val="006C4A67"/>
    <w:rsid w:val="006E24D0"/>
    <w:rsid w:val="00761BB8"/>
    <w:rsid w:val="00770B71"/>
    <w:rsid w:val="00796286"/>
    <w:rsid w:val="007C3374"/>
    <w:rsid w:val="00877E69"/>
    <w:rsid w:val="0089456F"/>
    <w:rsid w:val="008958A3"/>
    <w:rsid w:val="008C33FB"/>
    <w:rsid w:val="008D3524"/>
    <w:rsid w:val="008F59C4"/>
    <w:rsid w:val="00952ECD"/>
    <w:rsid w:val="00975932"/>
    <w:rsid w:val="009906D6"/>
    <w:rsid w:val="009C2B46"/>
    <w:rsid w:val="009C2F00"/>
    <w:rsid w:val="009D2759"/>
    <w:rsid w:val="00A64095"/>
    <w:rsid w:val="00A903B0"/>
    <w:rsid w:val="00AC704C"/>
    <w:rsid w:val="00AF7BCF"/>
    <w:rsid w:val="00B05910"/>
    <w:rsid w:val="00B22435"/>
    <w:rsid w:val="00B31A51"/>
    <w:rsid w:val="00B52BFE"/>
    <w:rsid w:val="00B7360B"/>
    <w:rsid w:val="00C00053"/>
    <w:rsid w:val="00C233CA"/>
    <w:rsid w:val="00C63564"/>
    <w:rsid w:val="00C66EEC"/>
    <w:rsid w:val="00C93BB8"/>
    <w:rsid w:val="00CB567C"/>
    <w:rsid w:val="00CC1989"/>
    <w:rsid w:val="00CC510E"/>
    <w:rsid w:val="00D13C88"/>
    <w:rsid w:val="00D1599B"/>
    <w:rsid w:val="00D4187F"/>
    <w:rsid w:val="00D42199"/>
    <w:rsid w:val="00D460EA"/>
    <w:rsid w:val="00D70063"/>
    <w:rsid w:val="00DB1846"/>
    <w:rsid w:val="00DB7CD7"/>
    <w:rsid w:val="00E148AA"/>
    <w:rsid w:val="00E451CA"/>
    <w:rsid w:val="00E6392E"/>
    <w:rsid w:val="00E738AF"/>
    <w:rsid w:val="00E80A6C"/>
    <w:rsid w:val="00E9194E"/>
    <w:rsid w:val="00EA0BE6"/>
    <w:rsid w:val="00F24F1D"/>
    <w:rsid w:val="00FC3A78"/>
    <w:rsid w:val="00FD7C0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3C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6286"/>
    <w:pP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86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233CA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796286"/>
    <w:pPr>
      <w:spacing w:after="120"/>
      <w:jc w:val="left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semiHidden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semiHidden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233CA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customStyle="1" w:styleId="University">
    <w:name w:val="University"/>
    <w:basedOn w:val="Normal"/>
    <w:qFormat/>
    <w:rsid w:val="00410939"/>
    <w:pPr>
      <w:spacing w:after="120"/>
      <w:contextualSpacing/>
    </w:pPr>
    <w:rPr>
      <w:caps/>
    </w:rPr>
  </w:style>
  <w:style w:type="paragraph" w:styleId="ListParagraph">
    <w:name w:val="List Paragraph"/>
    <w:basedOn w:val="Normal"/>
    <w:uiPriority w:val="34"/>
    <w:unhideWhenUsed/>
    <w:qFormat/>
    <w:rsid w:val="005C2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mailto:mohanshekhawat@hotmail.com" TargetMode="External" /><Relationship Id="rId11" Type="http://schemas.openxmlformats.org/officeDocument/2006/relationships/image" Target="http://footmark.infoedge.com/apply/cvtracking?dtyp=docx_n&amp;userId=ef35b258e01d993edabce7482e4baed684d6f287e8fbdf61&amp;jobId=040322501630&amp;uid=473314790403225016301646916010&amp;docType=docx" TargetMode="External" /><Relationship Id="rId12" Type="http://schemas.openxmlformats.org/officeDocument/2006/relationships/glossaryDocument" Target="glossary/document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customXml" Target="../customXml/item5.xml" /><Relationship Id="rId9" Type="http://schemas.openxmlformats.org/officeDocument/2006/relationships/image" Target="media/image1.jpeg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Mohan%20singh%20shekhawa\AppData\Roaming\Microsoft\Templates\Office%20manager%20resume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AFDE6D08FC33447B9CA22F4908A8A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25F1F-02A8-44CF-92CA-1A32C310C867}"/>
      </w:docPartPr>
      <w:docPartBody>
        <w:p w:rsidR="00000000">
          <w:pPr>
            <w:pStyle w:val="AFDE6D08FC33447B9CA22F4908A8A962"/>
          </w:pPr>
          <w:r w:rsidRPr="00A64095">
            <w:t>Experience</w:t>
          </w:r>
        </w:p>
      </w:docPartBody>
    </w:docPart>
    <w:docPart>
      <w:docPartPr>
        <w:name w:val="E0784156ED714E909BBFD5B6B716F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9B3C0-5492-4947-B063-E76123951D8F}"/>
      </w:docPartPr>
      <w:docPartBody>
        <w:p w:rsidR="00000000">
          <w:pPr>
            <w:pStyle w:val="E0784156ED714E909BBFD5B6B716F98C"/>
          </w:pPr>
          <w:r w:rsidRPr="00102847">
            <w:t>EDUC</w:t>
          </w:r>
          <w:r w:rsidRPr="00102847">
            <w:t>ATION</w:t>
          </w:r>
        </w:p>
      </w:docPartBody>
    </w:docPart>
    <w:docPart>
      <w:docPartPr>
        <w:name w:val="B2773EADE2E047EFAA72715B5256A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EA026-2F74-48C9-A0F1-CB4D240EF0CD}"/>
      </w:docPartPr>
      <w:docPartBody>
        <w:p w:rsidR="00000000">
          <w:pPr>
            <w:pStyle w:val="B2773EADE2E047EFAA72715B5256AF4C"/>
          </w:pPr>
          <w:r w:rsidRPr="00102847">
            <w:t>KEY SKILLS AND CHARACTERISTICS</w:t>
          </w:r>
        </w:p>
      </w:docPartBody>
    </w:docPart>
    <w:docPart>
      <w:docPartPr>
        <w:name w:val="2B42E1A0B29A41F0B8076107E119C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7FD01-EE87-4288-948C-2643305CEF74}"/>
      </w:docPartPr>
      <w:docPartBody>
        <w:p w:rsidR="00000000">
          <w:pPr>
            <w:pStyle w:val="2B42E1A0B29A41F0B8076107E119C68C"/>
          </w:pPr>
          <w:r w:rsidRPr="00796286">
            <w:rPr>
              <w:rStyle w:val="PlaceholderText"/>
              <w:color w:val="1F3864" w:themeColor="accent1" w:themeShade="80"/>
            </w:rPr>
            <w:t>PROFILE</w:t>
          </w:r>
        </w:p>
      </w:docPartBody>
    </w:docPart>
    <w:docPart>
      <w:docPartPr>
        <w:name w:val="A0F833F4804248AAB65041C5F17D1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C6613-CEF1-4029-81B2-63A79154315F}"/>
      </w:docPartPr>
      <w:docPartBody>
        <w:p w:rsidR="00000000">
          <w:pPr>
            <w:pStyle w:val="A0F833F4804248AAB65041C5F17D1887"/>
          </w:pPr>
          <w:r w:rsidRPr="00796286">
            <w:rPr>
              <w:rStyle w:val="PlaceholderText"/>
              <w:color w:val="1F3864" w:themeColor="accent1" w:themeShade="80"/>
            </w:rPr>
            <w:t>CONTACT</w:t>
          </w:r>
        </w:p>
      </w:docPartBody>
    </w:docPart>
    <w:docPart>
      <w:docPartPr>
        <w:name w:val="2E4BD0E2504C4BF7B3F2B63DCADA3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26E0B-267B-4B76-BFE1-BA490DE7A742}"/>
      </w:docPartPr>
      <w:docPartBody>
        <w:p w:rsidR="00000000">
          <w:pPr>
            <w:pStyle w:val="2E4BD0E2504C4BF7B3F2B63DCADA3F4B"/>
          </w:pPr>
          <w:r w:rsidRPr="00796286">
            <w:t>ACTIVITIES AND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07"/>
    <w:rsid w:val="002B7585"/>
    <w:rsid w:val="00B26E0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Heading5"/>
    <w:link w:val="Heading4Char"/>
    <w:uiPriority w:val="9"/>
    <w:unhideWhenUsed/>
    <w:qFormat/>
    <w:pPr>
      <w:keepNext/>
      <w:keepLines/>
      <w:spacing w:before="120" w:after="0" w:line="240" w:lineRule="auto"/>
      <w:contextualSpacing/>
      <w:jc w:val="both"/>
      <w:outlineLvl w:val="3"/>
    </w:pPr>
    <w:rPr>
      <w:rFonts w:asciiTheme="majorHAnsi" w:eastAsiaTheme="majorEastAsia" w:hAnsiTheme="majorHAnsi" w:cstheme="majorBidi"/>
      <w:b/>
      <w:iCs/>
      <w:caps/>
      <w:sz w:val="28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DE6D08FC33447B9CA22F4908A8A962">
    <w:name w:val="AFDE6D08FC33447B9CA22F4908A8A962"/>
  </w:style>
  <w:style w:type="paragraph" w:customStyle="1" w:styleId="AE7860E1A2D4493FA9A9DA72C4A2D90C">
    <w:name w:val="AE7860E1A2D4493FA9A9DA72C4A2D90C"/>
  </w:style>
  <w:style w:type="paragraph" w:customStyle="1" w:styleId="1004A7853FA641F2932ED5E691CEFD3B">
    <w:name w:val="1004A7853FA641F2932ED5E691CEFD3B"/>
  </w:style>
  <w:style w:type="paragraph" w:customStyle="1" w:styleId="AC6ACE60B13F4E56A4853F887331B216">
    <w:name w:val="AC6ACE60B13F4E56A4853F887331B216"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z w:val="28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D0E7F615ADCD44C9AD01404B695B78F9">
    <w:name w:val="D0E7F615ADCD44C9AD01404B695B78F9"/>
  </w:style>
  <w:style w:type="paragraph" w:customStyle="1" w:styleId="E34D7BA718F940CBB8081CC0F431E2CA">
    <w:name w:val="E34D7BA718F940CBB8081CC0F431E2CA"/>
  </w:style>
  <w:style w:type="paragraph" w:customStyle="1" w:styleId="AFFA093850134352ABF678190F1C8EB0">
    <w:name w:val="AFFA093850134352ABF678190F1C8EB0"/>
  </w:style>
  <w:style w:type="paragraph" w:customStyle="1" w:styleId="E0784156ED714E909BBFD5B6B716F98C">
    <w:name w:val="E0784156ED714E909BBFD5B6B716F98C"/>
  </w:style>
  <w:style w:type="paragraph" w:customStyle="1" w:styleId="1DFBD276B6A94713BB41E4EDD387DEBB">
    <w:name w:val="1DFBD276B6A94713BB41E4EDD387DEBB"/>
  </w:style>
  <w:style w:type="paragraph" w:customStyle="1" w:styleId="37880DCA52C246CF971EB39B2A43DE4B">
    <w:name w:val="37880DCA52C246CF971EB39B2A43DE4B"/>
  </w:style>
  <w:style w:type="paragraph" w:customStyle="1" w:styleId="D9AB7C9ED49045848FA2A48A0AE016BE">
    <w:name w:val="D9AB7C9ED49045848FA2A48A0AE016BE"/>
  </w:style>
  <w:style w:type="paragraph" w:customStyle="1" w:styleId="7358C5246A7D4781B4979BC2C31415E5">
    <w:name w:val="7358C5246A7D4781B4979BC2C31415E5"/>
  </w:style>
  <w:style w:type="paragraph" w:customStyle="1" w:styleId="EDAE0DDBE5434805AC50DC066E2EFBF0">
    <w:name w:val="EDAE0DDBE5434805AC50DC066E2EFBF0"/>
  </w:style>
  <w:style w:type="paragraph" w:customStyle="1" w:styleId="C8520D14F16B4FCD8081FA3199EA42FF">
    <w:name w:val="C8520D14F16B4FCD8081FA3199EA42FF"/>
  </w:style>
  <w:style w:type="paragraph" w:customStyle="1" w:styleId="06BFA97A7A2D41F0B7DA6DFFD65A32FF">
    <w:name w:val="06BFA97A7A2D41F0B7DA6DFFD65A32FF"/>
  </w:style>
  <w:style w:type="paragraph" w:customStyle="1" w:styleId="B2773EADE2E047EFAA72715B5256AF4C">
    <w:name w:val="B2773EADE2E047EFAA72715B5256AF4C"/>
  </w:style>
  <w:style w:type="paragraph" w:customStyle="1" w:styleId="9DBB7DDC69B5403C8D9631437A7F3352">
    <w:name w:val="9DBB7DDC69B5403C8D9631437A7F3352"/>
  </w:style>
  <w:style w:type="paragraph" w:customStyle="1" w:styleId="F0E32DE83B17484CB750A082736AC12E">
    <w:name w:val="F0E32DE83B17484CB750A082736AC12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11BFD12586043BA99BCF5738B2A68B4">
    <w:name w:val="F11BFD12586043BA99BCF5738B2A68B4"/>
  </w:style>
  <w:style w:type="paragraph" w:customStyle="1" w:styleId="2B42E1A0B29A41F0B8076107E119C68C">
    <w:name w:val="2B42E1A0B29A41F0B8076107E119C68C"/>
  </w:style>
  <w:style w:type="paragraph" w:customStyle="1" w:styleId="DF4EDAB57A6C411EA18E67816FA66066">
    <w:name w:val="DF4EDAB57A6C411EA18E67816FA66066"/>
  </w:style>
  <w:style w:type="paragraph" w:customStyle="1" w:styleId="A0F833F4804248AAB65041C5F17D1887">
    <w:name w:val="A0F833F4804248AAB65041C5F17D1887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296E60C967C44C7E94B07032958A58FA">
    <w:name w:val="296E60C967C44C7E94B07032958A58FA"/>
  </w:style>
  <w:style w:type="paragraph" w:customStyle="1" w:styleId="DF921F58CEAC4DD5AAA97C898191579C">
    <w:name w:val="DF921F58CEAC4DD5AAA97C898191579C"/>
  </w:style>
  <w:style w:type="paragraph" w:customStyle="1" w:styleId="B6AC062669DF4860841A9008E6F6D174">
    <w:name w:val="B6AC062669DF4860841A9008E6F6D174"/>
  </w:style>
  <w:style w:type="paragraph" w:customStyle="1" w:styleId="5FBEE23EC9C54106AACD0EDAF570B412">
    <w:name w:val="5FBEE23EC9C54106AACD0EDAF570B412"/>
  </w:style>
  <w:style w:type="paragraph" w:customStyle="1" w:styleId="904E003BD7E440C8B235C2B8289F2415">
    <w:name w:val="904E003BD7E440C8B235C2B8289F2415"/>
  </w:style>
  <w:style w:type="paragraph" w:customStyle="1" w:styleId="2E4BD0E2504C4BF7B3F2B63DCADA3F4B">
    <w:name w:val="2E4BD0E2504C4BF7B3F2B63DCADA3F4B"/>
  </w:style>
  <w:style w:type="paragraph" w:customStyle="1" w:styleId="E1539527A74747B489E7B44BB65A822E">
    <w:name w:val="E1539527A74747B489E7B44BB65A822E"/>
  </w:style>
  <w:style w:type="paragraph" w:customStyle="1" w:styleId="FBDD805871054333BED94610B3E14E6D">
    <w:name w:val="FBDD805871054333BED94610B3E14E6D"/>
    <w:rsid w:val="00B26E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2a266b9fa9a230c5a512669d8b298c3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ddc33fff6b14141ee5c74a0d29ea6a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19F71B-31A8-4ABF-BAE0-05E6A1778B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19C2273-4D2E-4000-8DAB-D9C834429A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3CC826-6B93-4F43-97DC-BA44A634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A4EC212-7674-45B8-A525-B487A0DE2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</Template>
  <TotalTime>0</TotalTime>
  <Pages>3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2021-11-17T04:05:00Z</dcterms:created>
  <dcterms:modified xsi:type="dcterms:W3CDTF">2021-11-17T07:39:00Z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