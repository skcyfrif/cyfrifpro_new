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0F" w:rsidRPr="00780A88" w:rsidRDefault="00F4190F" w:rsidP="00F4190F">
      <w:pPr>
        <w:pStyle w:val="ContactInfo"/>
        <w:rPr>
          <w:rFonts w:ascii="Arimo" w:hAnsi="Arimo"/>
          <w:b/>
          <w:sz w:val="20"/>
        </w:rPr>
      </w:pPr>
      <w:r w:rsidRPr="00780A88">
        <w:rPr>
          <w:rFonts w:ascii="Arimo" w:hAnsi="Arimo"/>
          <w:b/>
          <w:sz w:val="20"/>
        </w:rPr>
        <w:t>Back side of KV staff quarter,danipali</w:t>
      </w:r>
    </w:p>
    <w:p w:rsidR="00F4190F" w:rsidRPr="00780A88" w:rsidRDefault="00F4190F" w:rsidP="00F4190F">
      <w:pPr>
        <w:pStyle w:val="ContactInfo"/>
        <w:rPr>
          <w:rFonts w:ascii="Arimo" w:hAnsi="Arimo"/>
          <w:b/>
          <w:sz w:val="20"/>
        </w:rPr>
      </w:pPr>
      <w:r w:rsidRPr="00780A88">
        <w:rPr>
          <w:rFonts w:ascii="Arimo" w:hAnsi="Arimo"/>
          <w:b/>
          <w:sz w:val="20"/>
        </w:rPr>
        <w:t>Sambalpur,Odisha</w:t>
      </w:r>
    </w:p>
    <w:p w:rsidR="00F4190F" w:rsidRPr="00780A88" w:rsidRDefault="00130A17" w:rsidP="00F4190F">
      <w:pPr>
        <w:pStyle w:val="ContactInfo"/>
        <w:rPr>
          <w:rFonts w:ascii="Arimo" w:hAnsi="Arimo"/>
          <w:b/>
          <w:sz w:val="20"/>
        </w:rPr>
      </w:pPr>
      <w:sdt>
        <w:sdtPr>
          <w:rPr>
            <w:rFonts w:ascii="Arimo" w:hAnsi="Arimo"/>
            <w:b/>
            <w:sz w:val="20"/>
          </w:rPr>
          <w:alias w:val="Telephone"/>
          <w:tag w:val="Telephone"/>
          <w:id w:val="599758962"/>
          <w:placeholder>
            <w:docPart w:val="3ABAACCF73964C75AD6438CAD87412DC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284F52" w:rsidRPr="00780A88">
            <w:rPr>
              <w:rFonts w:ascii="Arimo" w:hAnsi="Arimo"/>
              <w:b/>
              <w:sz w:val="20"/>
            </w:rPr>
            <w:t>Telephone</w:t>
          </w:r>
        </w:sdtContent>
      </w:sdt>
      <w:r w:rsidR="00F4190F" w:rsidRPr="00780A88">
        <w:rPr>
          <w:rFonts w:ascii="Arimo" w:hAnsi="Arimo"/>
          <w:b/>
          <w:sz w:val="20"/>
        </w:rPr>
        <w:t>:7008956968</w:t>
      </w:r>
    </w:p>
    <w:p w:rsidR="00F50181" w:rsidRPr="00780A88" w:rsidRDefault="00130A17" w:rsidP="00F4190F">
      <w:pPr>
        <w:pStyle w:val="ContactInfo"/>
        <w:rPr>
          <w:rFonts w:ascii="Arimo" w:hAnsi="Arimo"/>
          <w:b/>
          <w:sz w:val="20"/>
        </w:rPr>
      </w:pPr>
      <w:sdt>
        <w:sdtPr>
          <w:rPr>
            <w:rFonts w:ascii="Arimo" w:hAnsi="Arimo"/>
            <w:b/>
            <w:sz w:val="20"/>
          </w:rPr>
          <w:alias w:val="Email"/>
          <w:tag w:val=""/>
          <w:id w:val="1889536063"/>
          <w:placeholder>
            <w:docPart w:val="AAAC83A6FEBB4C948E971106ABE1782C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284F52" w:rsidRPr="00780A88">
            <w:rPr>
              <w:rFonts w:ascii="Arimo" w:hAnsi="Arimo"/>
              <w:b/>
              <w:sz w:val="20"/>
            </w:rPr>
            <w:t>Email</w:t>
          </w:r>
        </w:sdtContent>
      </w:sdt>
      <w:r w:rsidR="00F4190F" w:rsidRPr="00780A88">
        <w:rPr>
          <w:rFonts w:ascii="Arimo" w:hAnsi="Arimo"/>
          <w:b/>
          <w:sz w:val="20"/>
        </w:rPr>
        <w:t>:Priyankaasingh1997@gmail.com</w:t>
      </w:r>
    </w:p>
    <w:p w:rsidR="00F50181" w:rsidRPr="00780A88" w:rsidRDefault="00F4190F">
      <w:pPr>
        <w:pStyle w:val="Name"/>
        <w:rPr>
          <w:sz w:val="36"/>
          <w:szCs w:val="36"/>
        </w:rPr>
      </w:pPr>
      <w:bookmarkStart w:id="0" w:name="_GoBack"/>
      <w:bookmarkEnd w:id="0"/>
      <w:r w:rsidRPr="00780A88">
        <w:rPr>
          <w:sz w:val="36"/>
          <w:szCs w:val="36"/>
        </w:rPr>
        <w:t>Priyanka singh</w:t>
      </w:r>
    </w:p>
    <w:tbl>
      <w:tblPr>
        <w:tblStyle w:val="ResumeTable"/>
        <w:tblW w:w="5000" w:type="pct"/>
        <w:tblLook w:val="04A0"/>
      </w:tblPr>
      <w:tblGrid>
        <w:gridCol w:w="1643"/>
        <w:gridCol w:w="8437"/>
      </w:tblGrid>
      <w:tr w:rsidR="00F50181" w:rsidRPr="00780A88" w:rsidTr="00780A88">
        <w:tc>
          <w:tcPr>
            <w:tcW w:w="1643" w:type="dxa"/>
            <w:tcMar>
              <w:right w:w="475" w:type="dxa"/>
            </w:tcMar>
          </w:tcPr>
          <w:p w:rsidR="00F50181" w:rsidRPr="00780A88" w:rsidRDefault="00284F52">
            <w:pPr>
              <w:pStyle w:val="Heading1"/>
              <w:outlineLvl w:val="0"/>
              <w:rPr>
                <w:b/>
                <w:sz w:val="20"/>
              </w:rPr>
            </w:pPr>
            <w:r w:rsidRPr="00780A88">
              <w:rPr>
                <w:b/>
                <w:sz w:val="20"/>
              </w:rPr>
              <w:t>Objective</w:t>
            </w:r>
          </w:p>
        </w:tc>
        <w:tc>
          <w:tcPr>
            <w:tcW w:w="8437" w:type="dxa"/>
          </w:tcPr>
          <w:p w:rsidR="00F50181" w:rsidRPr="00780A88" w:rsidRDefault="00A33EAB" w:rsidP="00F4190F">
            <w:pPr>
              <w:pStyle w:val="ResumeText"/>
            </w:pPr>
            <w:r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A person</w:t>
            </w:r>
            <w:r w:rsidR="00F4190F"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 xml:space="preserve"> with an experience of management, motivational and convincing skills. With an objective to pursue a </w:t>
            </w:r>
            <w:r w:rsidR="00DE05A4"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successful care</w:t>
            </w:r>
            <w:r w:rsidR="00F4190F"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er in an esteemed organization, that utilizes my skills and working capability for its advancement and at the same time fasten my growth, professionally and personally.</w:t>
            </w:r>
          </w:p>
        </w:tc>
      </w:tr>
      <w:tr w:rsidR="00F50181" w:rsidRPr="00780A88" w:rsidTr="00780A88">
        <w:tc>
          <w:tcPr>
            <w:tcW w:w="1643" w:type="dxa"/>
            <w:tcMar>
              <w:right w:w="475" w:type="dxa"/>
            </w:tcMar>
          </w:tcPr>
          <w:p w:rsidR="00F50181" w:rsidRPr="00780A88" w:rsidRDefault="00284F52">
            <w:pPr>
              <w:pStyle w:val="Heading1"/>
              <w:outlineLvl w:val="0"/>
              <w:rPr>
                <w:b/>
                <w:sz w:val="20"/>
              </w:rPr>
            </w:pPr>
            <w:r w:rsidRPr="00780A88">
              <w:rPr>
                <w:b/>
                <w:sz w:val="20"/>
              </w:rPr>
              <w:t>Skills &amp; Abilities</w:t>
            </w:r>
          </w:p>
        </w:tc>
        <w:tc>
          <w:tcPr>
            <w:tcW w:w="8437" w:type="dxa"/>
          </w:tcPr>
          <w:p w:rsidR="006F6044" w:rsidRPr="00780A88" w:rsidRDefault="006F6044" w:rsidP="006F6044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408" w:lineRule="atLeast"/>
              <w:textAlignment w:val="top"/>
              <w:outlineLvl w:val="4"/>
              <w:rPr>
                <w:rFonts w:ascii="Arimo" w:hAnsi="Arimo"/>
                <w:color w:val="343434"/>
                <w:sz w:val="20"/>
                <w:szCs w:val="20"/>
              </w:rPr>
            </w:pPr>
            <w:r w:rsidRPr="00780A88">
              <w:rPr>
                <w:rFonts w:ascii="Arimo" w:hAnsi="Arimo"/>
                <w:color w:val="343434"/>
                <w:sz w:val="20"/>
                <w:szCs w:val="20"/>
              </w:rPr>
              <w:t>Management Skills</w:t>
            </w:r>
          </w:p>
          <w:p w:rsidR="006F6044" w:rsidRPr="00780A88" w:rsidRDefault="006F6044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Motivational Skills</w:t>
            </w:r>
          </w:p>
          <w:p w:rsidR="00B8526A" w:rsidRPr="00780A88" w:rsidRDefault="00B8526A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Active Skills</w:t>
            </w:r>
          </w:p>
          <w:p w:rsidR="00B8526A" w:rsidRPr="00780A88" w:rsidRDefault="00B8526A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Communication Skills</w:t>
            </w:r>
          </w:p>
          <w:p w:rsidR="00B8526A" w:rsidRPr="00780A88" w:rsidRDefault="00B8526A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Customer Service</w:t>
            </w:r>
          </w:p>
          <w:p w:rsidR="00B8526A" w:rsidRPr="00780A88" w:rsidRDefault="00B8526A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Interpersonal Skills</w:t>
            </w:r>
          </w:p>
          <w:p w:rsidR="00B8526A" w:rsidRPr="00780A88" w:rsidRDefault="00B8526A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Problem Solving Skills</w:t>
            </w:r>
          </w:p>
          <w:p w:rsidR="00B8526A" w:rsidRPr="00780A88" w:rsidRDefault="006F6044" w:rsidP="00B8526A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Microsoft office </w:t>
            </w:r>
          </w:p>
          <w:p w:rsidR="006F6044" w:rsidRPr="00780A88" w:rsidRDefault="006F6044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C language, Java</w:t>
            </w:r>
          </w:p>
          <w:p w:rsidR="006F6044" w:rsidRPr="00780A88" w:rsidRDefault="006F6044" w:rsidP="006F604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Animation</w:t>
            </w:r>
          </w:p>
          <w:p w:rsidR="000D35B3" w:rsidRDefault="006F6044" w:rsidP="000D35B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AutoCAD</w:t>
            </w:r>
          </w:p>
          <w:p w:rsidR="000D35B3" w:rsidRPr="000D35B3" w:rsidRDefault="000D35B3" w:rsidP="000D35B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>
              <w:rPr>
                <w:rFonts w:ascii="Arimo" w:eastAsia="Times New Roman" w:hAnsi="Arimo" w:cs="Times New Roman"/>
                <w:color w:val="343434"/>
                <w:lang w:eastAsia="en-US"/>
              </w:rPr>
              <w:t>CCNA</w:t>
            </w:r>
          </w:p>
        </w:tc>
      </w:tr>
      <w:tr w:rsidR="00F50181" w:rsidRPr="00780A88" w:rsidTr="00780A88">
        <w:tc>
          <w:tcPr>
            <w:tcW w:w="1643" w:type="dxa"/>
            <w:tcMar>
              <w:right w:w="475" w:type="dxa"/>
            </w:tcMar>
          </w:tcPr>
          <w:p w:rsidR="00F50181" w:rsidRPr="00780A88" w:rsidRDefault="00284F52">
            <w:pPr>
              <w:pStyle w:val="Heading1"/>
              <w:outlineLvl w:val="0"/>
              <w:rPr>
                <w:b/>
                <w:sz w:val="20"/>
              </w:rPr>
            </w:pPr>
            <w:r w:rsidRPr="00780A88">
              <w:rPr>
                <w:b/>
                <w:sz w:val="20"/>
              </w:rPr>
              <w:t>E</w:t>
            </w:r>
            <w:r w:rsidR="00F4190F" w:rsidRPr="00780A88">
              <w:rPr>
                <w:b/>
                <w:sz w:val="20"/>
              </w:rPr>
              <w:t>ducation</w:t>
            </w:r>
          </w:p>
        </w:tc>
        <w:tc>
          <w:tcPr>
            <w:tcW w:w="8437" w:type="dxa"/>
          </w:tcPr>
          <w:p w:rsidR="00F50181" w:rsidRPr="00780A88" w:rsidRDefault="006F6044" w:rsidP="00F14BF5">
            <w:pPr>
              <w:pStyle w:val="Heading2"/>
              <w:outlineLvl w:val="1"/>
            </w:pPr>
            <w:r w:rsidRPr="00780A88">
              <w:t>St joseph’s convent higher secondary school</w:t>
            </w:r>
          </w:p>
          <w:p w:rsidR="00F50181" w:rsidRPr="00780A88" w:rsidRDefault="006F6044">
            <w:pPr>
              <w:pStyle w:val="Heading2"/>
              <w:outlineLvl w:val="1"/>
            </w:pPr>
            <w:r w:rsidRPr="00780A88">
              <w:t>vikash the concept school</w:t>
            </w:r>
          </w:p>
          <w:p w:rsidR="00F50181" w:rsidRPr="00780A88" w:rsidRDefault="00F14BF5">
            <w:pPr>
              <w:pStyle w:val="ResumeText"/>
            </w:pPr>
            <w:r w:rsidRPr="00780A88">
              <w:t>Higher Secondary with PCM-CS</w:t>
            </w:r>
          </w:p>
          <w:p w:rsidR="006F6044" w:rsidRPr="00780A88" w:rsidRDefault="006F6044" w:rsidP="006F6044">
            <w:pPr>
              <w:pStyle w:val="Heading2"/>
              <w:outlineLvl w:val="1"/>
            </w:pPr>
            <w:r w:rsidRPr="00780A88">
              <w:t>gangadhar meher university</w:t>
            </w:r>
          </w:p>
          <w:p w:rsidR="006F6044" w:rsidRPr="00780A88" w:rsidRDefault="006F6044" w:rsidP="006F6044">
            <w:pPr>
              <w:pStyle w:val="ResumeText"/>
            </w:pPr>
            <w:r w:rsidRPr="00780A88">
              <w:t>B.Com with accounting Honours</w:t>
            </w:r>
          </w:p>
          <w:p w:rsidR="006F6044" w:rsidRPr="00780A88" w:rsidRDefault="006F6044" w:rsidP="006F6044">
            <w:pPr>
              <w:pStyle w:val="ResumeText"/>
            </w:pPr>
          </w:p>
          <w:p w:rsidR="00F50181" w:rsidRPr="00780A88" w:rsidRDefault="00F50181">
            <w:pPr>
              <w:pStyle w:val="ResumeText"/>
            </w:pPr>
          </w:p>
        </w:tc>
      </w:tr>
      <w:tr w:rsidR="00F50181" w:rsidRPr="00780A88" w:rsidTr="00780A88">
        <w:tc>
          <w:tcPr>
            <w:tcW w:w="1643" w:type="dxa"/>
            <w:tcMar>
              <w:right w:w="475" w:type="dxa"/>
            </w:tcMar>
          </w:tcPr>
          <w:p w:rsidR="00F50181" w:rsidRPr="00780A88" w:rsidRDefault="00F4190F">
            <w:pPr>
              <w:pStyle w:val="Heading1"/>
              <w:outlineLvl w:val="0"/>
              <w:rPr>
                <w:b/>
                <w:sz w:val="20"/>
              </w:rPr>
            </w:pPr>
            <w:r w:rsidRPr="00780A88">
              <w:rPr>
                <w:b/>
                <w:sz w:val="20"/>
              </w:rPr>
              <w:t>certificates</w:t>
            </w:r>
          </w:p>
        </w:tc>
        <w:tc>
          <w:tcPr>
            <w:tcW w:w="8437" w:type="dxa"/>
          </w:tcPr>
          <w:p w:rsidR="006F6044" w:rsidRPr="00780A88" w:rsidRDefault="006F6044" w:rsidP="006F604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</w:rPr>
              <w:t>2017</w:t>
            </w:r>
            <w:r w:rsidR="00F4190F" w:rsidRPr="00780A88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</w:rPr>
              <w:t xml:space="preserve">          </w:t>
            </w:r>
            <w:r w:rsidR="00F4190F"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>PGDCA</w:t>
            </w:r>
          </w:p>
          <w:p w:rsidR="00F4190F" w:rsidRPr="00780A88" w:rsidRDefault="00F4190F" w:rsidP="006F604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b/>
                <w:color w:val="343434"/>
                <w:lang w:eastAsia="en-US"/>
              </w:rPr>
              <w:t xml:space="preserve">2018  </w:t>
            </w: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 xml:space="preserve">       Tally</w:t>
            </w:r>
          </w:p>
          <w:p w:rsidR="00F4190F" w:rsidRPr="00780A88" w:rsidRDefault="00F4190F" w:rsidP="006F604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b/>
                <w:color w:val="343434"/>
                <w:lang w:eastAsia="en-US"/>
              </w:rPr>
              <w:t>2018</w:t>
            </w: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 xml:space="preserve">         CCNA</w:t>
            </w:r>
          </w:p>
          <w:p w:rsidR="00F4190F" w:rsidRPr="00780A88" w:rsidRDefault="00F4190F" w:rsidP="006F604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b/>
                <w:color w:val="343434"/>
                <w:lang w:eastAsia="en-US"/>
              </w:rPr>
              <w:t>2018</w:t>
            </w: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 xml:space="preserve">         Ethical Hacking(EH)</w:t>
            </w:r>
          </w:p>
          <w:p w:rsidR="00F4190F" w:rsidRPr="00780A88" w:rsidRDefault="00F4190F" w:rsidP="006F604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408" w:lineRule="atLeast"/>
              <w:textAlignment w:val="top"/>
              <w:rPr>
                <w:rFonts w:ascii="Arimo" w:eastAsia="Times New Roman" w:hAnsi="Arimo" w:cs="Times New Roman"/>
                <w:b/>
                <w:bCs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b/>
                <w:color w:val="343434"/>
                <w:lang w:eastAsia="en-US"/>
              </w:rPr>
              <w:lastRenderedPageBreak/>
              <w:t>2018</w:t>
            </w: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 xml:space="preserve">         Network Penetration Testing</w:t>
            </w:r>
          </w:p>
          <w:p w:rsidR="00F50181" w:rsidRPr="00780A88" w:rsidRDefault="00F4190F" w:rsidP="006F604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408" w:lineRule="atLeast"/>
              <w:textAlignment w:val="top"/>
              <w:outlineLvl w:val="4"/>
              <w:rPr>
                <w:rFonts w:ascii="Arimo" w:eastAsia="Times New Roman" w:hAnsi="Arimo" w:cs="Times New Roman"/>
                <w:color w:val="343434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b/>
                <w:color w:val="343434"/>
                <w:lang w:eastAsia="en-US"/>
              </w:rPr>
              <w:t>2018</w:t>
            </w:r>
            <w:r w:rsidRPr="00780A88">
              <w:rPr>
                <w:rFonts w:ascii="Arimo" w:eastAsia="Times New Roman" w:hAnsi="Arimo" w:cs="Times New Roman"/>
                <w:color w:val="343434"/>
                <w:lang w:eastAsia="en-US"/>
              </w:rPr>
              <w:t xml:space="preserve">         Web Application Performance Testing</w:t>
            </w:r>
          </w:p>
        </w:tc>
      </w:tr>
      <w:tr w:rsidR="00F50181" w:rsidRPr="00780A88" w:rsidTr="00780A88">
        <w:tc>
          <w:tcPr>
            <w:tcW w:w="1643" w:type="dxa"/>
            <w:tcMar>
              <w:right w:w="475" w:type="dxa"/>
            </w:tcMar>
          </w:tcPr>
          <w:p w:rsidR="00C33D0C" w:rsidRPr="00780A88" w:rsidRDefault="00C33D0C">
            <w:pPr>
              <w:pStyle w:val="Heading1"/>
              <w:outlineLvl w:val="0"/>
              <w:rPr>
                <w:b/>
                <w:sz w:val="22"/>
                <w:szCs w:val="22"/>
              </w:rPr>
            </w:pPr>
            <w:r w:rsidRPr="00780A88">
              <w:rPr>
                <w:b/>
                <w:sz w:val="22"/>
                <w:szCs w:val="22"/>
              </w:rPr>
              <w:lastRenderedPageBreak/>
              <w:t>work</w:t>
            </w:r>
            <w:r w:rsidR="00F85913" w:rsidRPr="00780A88">
              <w:rPr>
                <w:b/>
                <w:sz w:val="22"/>
                <w:szCs w:val="22"/>
              </w:rPr>
              <w:t xml:space="preserve"> </w:t>
            </w:r>
            <w:r w:rsidRPr="00780A88">
              <w:rPr>
                <w:b/>
                <w:sz w:val="22"/>
                <w:szCs w:val="22"/>
              </w:rPr>
              <w:t>experience</w:t>
            </w:r>
          </w:p>
          <w:p w:rsidR="00C33D0C" w:rsidRPr="00780A88" w:rsidRDefault="00C33D0C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C33D0C" w:rsidRPr="00780A88" w:rsidRDefault="00C33D0C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BE2C49" w:rsidRPr="00780A88" w:rsidRDefault="00BE2C49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BE2C49" w:rsidRPr="00780A88" w:rsidRDefault="00BE2C49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BE2C49" w:rsidRPr="00780A88" w:rsidRDefault="00BE2C49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BE2C49" w:rsidRPr="00780A88" w:rsidRDefault="00BE2C49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BE2C49" w:rsidRPr="00780A88" w:rsidRDefault="00BE2C49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85913" w:rsidRPr="00780A88" w:rsidRDefault="00F85913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780A88" w:rsidRPr="00780A88" w:rsidRDefault="00780A88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780A88" w:rsidRPr="00780A88" w:rsidRDefault="00780A88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780A88" w:rsidRPr="00780A88" w:rsidRDefault="00780A88">
            <w:pPr>
              <w:pStyle w:val="Heading1"/>
              <w:outlineLvl w:val="0"/>
              <w:rPr>
                <w:sz w:val="22"/>
                <w:szCs w:val="22"/>
              </w:rPr>
            </w:pPr>
          </w:p>
          <w:p w:rsidR="00F50181" w:rsidRPr="00780A88" w:rsidRDefault="006F6044">
            <w:pPr>
              <w:pStyle w:val="Heading1"/>
              <w:outlineLvl w:val="0"/>
              <w:rPr>
                <w:b/>
                <w:sz w:val="22"/>
                <w:szCs w:val="22"/>
              </w:rPr>
            </w:pPr>
            <w:r w:rsidRPr="00780A88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8437" w:type="dxa"/>
          </w:tcPr>
          <w:p w:rsidR="00C33D0C" w:rsidRPr="00780A88" w:rsidRDefault="00C33D0C" w:rsidP="006F6044">
            <w:pPr>
              <w:pStyle w:val="ResumeText"/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Working as an</w:t>
            </w:r>
            <w:r w:rsidR="00F85913"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 xml:space="preserve"> </w:t>
            </w:r>
            <w:r w:rsidR="00675086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Technical Recruiter cum Office-Coordinator</w:t>
            </w:r>
            <w:r w:rsidR="00B8526A"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 xml:space="preserve"> at ISOAH Data Securities Pvt Ltd</w:t>
            </w:r>
            <w:r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. It is a Cyber Security based company.</w:t>
            </w:r>
          </w:p>
          <w:p w:rsidR="00B8526A" w:rsidRPr="00780A88" w:rsidRDefault="00B8526A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b/>
                <w:color w:val="auto"/>
                <w:lang w:eastAsia="en-US"/>
              </w:rPr>
            </w:pPr>
            <w:r w:rsidRPr="00780A88">
              <w:rPr>
                <w:b/>
                <w:color w:val="auto"/>
                <w:shd w:val="clear" w:color="auto" w:fill="FFFFFF"/>
              </w:rPr>
              <w:t>Work role involves:</w:t>
            </w:r>
          </w:p>
          <w:p w:rsidR="00B8526A" w:rsidRPr="00780A88" w:rsidRDefault="00B8526A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auto"/>
                <w:lang w:eastAsia="en-US"/>
              </w:rPr>
            </w:pPr>
          </w:p>
          <w:p w:rsidR="00BE2C49" w:rsidRPr="00780A88" w:rsidRDefault="00BE2C49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auto"/>
                <w:lang w:eastAsia="en-US"/>
              </w:rPr>
            </w:pPr>
            <w:r w:rsidRPr="00780A88">
              <w:rPr>
                <w:color w:val="auto"/>
                <w:shd w:val="clear" w:color="auto" w:fill="FFFFFF"/>
              </w:rPr>
              <w:t>Assist human resources in escorting clients to various departments, explaining rules and answering common questions.</w:t>
            </w:r>
          </w:p>
          <w:p w:rsidR="00780A88" w:rsidRPr="00780A88" w:rsidRDefault="00780A88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auto"/>
                <w:lang w:eastAsia="en-US"/>
              </w:rPr>
            </w:pPr>
            <w:r w:rsidRPr="00780A88">
              <w:rPr>
                <w:color w:val="auto"/>
                <w:shd w:val="clear" w:color="auto" w:fill="FFFFFF"/>
              </w:rPr>
              <w:t>Handle different enquiries of parents, students.</w:t>
            </w:r>
          </w:p>
          <w:p w:rsidR="00780A88" w:rsidRPr="00780A88" w:rsidRDefault="00780A88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auto"/>
                <w:lang w:eastAsia="en-US"/>
              </w:rPr>
            </w:pPr>
          </w:p>
          <w:p w:rsidR="00780A88" w:rsidRPr="00780A88" w:rsidRDefault="00780A88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auto"/>
                <w:lang w:eastAsia="en-US"/>
              </w:rPr>
            </w:pPr>
            <w:r w:rsidRPr="00780A88">
              <w:rPr>
                <w:color w:val="auto"/>
                <w:shd w:val="clear" w:color="auto" w:fill="FFFFFF"/>
              </w:rPr>
              <w:t>Handle ofiice work which includes maintain the staffs, creating a good environment in the office, paperwork.</w:t>
            </w:r>
          </w:p>
          <w:p w:rsidR="00B8526A" w:rsidRPr="00780A88" w:rsidRDefault="00B8526A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auto"/>
                <w:lang w:eastAsia="en-US"/>
              </w:rPr>
            </w:pPr>
          </w:p>
          <w:p w:rsidR="00BE2C49" w:rsidRPr="00780A88" w:rsidRDefault="00BE2C49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auto"/>
                <w:lang w:eastAsia="en-US"/>
              </w:rPr>
            </w:pPr>
            <w:r w:rsidRPr="00780A88">
              <w:rPr>
                <w:color w:val="auto"/>
                <w:shd w:val="clear" w:color="auto" w:fill="FFFFFF"/>
              </w:rPr>
              <w:t>Work with hiring managers and staff members to coordinate starting dates and orientation.</w:t>
            </w:r>
          </w:p>
          <w:p w:rsidR="00BE2C49" w:rsidRPr="00BE2C49" w:rsidRDefault="00BE2C49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  <w:r w:rsidRPr="00BE2C49">
              <w:rPr>
                <w:rFonts w:ascii="Arimo" w:eastAsia="Times New Roman" w:hAnsi="Arimo" w:cs="Arial"/>
                <w:color w:val="auto"/>
                <w:lang w:eastAsia="en-US"/>
              </w:rPr>
              <w:t>Conducted phone</w:t>
            </w:r>
            <w:r w:rsidRPr="00BE2C49">
              <w:rPr>
                <w:rFonts w:ascii="Arimo" w:eastAsia="Times New Roman" w:hAnsi="Arimo" w:cs="Arial"/>
                <w:color w:val="181717"/>
                <w:lang w:eastAsia="en-US"/>
              </w:rPr>
              <w:t xml:space="preserve"> and in person interviews, reviewed resumes and evaluated candidates to find the most qualified IT professional for client's requirements.</w:t>
            </w:r>
          </w:p>
          <w:p w:rsidR="00BE2C49" w:rsidRPr="00780A88" w:rsidRDefault="00BE2C49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</w:p>
          <w:p w:rsidR="00BE2C49" w:rsidRPr="00BE2C49" w:rsidRDefault="00BE2C49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  <w:r w:rsidRPr="00BE2C49">
              <w:rPr>
                <w:rFonts w:ascii="Arimo" w:eastAsia="Times New Roman" w:hAnsi="Arimo" w:cs="Arial"/>
                <w:color w:val="181717"/>
                <w:lang w:eastAsia="en-US"/>
              </w:rPr>
              <w:t>Responsible for continuously updating and maintaining recruiter database for daily activity pipeline management and forecasting data.</w:t>
            </w:r>
          </w:p>
          <w:p w:rsidR="00BE2C49" w:rsidRPr="00780A88" w:rsidRDefault="00BE2C49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</w:p>
          <w:p w:rsidR="00F85913" w:rsidRPr="00780A88" w:rsidRDefault="00BE2C49" w:rsidP="00F8591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  <w:r w:rsidRPr="00BE2C49">
              <w:rPr>
                <w:rFonts w:ascii="Arimo" w:eastAsia="Times New Roman" w:hAnsi="Arimo" w:cs="Arial"/>
                <w:color w:val="181717"/>
                <w:lang w:eastAsia="en-US"/>
              </w:rPr>
              <w:t>Performed detailed and thorough reference checks, reviewed candidates qualifications to meet customer's requirements and business initiatives.</w:t>
            </w:r>
          </w:p>
          <w:p w:rsidR="00F85913" w:rsidRPr="00780A88" w:rsidRDefault="00F85913" w:rsidP="00F8591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</w:p>
          <w:p w:rsidR="00BE2C49" w:rsidRPr="00BE2C49" w:rsidRDefault="00BE2C49" w:rsidP="00F8591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  <w:r w:rsidRPr="00BE2C49">
              <w:rPr>
                <w:rFonts w:ascii="Arimo" w:eastAsia="Times New Roman" w:hAnsi="Arimo" w:cs="Times New Roman"/>
                <w:color w:val="auto"/>
                <w:lang w:eastAsia="en-US"/>
              </w:rPr>
              <w:t>Schedule initial interviews and follow up interviews for successful candidates.</w:t>
            </w:r>
          </w:p>
          <w:p w:rsidR="00BE2C49" w:rsidRPr="00780A88" w:rsidRDefault="00BE2C49" w:rsidP="00F8591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mo" w:eastAsia="Times New Roman" w:hAnsi="Arimo" w:cs="Times New Roman"/>
                <w:color w:val="auto"/>
                <w:lang w:eastAsia="en-US"/>
              </w:rPr>
            </w:pPr>
            <w:r w:rsidRPr="00BE2C49">
              <w:rPr>
                <w:rFonts w:ascii="Arimo" w:eastAsia="Times New Roman" w:hAnsi="Arimo" w:cs="Times New Roman"/>
                <w:color w:val="auto"/>
                <w:lang w:eastAsia="en-US"/>
              </w:rPr>
              <w:t>Source candidates through database mining, Internet searches, direct sourcing, job fairs, community conferences and internal referrals.</w:t>
            </w:r>
          </w:p>
          <w:p w:rsidR="00BE2C49" w:rsidRPr="00BE2C49" w:rsidRDefault="00BE2C49" w:rsidP="00BE2C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mo" w:eastAsia="Times New Roman" w:hAnsi="Arimo" w:cs="Arial"/>
                <w:color w:val="181717"/>
                <w:lang w:eastAsia="en-US"/>
              </w:rPr>
            </w:pPr>
          </w:p>
          <w:p w:rsidR="00BE2C49" w:rsidRPr="00780A88" w:rsidRDefault="00BE2C49" w:rsidP="006F6044">
            <w:pPr>
              <w:pStyle w:val="ResumeText"/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</w:pPr>
          </w:p>
          <w:p w:rsidR="00C33D0C" w:rsidRPr="00780A88" w:rsidRDefault="00C33D0C" w:rsidP="006F6044">
            <w:pPr>
              <w:pStyle w:val="ResumeText"/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</w:pPr>
          </w:p>
          <w:p w:rsidR="006F6044" w:rsidRPr="00780A88" w:rsidRDefault="006F6044" w:rsidP="006F6044">
            <w:pPr>
              <w:pStyle w:val="ResumeText"/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English            Proficient</w:t>
            </w:r>
          </w:p>
          <w:p w:rsidR="006F6044" w:rsidRPr="00780A88" w:rsidRDefault="006F6044" w:rsidP="006F6044">
            <w:pPr>
              <w:pStyle w:val="ResumeText"/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Hindi               Proficient</w:t>
            </w:r>
          </w:p>
          <w:p w:rsidR="00F50181" w:rsidRPr="00780A88" w:rsidRDefault="006F6044" w:rsidP="006F6044">
            <w:pPr>
              <w:pStyle w:val="ResumeText"/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Oriya               Proficient</w:t>
            </w:r>
          </w:p>
        </w:tc>
      </w:tr>
      <w:tr w:rsidR="00F50181" w:rsidRPr="00780A88" w:rsidTr="00780A88">
        <w:tc>
          <w:tcPr>
            <w:tcW w:w="1643" w:type="dxa"/>
            <w:tcMar>
              <w:right w:w="475" w:type="dxa"/>
            </w:tcMar>
          </w:tcPr>
          <w:p w:rsidR="00F50181" w:rsidRPr="00780A88" w:rsidRDefault="006F6044">
            <w:pPr>
              <w:pStyle w:val="Heading1"/>
              <w:outlineLvl w:val="0"/>
              <w:rPr>
                <w:b/>
                <w:sz w:val="22"/>
                <w:szCs w:val="22"/>
              </w:rPr>
            </w:pPr>
            <w:r w:rsidRPr="00780A88">
              <w:rPr>
                <w:b/>
                <w:sz w:val="22"/>
                <w:szCs w:val="22"/>
              </w:rPr>
              <w:t>interests</w:t>
            </w:r>
          </w:p>
        </w:tc>
        <w:tc>
          <w:tcPr>
            <w:tcW w:w="8437" w:type="dxa"/>
          </w:tcPr>
          <w:p w:rsidR="006F6044" w:rsidRPr="00780A88" w:rsidRDefault="006F6044" w:rsidP="006F6044">
            <w:pPr>
              <w:pStyle w:val="Heading2"/>
              <w:outlineLvl w:val="1"/>
              <w:rPr>
                <w:rFonts w:ascii="Arimo" w:eastAsia="Times New Roman" w:hAnsi="Arimo" w:cs="Times New Roman"/>
                <w:b w:val="0"/>
                <w:bCs w:val="0"/>
                <w:caps w:val="0"/>
                <w:color w:val="343434"/>
                <w:kern w:val="0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b w:val="0"/>
                <w:bCs w:val="0"/>
                <w:caps w:val="0"/>
                <w:color w:val="343434"/>
                <w:kern w:val="0"/>
                <w:lang w:eastAsia="en-US"/>
              </w:rPr>
              <w:t>Exploring new technologies</w:t>
            </w:r>
          </w:p>
          <w:p w:rsidR="006F6044" w:rsidRPr="00780A88" w:rsidRDefault="006F6044" w:rsidP="006F6044">
            <w:pPr>
              <w:pStyle w:val="Heading2"/>
              <w:outlineLvl w:val="1"/>
              <w:rPr>
                <w:rFonts w:ascii="Arimo" w:eastAsia="Times New Roman" w:hAnsi="Arimo" w:cs="Times New Roman"/>
                <w:b w:val="0"/>
                <w:bCs w:val="0"/>
                <w:caps w:val="0"/>
                <w:color w:val="343434"/>
                <w:kern w:val="0"/>
                <w:lang w:eastAsia="en-US"/>
              </w:rPr>
            </w:pPr>
            <w:r w:rsidRPr="00780A88">
              <w:rPr>
                <w:rFonts w:ascii="Arimo" w:eastAsia="Times New Roman" w:hAnsi="Arimo" w:cs="Times New Roman"/>
                <w:b w:val="0"/>
                <w:bCs w:val="0"/>
                <w:caps w:val="0"/>
                <w:color w:val="343434"/>
                <w:kern w:val="0"/>
                <w:lang w:eastAsia="en-US"/>
              </w:rPr>
              <w:t>Book worms who loves to read novels</w:t>
            </w:r>
          </w:p>
          <w:p w:rsidR="00F50181" w:rsidRPr="00780A88" w:rsidRDefault="006F6044" w:rsidP="006F6044">
            <w:pPr>
              <w:pStyle w:val="ResumeText"/>
            </w:pPr>
            <w:r w:rsidRPr="00780A88">
              <w:rPr>
                <w:rFonts w:ascii="Arimo" w:eastAsia="Times New Roman" w:hAnsi="Arimo" w:cs="Times New Roman"/>
                <w:color w:val="343434"/>
                <w:kern w:val="0"/>
                <w:lang w:eastAsia="en-US"/>
              </w:rPr>
              <w:t>Cooking, Dancing</w:t>
            </w:r>
          </w:p>
        </w:tc>
      </w:tr>
      <w:tr w:rsidR="00F50181" w:rsidRPr="00780A88" w:rsidTr="00780A88">
        <w:tc>
          <w:tcPr>
            <w:tcW w:w="1643" w:type="dxa"/>
            <w:tcMar>
              <w:right w:w="475" w:type="dxa"/>
            </w:tcMar>
          </w:tcPr>
          <w:p w:rsidR="00F50181" w:rsidRPr="00780A88" w:rsidRDefault="00F14BF5">
            <w:pPr>
              <w:pStyle w:val="Heading1"/>
              <w:outlineLvl w:val="0"/>
              <w:rPr>
                <w:b/>
                <w:sz w:val="22"/>
                <w:szCs w:val="22"/>
              </w:rPr>
            </w:pPr>
            <w:r w:rsidRPr="00780A88">
              <w:rPr>
                <w:b/>
                <w:sz w:val="22"/>
                <w:szCs w:val="22"/>
              </w:rPr>
              <w:t>extras</w:t>
            </w:r>
          </w:p>
        </w:tc>
        <w:tc>
          <w:tcPr>
            <w:tcW w:w="8437" w:type="dxa"/>
          </w:tcPr>
          <w:p w:rsidR="006F6044" w:rsidRPr="00780A88" w:rsidRDefault="006F6044" w:rsidP="006F60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mo" w:hAnsi="Arimo"/>
                <w:color w:val="343434"/>
                <w:sz w:val="20"/>
                <w:szCs w:val="20"/>
              </w:rPr>
            </w:pPr>
            <w:r w:rsidRPr="00780A88">
              <w:rPr>
                <w:rFonts w:ascii="Arimo" w:hAnsi="Arimo"/>
                <w:color w:val="343434"/>
                <w:sz w:val="20"/>
                <w:szCs w:val="20"/>
              </w:rPr>
              <w:t>Having ideas of different places as i love exploring places though.</w:t>
            </w:r>
          </w:p>
          <w:p w:rsidR="005952C5" w:rsidRPr="00780A88" w:rsidRDefault="005952C5" w:rsidP="006F60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mo" w:hAnsi="Arimo"/>
                <w:color w:val="343434"/>
                <w:sz w:val="20"/>
                <w:szCs w:val="20"/>
              </w:rPr>
            </w:pPr>
          </w:p>
          <w:p w:rsidR="00F50181" w:rsidRPr="00780A88" w:rsidRDefault="00F50181" w:rsidP="00F4190F">
            <w:pPr>
              <w:pStyle w:val="ResumeText"/>
            </w:pPr>
          </w:p>
        </w:tc>
      </w:tr>
    </w:tbl>
    <w:p w:rsidR="00F50181" w:rsidRDefault="00F50181"/>
    <w:sectPr w:rsidR="00F50181" w:rsidSect="00F50181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FD" w:rsidRDefault="00AD24FD" w:rsidP="00F50181">
      <w:pPr>
        <w:spacing w:after="0" w:line="240" w:lineRule="auto"/>
      </w:pPr>
      <w:r>
        <w:separator/>
      </w:r>
    </w:p>
  </w:endnote>
  <w:endnote w:type="continuationSeparator" w:id="1">
    <w:p w:rsidR="00AD24FD" w:rsidRDefault="00AD24FD" w:rsidP="00F5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181" w:rsidRDefault="00284F52">
    <w:pPr>
      <w:pStyle w:val="Footer"/>
    </w:pPr>
    <w:r>
      <w:t xml:space="preserve">Page </w:t>
    </w:r>
    <w:r w:rsidR="00130A17">
      <w:fldChar w:fldCharType="begin"/>
    </w:r>
    <w:r>
      <w:instrText xml:space="preserve"> PAGE </w:instrText>
    </w:r>
    <w:r w:rsidR="00130A17">
      <w:fldChar w:fldCharType="separate"/>
    </w:r>
    <w:r w:rsidR="000D35B3">
      <w:rPr>
        <w:noProof/>
      </w:rPr>
      <w:t>2</w:t>
    </w:r>
    <w:r w:rsidR="00130A1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FD" w:rsidRDefault="00AD24FD" w:rsidP="00F50181">
      <w:pPr>
        <w:spacing w:after="0" w:line="240" w:lineRule="auto"/>
      </w:pPr>
      <w:r>
        <w:separator/>
      </w:r>
    </w:p>
  </w:footnote>
  <w:footnote w:type="continuationSeparator" w:id="1">
    <w:p w:rsidR="00AD24FD" w:rsidRDefault="00AD24FD" w:rsidP="00F50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9416F"/>
    <w:multiLevelType w:val="hybridMultilevel"/>
    <w:tmpl w:val="2866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7278D"/>
    <w:multiLevelType w:val="hybridMultilevel"/>
    <w:tmpl w:val="2404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A123D"/>
    <w:multiLevelType w:val="multilevel"/>
    <w:tmpl w:val="C13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56B62"/>
    <w:multiLevelType w:val="multilevel"/>
    <w:tmpl w:val="DA8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01391B"/>
    <w:multiLevelType w:val="hybridMultilevel"/>
    <w:tmpl w:val="0C0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6044"/>
    <w:rsid w:val="00044856"/>
    <w:rsid w:val="000D35B3"/>
    <w:rsid w:val="00130A17"/>
    <w:rsid w:val="00284F52"/>
    <w:rsid w:val="002A4070"/>
    <w:rsid w:val="002E1DA4"/>
    <w:rsid w:val="003758F4"/>
    <w:rsid w:val="003B30FC"/>
    <w:rsid w:val="003F3F65"/>
    <w:rsid w:val="00454F50"/>
    <w:rsid w:val="0047799A"/>
    <w:rsid w:val="00551C76"/>
    <w:rsid w:val="005952C5"/>
    <w:rsid w:val="00675086"/>
    <w:rsid w:val="00693B88"/>
    <w:rsid w:val="006F6044"/>
    <w:rsid w:val="007672A7"/>
    <w:rsid w:val="00780A88"/>
    <w:rsid w:val="007F7A73"/>
    <w:rsid w:val="00A33EAB"/>
    <w:rsid w:val="00AD24FD"/>
    <w:rsid w:val="00B8526A"/>
    <w:rsid w:val="00BC477B"/>
    <w:rsid w:val="00BE2C49"/>
    <w:rsid w:val="00C256F0"/>
    <w:rsid w:val="00C33D0C"/>
    <w:rsid w:val="00C60B51"/>
    <w:rsid w:val="00C63BBA"/>
    <w:rsid w:val="00D52632"/>
    <w:rsid w:val="00DE05A4"/>
    <w:rsid w:val="00F14B79"/>
    <w:rsid w:val="00F14BF5"/>
    <w:rsid w:val="00F4190F"/>
    <w:rsid w:val="00F50181"/>
    <w:rsid w:val="00F8578D"/>
    <w:rsid w:val="00F85913"/>
    <w:rsid w:val="00FD5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81"/>
  </w:style>
  <w:style w:type="paragraph" w:styleId="Heading1">
    <w:name w:val="heading 1"/>
    <w:basedOn w:val="Normal"/>
    <w:link w:val="Heading1Char"/>
    <w:uiPriority w:val="9"/>
    <w:unhideWhenUsed/>
    <w:qFormat/>
    <w:rsid w:val="00F50181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F50181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1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1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1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1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1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1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F50181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50181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F50181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018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F50181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50181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F50181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F50181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F50181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F50181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F50181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181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181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181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181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181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181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181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F5018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81"/>
  </w:style>
  <w:style w:type="paragraph" w:styleId="BalloonText">
    <w:name w:val="Balloon Text"/>
    <w:basedOn w:val="Normal"/>
    <w:link w:val="BalloonTextChar"/>
    <w:uiPriority w:val="99"/>
    <w:semiHidden/>
    <w:unhideWhenUsed/>
    <w:rsid w:val="00F41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esingle">
    <w:name w:val="datesingle"/>
    <w:basedOn w:val="DefaultParagraphFont"/>
    <w:rsid w:val="00F4190F"/>
  </w:style>
  <w:style w:type="paragraph" w:styleId="ListParagraph">
    <w:name w:val="List Paragraph"/>
    <w:basedOn w:val="Normal"/>
    <w:uiPriority w:val="34"/>
    <w:unhideWhenUsed/>
    <w:qFormat/>
    <w:rsid w:val="006F6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.old\Users\Priyankaa\Downloads\TF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BAACCF73964C75AD6438CAD8741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5F15E-9FF7-4416-851D-3A4E1E33A77F}"/>
      </w:docPartPr>
      <w:docPartBody>
        <w:p w:rsidR="00766BA3" w:rsidRDefault="009C588F">
          <w:pPr>
            <w:pStyle w:val="3ABAACCF73964C75AD6438CAD87412DC"/>
          </w:pPr>
          <w:r>
            <w:t>Telephone</w:t>
          </w:r>
        </w:p>
      </w:docPartBody>
    </w:docPart>
    <w:docPart>
      <w:docPartPr>
        <w:name w:val="AAAC83A6FEBB4C948E971106ABE17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3BE15-58B1-4676-9D34-0D85534BD0F4}"/>
      </w:docPartPr>
      <w:docPartBody>
        <w:p w:rsidR="00766BA3" w:rsidRDefault="009C588F">
          <w:pPr>
            <w:pStyle w:val="AAAC83A6FEBB4C948E971106ABE1782C"/>
          </w:pPr>
          <w:r>
            <w:rPr>
              <w:rStyle w:val="Emphasis"/>
            </w:rPr>
            <w:t>Email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4BEB"/>
    <w:rsid w:val="001A65B1"/>
    <w:rsid w:val="001F328F"/>
    <w:rsid w:val="00314169"/>
    <w:rsid w:val="004663B5"/>
    <w:rsid w:val="006176D3"/>
    <w:rsid w:val="00766BA3"/>
    <w:rsid w:val="009C588F"/>
    <w:rsid w:val="009F4F4F"/>
    <w:rsid w:val="00D352F8"/>
    <w:rsid w:val="00E24BEB"/>
    <w:rsid w:val="00F8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2B7ACA9EB44A318D009702CA0F4FDD">
    <w:name w:val="8F2B7ACA9EB44A318D009702CA0F4FDD"/>
    <w:rsid w:val="00766BA3"/>
  </w:style>
  <w:style w:type="paragraph" w:customStyle="1" w:styleId="3ABAACCF73964C75AD6438CAD87412DC">
    <w:name w:val="3ABAACCF73964C75AD6438CAD87412DC"/>
    <w:rsid w:val="00766BA3"/>
  </w:style>
  <w:style w:type="paragraph" w:customStyle="1" w:styleId="AF9ECB1BA9A94F7BB5895B00338196EA">
    <w:name w:val="AF9ECB1BA9A94F7BB5895B00338196EA"/>
    <w:rsid w:val="00766BA3"/>
  </w:style>
  <w:style w:type="character" w:styleId="Emphasis">
    <w:name w:val="Emphasis"/>
    <w:basedOn w:val="DefaultParagraphFont"/>
    <w:uiPriority w:val="2"/>
    <w:unhideWhenUsed/>
    <w:qFormat/>
    <w:rsid w:val="00766BA3"/>
    <w:rPr>
      <w:color w:val="4F81BD" w:themeColor="accent1"/>
    </w:rPr>
  </w:style>
  <w:style w:type="paragraph" w:customStyle="1" w:styleId="AAAC83A6FEBB4C948E971106ABE1782C">
    <w:name w:val="AAAC83A6FEBB4C948E971106ABE1782C"/>
    <w:rsid w:val="00766BA3"/>
  </w:style>
  <w:style w:type="paragraph" w:customStyle="1" w:styleId="6C36915901E3437B86321711AB93BB1D">
    <w:name w:val="6C36915901E3437B86321711AB93BB1D"/>
    <w:rsid w:val="00766BA3"/>
  </w:style>
  <w:style w:type="paragraph" w:customStyle="1" w:styleId="2355BE9075AE41F3BC0CAF4885541B17">
    <w:name w:val="2355BE9075AE41F3BC0CAF4885541B17"/>
    <w:rsid w:val="00766BA3"/>
  </w:style>
  <w:style w:type="paragraph" w:customStyle="1" w:styleId="F7C79ABC208949829F01DAA1E8F3F4E9">
    <w:name w:val="F7C79ABC208949829F01DAA1E8F3F4E9"/>
    <w:rsid w:val="00766BA3"/>
  </w:style>
  <w:style w:type="paragraph" w:customStyle="1" w:styleId="81076F7E970747C98B769A1C5EA1A41E">
    <w:name w:val="81076F7E970747C98B769A1C5EA1A41E"/>
    <w:rsid w:val="00766BA3"/>
  </w:style>
  <w:style w:type="paragraph" w:customStyle="1" w:styleId="BA12D6D8750A4114855D9EDBCA9CE226">
    <w:name w:val="BA12D6D8750A4114855D9EDBCA9CE226"/>
    <w:rsid w:val="00766BA3"/>
  </w:style>
  <w:style w:type="paragraph" w:customStyle="1" w:styleId="67DD2802220949ADA8F168983C354162">
    <w:name w:val="67DD2802220949ADA8F168983C354162"/>
    <w:rsid w:val="00766BA3"/>
  </w:style>
  <w:style w:type="paragraph" w:customStyle="1" w:styleId="83F735C371864946B67AFBE5EAF0CDFC">
    <w:name w:val="83F735C371864946B67AFBE5EAF0CDFC"/>
    <w:rsid w:val="00766BA3"/>
  </w:style>
  <w:style w:type="paragraph" w:customStyle="1" w:styleId="0A9232F615ED417C8470FB043F5420B8">
    <w:name w:val="0A9232F615ED417C8470FB043F5420B8"/>
    <w:rsid w:val="00766BA3"/>
  </w:style>
  <w:style w:type="paragraph" w:customStyle="1" w:styleId="15B2574B81594734BA9F7034D6604ED8">
    <w:name w:val="15B2574B81594734BA9F7034D6604ED8"/>
    <w:rsid w:val="00766BA3"/>
  </w:style>
  <w:style w:type="paragraph" w:customStyle="1" w:styleId="4CF805DE18B7407FAD01592DDB52C0A8">
    <w:name w:val="4CF805DE18B7407FAD01592DDB52C0A8"/>
    <w:rsid w:val="00766BA3"/>
  </w:style>
  <w:style w:type="paragraph" w:customStyle="1" w:styleId="362586FC706945758C6AA653228C13D5">
    <w:name w:val="362586FC706945758C6AA653228C13D5"/>
    <w:rsid w:val="00766BA3"/>
  </w:style>
  <w:style w:type="paragraph" w:customStyle="1" w:styleId="B24F7CE836F542AD9D4C26CCE7B27F0E">
    <w:name w:val="B24F7CE836F542AD9D4C26CCE7B27F0E"/>
    <w:rsid w:val="00766BA3"/>
  </w:style>
  <w:style w:type="paragraph" w:customStyle="1" w:styleId="12FEFA9AF0F94A0EBD07410FF66FC5F4">
    <w:name w:val="12FEFA9AF0F94A0EBD07410FF66FC5F4"/>
    <w:rsid w:val="00766BA3"/>
  </w:style>
  <w:style w:type="paragraph" w:customStyle="1" w:styleId="AD3C8A69A2384BF9A2022E9C6554C077">
    <w:name w:val="AD3C8A69A2384BF9A2022E9C6554C077"/>
    <w:rsid w:val="00766BA3"/>
  </w:style>
  <w:style w:type="paragraph" w:customStyle="1" w:styleId="74301618A70E481098581C39844F7596">
    <w:name w:val="74301618A70E481098581C39844F7596"/>
    <w:rsid w:val="00766BA3"/>
  </w:style>
  <w:style w:type="paragraph" w:customStyle="1" w:styleId="21E07CDCA36242D0B9B7EEB26B17FD89">
    <w:name w:val="21E07CDCA36242D0B9B7EEB26B17FD89"/>
    <w:rsid w:val="00E24B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TF02835057.dotx</Template>
  <TotalTime>114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Priyankaa</cp:lastModifiedBy>
  <cp:revision>12</cp:revision>
  <dcterms:created xsi:type="dcterms:W3CDTF">2019-01-13T08:39:00Z</dcterms:created>
  <dcterms:modified xsi:type="dcterms:W3CDTF">2019-12-06T21:06:00Z</dcterms:modified>
</cp:coreProperties>
</file>