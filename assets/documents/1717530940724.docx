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page" w:horzAnchor="margin" w:tblpXSpec="center" w:tblpY="508"/>
        <w:tblW w:w="11293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768"/>
        <w:gridCol w:w="753"/>
        <w:gridCol w:w="6772"/>
      </w:tblGrid>
      <w:tr w:rsidTr="00C92090">
        <w:tblPrEx>
          <w:tblW w:w="11293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4513"/>
        </w:trPr>
        <w:tc>
          <w:tcPr>
            <w:tcW w:w="3768" w:type="dxa"/>
            <w:vAlign w:val="bottom"/>
          </w:tcPr>
          <w:p w:rsidR="001244BB" w:rsidP="00C92090">
            <w:pPr>
              <w:pStyle w:val="Title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420D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Susmita</w:t>
            </w:r>
          </w:p>
          <w:p w:rsidR="00F7761A" w:rsidRPr="007420DB" w:rsidP="00C92090">
            <w:pPr>
              <w:pStyle w:val="Title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7420DB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Chakraborty</w:t>
            </w:r>
          </w:p>
          <w:p w:rsidR="00F7761A" w:rsidP="00C92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420DB"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E2B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20D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4A06">
              <w:rPr>
                <w:rFonts w:ascii="Times New Roman" w:hAnsi="Times New Roman" w:cs="Times New Roman"/>
                <w:sz w:val="28"/>
                <w:szCs w:val="28"/>
              </w:rPr>
              <w:t xml:space="preserve">ual Specialization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7761A" w:rsidP="00C92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44F9">
              <w:rPr>
                <w:rFonts w:ascii="Times New Roman" w:hAnsi="Times New Roman" w:cs="Times New Roman"/>
                <w:sz w:val="28"/>
                <w:szCs w:val="28"/>
              </w:rPr>
              <w:t>Adamas University</w:t>
            </w:r>
          </w:p>
          <w:p w:rsidR="00F7761A" w:rsidP="00C92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Kolkata, West Bengal</w:t>
            </w:r>
          </w:p>
          <w:p w:rsidR="00F7761A" w:rsidP="00C92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03E24" w:rsidRPr="00386D10" w:rsidP="00C92090">
            <w:pPr>
              <w:rPr>
                <w:rFonts w:ascii="Times New Roman" w:hAnsi="Times New Roman" w:cs="Times New Roman"/>
                <w:sz w:val="28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36"/>
                </w:rPr>
                <w:id w:val="1111563247"/>
                <w:placeholder>
                  <w:docPart w:val="6CBC0F4A976F44E085CDAD38D329DEDB"/>
                </w:placeholder>
                <w:showingPlcHdr/>
                <w:richText/>
                <w:temporary/>
              </w:sdtPr>
              <w:sdtContent>
                <w:r w:rsidRPr="00386D10" w:rsidR="00F7761A">
                  <w:rPr>
                    <w:rFonts w:ascii="Times New Roman" w:hAnsi="Times New Roman" w:cs="Times New Roman"/>
                    <w:b/>
                    <w:bCs/>
                    <w:sz w:val="28"/>
                    <w:szCs w:val="36"/>
                  </w:rPr>
                  <w:t>PHONE:</w:t>
                </w:r>
              </w:sdtContent>
            </w:sdt>
            <w:r w:rsidR="00157A12">
              <w:rPr>
                <w:rFonts w:ascii="Times New Roman" w:hAnsi="Times New Roman" w:cs="Times New Roman"/>
                <w:sz w:val="28"/>
                <w:szCs w:val="36"/>
              </w:rPr>
              <w:t>9339053609</w:t>
            </w:r>
          </w:p>
          <w:p w:rsidR="00F7761A" w:rsidRPr="006904AE" w:rsidP="00C92090">
            <w:pPr>
              <w:tabs>
                <w:tab w:val="center" w:pos="1685"/>
              </w:tabs>
              <w:rPr>
                <w:rFonts w:ascii="Times New Roman" w:hAnsi="Times New Roman" w:cs="Times New Roman"/>
                <w:sz w:val="28"/>
                <w:szCs w:val="36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36"/>
                </w:rPr>
                <w:id w:val="-240260293"/>
                <w:placeholder>
                  <w:docPart w:val="582A11F47EBC4AE5B29759B3C778CBE6"/>
                </w:placeholder>
                <w:showingPlcHdr/>
                <w:richText/>
                <w:temporary/>
              </w:sdtPr>
              <w:sdtContent>
                <w:r w:rsidRPr="00386D10">
                  <w:rPr>
                    <w:rFonts w:ascii="Times New Roman" w:hAnsi="Times New Roman" w:cs="Times New Roman"/>
                    <w:b/>
                    <w:bCs/>
                    <w:sz w:val="28"/>
                    <w:szCs w:val="36"/>
                  </w:rPr>
                  <w:t>EMAIL:</w:t>
                </w:r>
              </w:sdtContent>
            </w:sdt>
            <w:r w:rsidR="00157A12">
              <w:rPr>
                <w:rFonts w:ascii="Times New Roman" w:hAnsi="Times New Roman" w:cs="Times New Roman"/>
                <w:sz w:val="28"/>
                <w:szCs w:val="36"/>
              </w:rPr>
              <w:t xml:space="preserve"> rai74170@gmail.com</w:t>
            </w:r>
          </w:p>
          <w:p w:rsidR="00F7761A" w:rsidRPr="00386D10" w:rsidP="00C92090">
            <w:pPr>
              <w:pStyle w:val="BodyTex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86D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LinkedIn: </w:t>
            </w:r>
          </w:p>
          <w:p w:rsidR="00F7761A" w:rsidRPr="00AC70B1" w:rsidP="00C92090">
            <w:pPr>
              <w:pStyle w:val="BodyText"/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</w:pPr>
            <w:r w:rsidRPr="001244BB">
              <w:rPr>
                <w:rFonts w:ascii="Times New Roman" w:hAnsi="Times New Roman" w:cs="Times New Roman"/>
                <w:color w:val="B85A22" w:themeColor="accent2" w:themeShade="BF"/>
                <w:sz w:val="24"/>
                <w:szCs w:val="24"/>
                <w:u w:val="single"/>
                <w:bdr w:val="none" w:sz="0" w:space="0" w:color="auto" w:frame="1"/>
                <w:shd w:val="clear" w:color="auto" w:fill="FFFFFF"/>
              </w:rPr>
              <w:t>https://www.linkedin.com/in/susmita-chakraborty-65aabb270/</w:t>
            </w:r>
          </w:p>
        </w:tc>
        <w:tc>
          <w:tcPr>
            <w:tcW w:w="753" w:type="dxa"/>
          </w:tcPr>
          <w:p w:rsidR="00F7761A" w:rsidRPr="000244F9" w:rsidP="00C92090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772" w:type="dxa"/>
            <w:vAlign w:val="bottom"/>
          </w:tcPr>
          <w:p w:rsidR="00F7761A" w:rsidP="00C92090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Career objective</w:t>
            </w:r>
          </w:p>
          <w:p w:rsidR="00713FEE" w:rsidP="00363C75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13FEE" w:rsidP="00363C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To be associated with a growth oriented company </w:t>
            </w:r>
            <w:r w:rsidR="00F62FE4">
              <w:rPr>
                <w:rFonts w:ascii="Times New Roman" w:hAnsi="Times New Roman" w:cs="Times New Roman"/>
                <w:sz w:val="24"/>
                <w:szCs w:val="32"/>
              </w:rPr>
              <w:t>where my managerial and leadership skills</w:t>
            </w:r>
            <w:r w:rsidR="00B30D56">
              <w:rPr>
                <w:rFonts w:ascii="Times New Roman" w:hAnsi="Times New Roman" w:cs="Times New Roman"/>
                <w:sz w:val="24"/>
                <w:szCs w:val="32"/>
              </w:rPr>
              <w:t xml:space="preserve"> can help in the development of the</w:t>
            </w:r>
          </w:p>
          <w:p w:rsidR="00267FA4" w:rsidRPr="00363C75" w:rsidP="00363C75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Company while concurrently </w:t>
            </w:r>
            <w:r w:rsidR="00E06259">
              <w:rPr>
                <w:rFonts w:ascii="Times New Roman" w:hAnsi="Times New Roman" w:cs="Times New Roman"/>
                <w:sz w:val="24"/>
                <w:szCs w:val="32"/>
              </w:rPr>
              <w:t>helping me to further</w:t>
            </w:r>
            <w:r w:rsidR="00B464C8">
              <w:rPr>
                <w:rFonts w:ascii="Times New Roman" w:hAnsi="Times New Roman" w:cs="Times New Roman"/>
                <w:sz w:val="24"/>
                <w:szCs w:val="32"/>
              </w:rPr>
              <w:t xml:space="preserve"> my </w:t>
            </w:r>
            <w:r w:rsidR="00E06259">
              <w:rPr>
                <w:rFonts w:ascii="Times New Roman" w:hAnsi="Times New Roman" w:cs="Times New Roman"/>
                <w:sz w:val="24"/>
                <w:szCs w:val="32"/>
              </w:rPr>
              <w:t>professional</w:t>
            </w:r>
            <w:r w:rsidR="00F206F8">
              <w:rPr>
                <w:rFonts w:ascii="Times New Roman" w:hAnsi="Times New Roman" w:cs="Times New Roman"/>
                <w:sz w:val="24"/>
                <w:szCs w:val="32"/>
              </w:rPr>
              <w:t xml:space="preserve"> interest in a stimulating environment.</w:t>
            </w:r>
            <w:r w:rsidR="00E06259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</w:p>
        </w:tc>
      </w:tr>
      <w:tr w:rsidTr="00C92090">
        <w:tblPrEx>
          <w:tblW w:w="11293" w:type="dxa"/>
          <w:tblLayout w:type="fixed"/>
          <w:tblCellMar>
            <w:left w:w="115" w:type="dxa"/>
            <w:right w:w="115" w:type="dxa"/>
          </w:tblCellMar>
          <w:tblLook w:val="04A0"/>
        </w:tblPrEx>
        <w:trPr>
          <w:trHeight w:val="9592"/>
        </w:trPr>
        <w:tc>
          <w:tcPr>
            <w:tcW w:w="3768" w:type="dxa"/>
          </w:tcPr>
          <w:p w:rsidR="007A3E9F" w:rsidP="00C92090">
            <w:pPr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</w:p>
          <w:p w:rsidR="00CE7C61" w:rsidP="00C92090">
            <w:pPr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</w:p>
          <w:p w:rsidR="00F7761A" w:rsidRPr="001244BB" w:rsidP="001244BB">
            <w:pPr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6F615C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HOBBIES:</w:t>
            </w:r>
          </w:p>
          <w:p w:rsidR="00F7761A" w:rsidRPr="001244BB" w:rsidP="00C92090">
            <w:pPr>
              <w:pStyle w:val="ListParagraph"/>
              <w:numPr>
                <w:ilvl w:val="0"/>
                <w:numId w:val="7"/>
              </w:numPr>
            </w:pPr>
            <w:r w:rsidRPr="00386D10">
              <w:rPr>
                <w:rFonts w:ascii="Times New Roman" w:hAnsi="Times New Roman" w:cs="Times New Roman"/>
                <w:szCs w:val="28"/>
              </w:rPr>
              <w:t>Travel</w:t>
            </w:r>
          </w:p>
          <w:p w:rsidR="001244BB" w:rsidRPr="001244BB" w:rsidP="00C92090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  <w:szCs w:val="28"/>
              </w:rPr>
              <w:t>Singing</w:t>
            </w:r>
          </w:p>
          <w:p w:rsidR="001244BB" w:rsidRPr="00D433A1" w:rsidP="00C92090">
            <w:pPr>
              <w:pStyle w:val="ListParagraph"/>
              <w:numPr>
                <w:ilvl w:val="0"/>
                <w:numId w:val="7"/>
              </w:numPr>
            </w:pPr>
            <w:r>
              <w:rPr>
                <w:rFonts w:ascii="Times New Roman" w:hAnsi="Times New Roman" w:cs="Times New Roman"/>
                <w:szCs w:val="28"/>
              </w:rPr>
              <w:t>Drawing</w:t>
            </w:r>
          </w:p>
          <w:p w:rsidR="00E03E24" w:rsidP="00C92090">
            <w:pPr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</w:p>
          <w:p w:rsidR="00F7761A" w:rsidRPr="006F615C" w:rsidP="00C92090">
            <w:pPr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</w:pPr>
            <w:r w:rsidRPr="006F615C">
              <w:rPr>
                <w:rFonts w:ascii="Times New Roman" w:hAnsi="Times New Roman" w:cs="Times New Roman"/>
                <w:b/>
                <w:bCs/>
                <w:sz w:val="24"/>
                <w:szCs w:val="40"/>
              </w:rPr>
              <w:t>LANGUAGE PROFICIENCY:</w:t>
            </w:r>
          </w:p>
          <w:p w:rsidR="00F7761A" w:rsidP="00C920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Bengali</w:t>
            </w:r>
          </w:p>
          <w:p w:rsidR="00F7761A" w:rsidP="00C920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English</w:t>
            </w:r>
          </w:p>
          <w:p w:rsidR="00DC6F7D" w:rsidRPr="00DC6F7D" w:rsidP="00C920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Hindi</w:t>
            </w:r>
          </w:p>
          <w:p w:rsidR="00B85C39" w:rsidP="00C92090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:rsidR="00DC6F7D" w:rsidP="00C92090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PERSONALITY TRAITS:</w:t>
            </w:r>
          </w:p>
          <w:p w:rsidR="00363C75" w:rsidRPr="007A3E9F" w:rsidP="00363C75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7A3E9F">
              <w:rPr>
                <w:rFonts w:ascii="Times New Roman" w:hAnsi="Times New Roman" w:cs="Times New Roman"/>
                <w:szCs w:val="28"/>
              </w:rPr>
              <w:t>Positive</w:t>
            </w:r>
          </w:p>
          <w:p w:rsidR="00B85C39" w:rsidRPr="007A3E9F" w:rsidP="00363C75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7A3E9F">
              <w:rPr>
                <w:rFonts w:ascii="Times New Roman" w:hAnsi="Times New Roman" w:cs="Times New Roman"/>
                <w:szCs w:val="28"/>
              </w:rPr>
              <w:t>Confident</w:t>
            </w:r>
          </w:p>
          <w:p w:rsidR="00B85C39" w:rsidRPr="007A3E9F" w:rsidP="00363C75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7A3E9F">
              <w:rPr>
                <w:rFonts w:ascii="Times New Roman" w:hAnsi="Times New Roman" w:cs="Times New Roman"/>
                <w:szCs w:val="28"/>
              </w:rPr>
              <w:t>Focused</w:t>
            </w:r>
          </w:p>
          <w:p w:rsidR="00E03E24" w:rsidRPr="007A3E9F" w:rsidP="00C92090">
            <w:pPr>
              <w:pStyle w:val="ListParagraph"/>
              <w:numPr>
                <w:ilvl w:val="0"/>
                <w:numId w:val="17"/>
              </w:num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7A3E9F">
              <w:rPr>
                <w:rFonts w:ascii="Times New Roman" w:hAnsi="Times New Roman" w:cs="Times New Roman"/>
                <w:szCs w:val="28"/>
              </w:rPr>
              <w:t>Critical thinking</w:t>
            </w:r>
          </w:p>
          <w:p w:rsidR="00713FEE" w:rsidP="00C92090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:rsidR="00F7761A" w:rsidP="00C92090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6090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</w:t>
            </w:r>
            <w:r w:rsidR="00DC6F7D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ERSONAL DETAILS</w:t>
            </w:r>
            <w:r w:rsidRPr="00760909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:</w:t>
            </w:r>
          </w:p>
          <w:p w:rsidR="00F7761A" w:rsidP="00C92090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:rsidR="00F7761A" w:rsidP="00C92090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Father’s Name: </w:t>
            </w:r>
            <w:r w:rsidR="001244BB">
              <w:rPr>
                <w:rFonts w:ascii="Times New Roman" w:hAnsi="Times New Roman" w:cs="Times New Roman"/>
                <w:sz w:val="24"/>
                <w:szCs w:val="32"/>
              </w:rPr>
              <w:t>Subrata Kumar Chakraborty</w:t>
            </w:r>
          </w:p>
          <w:p w:rsidR="001244BB" w:rsidP="00C92090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F7761A" w:rsidP="00C92090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D.O.B.: </w:t>
            </w:r>
            <w:r w:rsidR="001244BB">
              <w:rPr>
                <w:rFonts w:ascii="Times New Roman" w:hAnsi="Times New Roman" w:cs="Times New Roman"/>
                <w:sz w:val="24"/>
                <w:szCs w:val="32"/>
              </w:rPr>
              <w:t>9.12.2000</w:t>
            </w:r>
          </w:p>
          <w:p w:rsidR="001244BB" w:rsidP="00C92090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420DB" w:rsidP="007420DB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Address: </w:t>
            </w:r>
            <w:r w:rsidR="001244BB">
              <w:rPr>
                <w:rFonts w:ascii="Times New Roman" w:hAnsi="Times New Roman" w:cs="Times New Roman"/>
                <w:sz w:val="24"/>
                <w:szCs w:val="32"/>
              </w:rPr>
              <w:t>Kalyangarh,Ashokenagar</w:t>
            </w:r>
          </w:p>
          <w:p w:rsidR="00CE7C61" w:rsidP="007420DB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P.o </w:t>
            </w:r>
            <w:r w:rsidR="009E4E63">
              <w:rPr>
                <w:rFonts w:ascii="Times New Roman" w:hAnsi="Times New Roman" w:cs="Times New Roman"/>
                <w:sz w:val="24"/>
                <w:szCs w:val="32"/>
              </w:rPr>
              <w:t xml:space="preserve">– kalyangarh </w:t>
            </w:r>
          </w:p>
          <w:p w:rsidR="009E4E63" w:rsidP="007420DB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P. S - Ashokenagar </w:t>
            </w:r>
          </w:p>
          <w:p w:rsidR="009E4E63" w:rsidRPr="006C3053" w:rsidP="007420DB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Pin - </w:t>
            </w:r>
            <w:r w:rsidR="00001030">
              <w:rPr>
                <w:rFonts w:ascii="Times New Roman" w:hAnsi="Times New Roman" w:cs="Times New Roman"/>
                <w:sz w:val="24"/>
                <w:szCs w:val="32"/>
              </w:rPr>
              <w:t>743272</w:t>
            </w:r>
          </w:p>
          <w:p w:rsidR="00F7761A" w:rsidRPr="006C3053" w:rsidP="006C3053">
            <w:pPr>
              <w:tabs>
                <w:tab w:val="left" w:pos="990"/>
              </w:tabs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753" w:type="dxa"/>
          </w:tcPr>
          <w:p w:rsidR="00F7761A" w:rsidP="00C92090">
            <w:pPr>
              <w:tabs>
                <w:tab w:val="left" w:pos="990"/>
              </w:tabs>
            </w:pPr>
          </w:p>
        </w:tc>
        <w:tc>
          <w:tcPr>
            <w:tcW w:w="6772" w:type="dxa"/>
          </w:tcPr>
          <w:p w:rsidR="006A6B13" w:rsidRPr="00957CF6" w:rsidP="00C92090"/>
          <w:p w:rsidR="00F7761A" w:rsidP="00163A19">
            <w:pPr>
              <w:pStyle w:val="Heading2"/>
              <w:tabs>
                <w:tab w:val="left" w:pos="2107"/>
              </w:tabs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049110328"/>
                <w:placeholder>
                  <w:docPart w:val="29AFAE4E79D04508B75EBE1D72697D42"/>
                </w:placeholder>
                <w:showingPlcHdr/>
                <w:richText/>
                <w:temporary/>
              </w:sdtPr>
              <w:sdtContent>
                <w:r w:rsidRPr="00386D10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  <w:r w:rsidR="00163A19">
              <w:rPr>
                <w:rFonts w:ascii="Times New Roman" w:hAnsi="Times New Roman" w:cs="Times New Roman"/>
              </w:rPr>
              <w:tab/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868"/>
              <w:gridCol w:w="1842"/>
              <w:gridCol w:w="1392"/>
              <w:gridCol w:w="1517"/>
            </w:tblGrid>
            <w:tr w:rsidTr="00AC66A1">
              <w:tblPrEx>
                <w:tblW w:w="0" w:type="auto"/>
                <w:tblLayout w:type="fixed"/>
                <w:tblLook w:val="04A0"/>
              </w:tblPrEx>
              <w:trPr>
                <w:trHeight w:val="566"/>
              </w:trPr>
              <w:tc>
                <w:tcPr>
                  <w:tcW w:w="1868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913DF">
                    <w:rPr>
                      <w:rFonts w:ascii="Times New Roman" w:hAnsi="Times New Roman" w:cs="Times New Roman"/>
                      <w:b/>
                      <w:bCs/>
                    </w:rPr>
                    <w:t>Qualification</w:t>
                  </w:r>
                </w:p>
              </w:tc>
              <w:tc>
                <w:tcPr>
                  <w:tcW w:w="1842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913DF">
                    <w:rPr>
                      <w:rFonts w:ascii="Times New Roman" w:hAnsi="Times New Roman" w:cs="Times New Roman"/>
                      <w:b/>
                      <w:bCs/>
                    </w:rPr>
                    <w:t>Board/University</w:t>
                  </w:r>
                </w:p>
              </w:tc>
              <w:tc>
                <w:tcPr>
                  <w:tcW w:w="1392" w:type="dxa"/>
                </w:tcPr>
                <w:p w:rsidR="00163A19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Year</w:t>
                  </w:r>
                </w:p>
              </w:tc>
              <w:tc>
                <w:tcPr>
                  <w:tcW w:w="1517" w:type="dxa"/>
                </w:tcPr>
                <w:p w:rsidR="00163A19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Percentage/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br/>
                    <w:t>CGPA/</w:t>
                  </w:r>
                  <w:r>
                    <w:rPr>
                      <w:rFonts w:ascii="Times New Roman" w:hAnsi="Times New Roman" w:cs="Times New Roman"/>
                      <w:b/>
                      <w:bCs/>
                    </w:rPr>
                    <w:br/>
                    <w:t>SGPA</w:t>
                  </w:r>
                </w:p>
              </w:tc>
            </w:tr>
            <w:tr w:rsidTr="00AC66A1">
              <w:tblPrEx>
                <w:tblW w:w="0" w:type="auto"/>
                <w:tblLayout w:type="fixed"/>
                <w:tblLook w:val="04A0"/>
              </w:tblPrEx>
              <w:trPr>
                <w:trHeight w:val="743"/>
              </w:trPr>
              <w:tc>
                <w:tcPr>
                  <w:tcW w:w="1868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MBA (</w:t>
                  </w:r>
                  <w:r w:rsidR="00A74A06">
                    <w:rPr>
                      <w:rFonts w:ascii="Times New Roman" w:hAnsi="Times New Roman" w:cs="Times New Roman"/>
                    </w:rPr>
                    <w:t>HR</w:t>
                  </w:r>
                  <w:r>
                    <w:rPr>
                      <w:rFonts w:ascii="Times New Roman" w:hAnsi="Times New Roman" w:cs="Times New Roman"/>
                    </w:rPr>
                    <w:t xml:space="preserve"> and </w:t>
                  </w:r>
                  <w:r w:rsidR="00A74A06">
                    <w:rPr>
                      <w:rFonts w:ascii="Times New Roman" w:hAnsi="Times New Roman" w:cs="Times New Roman"/>
                    </w:rPr>
                    <w:t>M</w:t>
                  </w:r>
                  <w:r>
                    <w:rPr>
                      <w:rFonts w:ascii="Times New Roman" w:hAnsi="Times New Roman" w:cs="Times New Roman"/>
                    </w:rPr>
                    <w:t>arketing )</w:t>
                  </w:r>
                </w:p>
              </w:tc>
              <w:tc>
                <w:tcPr>
                  <w:tcW w:w="1842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Adamas University</w:t>
                  </w:r>
                </w:p>
              </w:tc>
              <w:tc>
                <w:tcPr>
                  <w:tcW w:w="1392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Pursuing </w:t>
                  </w:r>
                  <w:r w:rsidR="000864B3">
                    <w:rPr>
                      <w:rFonts w:ascii="Times New Roman" w:hAnsi="Times New Roman" w:cs="Times New Roman"/>
                      <w:vertAlign w:val="superscript"/>
                    </w:rPr>
                    <w:t>2nd</w:t>
                  </w:r>
                  <w:r>
                    <w:rPr>
                      <w:rFonts w:ascii="Times New Roman" w:hAnsi="Times New Roman" w:cs="Times New Roman"/>
                    </w:rPr>
                    <w:t xml:space="preserve"> year </w:t>
                  </w:r>
                </w:p>
              </w:tc>
              <w:tc>
                <w:tcPr>
                  <w:tcW w:w="1517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8.13</w:t>
                  </w:r>
                  <w:r w:rsidR="002E2313">
                    <w:rPr>
                      <w:rFonts w:ascii="Times New Roman" w:hAnsi="Times New Roman" w:cs="Times New Roman"/>
                    </w:rPr>
                    <w:t>, 7.88</w:t>
                  </w:r>
                </w:p>
              </w:tc>
            </w:tr>
            <w:tr w:rsidTr="00AC66A1">
              <w:tblPrEx>
                <w:tblW w:w="0" w:type="auto"/>
                <w:tblLayout w:type="fixed"/>
                <w:tblLook w:val="04A0"/>
              </w:tblPrEx>
              <w:trPr>
                <w:trHeight w:val="567"/>
              </w:trPr>
              <w:tc>
                <w:tcPr>
                  <w:tcW w:w="1868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B.</w:t>
                  </w:r>
                  <w:r w:rsidR="00877D67">
                    <w:rPr>
                      <w:rFonts w:ascii="Times New Roman" w:hAnsi="Times New Roman" w:cs="Times New Roman"/>
                    </w:rPr>
                    <w:t>A</w:t>
                  </w:r>
                  <w:r>
                    <w:rPr>
                      <w:rFonts w:ascii="Times New Roman" w:hAnsi="Times New Roman" w:cs="Times New Roman"/>
                    </w:rPr>
                    <w:t>. Honours (</w:t>
                  </w:r>
                  <w:r w:rsidR="007420DB">
                    <w:rPr>
                      <w:rFonts w:ascii="Times New Roman" w:hAnsi="Times New Roman" w:cs="Times New Roman"/>
                    </w:rPr>
                    <w:t>History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  <w:tc>
                <w:tcPr>
                  <w:tcW w:w="1842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WBSU</w:t>
                  </w:r>
                </w:p>
              </w:tc>
              <w:tc>
                <w:tcPr>
                  <w:tcW w:w="1392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2022</w:t>
                  </w:r>
                </w:p>
              </w:tc>
              <w:tc>
                <w:tcPr>
                  <w:tcW w:w="1517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69.52</w:t>
                  </w:r>
                </w:p>
              </w:tc>
            </w:tr>
            <w:tr w:rsidTr="00AC66A1">
              <w:tblPrEx>
                <w:tblW w:w="0" w:type="auto"/>
                <w:tblLayout w:type="fixed"/>
                <w:tblLook w:val="04A0"/>
              </w:tblPrEx>
              <w:trPr>
                <w:trHeight w:val="282"/>
              </w:trPr>
              <w:tc>
                <w:tcPr>
                  <w:tcW w:w="1868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Higher Secondary</w:t>
                  </w:r>
                </w:p>
              </w:tc>
              <w:tc>
                <w:tcPr>
                  <w:tcW w:w="1842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WBCHSE</w:t>
                  </w:r>
                </w:p>
              </w:tc>
              <w:tc>
                <w:tcPr>
                  <w:tcW w:w="1392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2019</w:t>
                  </w:r>
                </w:p>
              </w:tc>
              <w:tc>
                <w:tcPr>
                  <w:tcW w:w="1517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79.40</w:t>
                  </w:r>
                </w:p>
              </w:tc>
            </w:tr>
            <w:tr w:rsidTr="00AC66A1">
              <w:tblPrEx>
                <w:tblW w:w="0" w:type="auto"/>
                <w:tblLayout w:type="fixed"/>
                <w:tblLook w:val="04A0"/>
              </w:tblPrEx>
              <w:trPr>
                <w:trHeight w:val="282"/>
              </w:trPr>
              <w:tc>
                <w:tcPr>
                  <w:tcW w:w="1868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Secondary </w:t>
                  </w:r>
                </w:p>
              </w:tc>
              <w:tc>
                <w:tcPr>
                  <w:tcW w:w="1842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WBBSE</w:t>
                  </w:r>
                </w:p>
              </w:tc>
              <w:tc>
                <w:tcPr>
                  <w:tcW w:w="1392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2017</w:t>
                  </w:r>
                </w:p>
              </w:tc>
              <w:tc>
                <w:tcPr>
                  <w:tcW w:w="1517" w:type="dxa"/>
                </w:tcPr>
                <w:p w:rsidR="00163A19" w:rsidRPr="004913DF" w:rsidP="008969FA">
                  <w:pPr>
                    <w:pStyle w:val="NoSpacing"/>
                    <w:framePr w:hSpace="180" w:wrap="around" w:vAnchor="page" w:hAnchor="margin" w:xAlign="center" w:y="508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72.57</w:t>
                  </w:r>
                </w:p>
              </w:tc>
            </w:tr>
          </w:tbl>
          <w:p w:rsidR="00F7761A" w:rsidRPr="00386D10" w:rsidP="00C92090">
            <w:pPr>
              <w:pStyle w:val="Heading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technical </w:t>
            </w:r>
            <w:sdt>
              <w:sdtPr>
                <w:rPr>
                  <w:rFonts w:ascii="Times New Roman" w:hAnsi="Times New Roman" w:cs="Times New Roman"/>
                </w:rPr>
                <w:id w:val="1669594239"/>
                <w:placeholder>
                  <w:docPart w:val="2A03E7788996420DA1D73AF13F5ED97B"/>
                </w:placeholder>
                <w:showingPlcHdr/>
                <w:richText/>
                <w:temporary/>
              </w:sdtPr>
              <w:sdtContent>
                <w:r w:rsidRPr="00386D10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</w:rPr>
                  <w:t>SKILLS</w:t>
                </w:r>
              </w:sdtContent>
            </w:sdt>
          </w:p>
          <w:p w:rsidR="00F7761A" w:rsidP="00C920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86D10">
              <w:rPr>
                <w:rFonts w:ascii="Times New Roman" w:hAnsi="Times New Roman" w:cs="Times New Roman"/>
                <w:color w:val="000000" w:themeColor="text1"/>
              </w:rPr>
              <w:t>MS office (Microsoft Word, Excel, Power point)</w:t>
            </w:r>
          </w:p>
          <w:p w:rsidR="00F7761A" w:rsidRPr="00EE2B89" w:rsidP="00EE2B89">
            <w:pPr>
              <w:pStyle w:val="Heading2"/>
              <w:rPr>
                <w:rFonts w:ascii="Times New Roman" w:eastAsia="Open Sans Light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PERSONAL SKILLS</w:t>
            </w:r>
          </w:p>
          <w:p w:rsidR="001244BB" w:rsidP="001244B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Communication skills</w:t>
            </w:r>
          </w:p>
          <w:p w:rsidR="001244BB" w:rsidP="001244B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Teamwork</w:t>
            </w:r>
          </w:p>
          <w:p w:rsidR="001244BB" w:rsidP="001244B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Flexibility</w:t>
            </w:r>
          </w:p>
          <w:p w:rsidR="001244BB" w:rsidP="001244B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Problem solving </w:t>
            </w:r>
          </w:p>
          <w:p w:rsidR="002C6247" w:rsidP="00324B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</w:p>
          <w:p w:rsidR="00577800" w:rsidP="00324B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INTERNSHIPS</w:t>
            </w:r>
          </w:p>
          <w:p w:rsidR="009D71E5" w:rsidP="00324B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</w:p>
          <w:p w:rsidR="000F2B0B" w:rsidRPr="00577800" w:rsidP="00324B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 xml:space="preserve">     </w:t>
            </w:r>
            <w:r w:rsidR="008A4A1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• ITC. LIMITED (marketing department )</w:t>
            </w:r>
          </w:p>
          <w:p w:rsidR="00E338C5" w:rsidRPr="00F4490F" w:rsidP="00D42D9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     </w:t>
            </w:r>
            <w:r w:rsidR="00091AE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Projects-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Market</w:t>
            </w:r>
            <w:r w:rsidR="00F449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survey ,</w:t>
            </w:r>
            <w:r w:rsidR="007D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Lines Extension </w:t>
            </w:r>
          </w:p>
          <w:p w:rsidR="00A77561" w:rsidP="00D42D9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Unnati </w:t>
            </w:r>
            <w:r w:rsidR="007D1B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,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Probability </w:t>
            </w:r>
            <w:r w:rsidR="005778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&amp; Capability</w:t>
            </w:r>
            <w:r w:rsidR="00F47A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5778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Enhancement</w:t>
            </w:r>
            <w:r w:rsidR="00091A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  <w:r w:rsidR="005778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9B5411" w:rsidP="009B541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</w:t>
            </w:r>
          </w:p>
          <w:p w:rsidR="00F7761A" w:rsidRPr="007D1B55" w:rsidP="009B541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D1B5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DECLARATION</w:t>
            </w:r>
          </w:p>
          <w:p w:rsidR="00F7761A" w:rsidRPr="00C3682D" w:rsidP="00C92090">
            <w:pPr>
              <w:pStyle w:val="ListParagraph"/>
              <w:numPr>
                <w:ilvl w:val="0"/>
                <w:numId w:val="11"/>
              </w:numPr>
            </w:pPr>
            <w:r w:rsidRPr="00C3682D">
              <w:rPr>
                <w:rFonts w:ascii="Times New Roman" w:hAnsi="Times New Roman" w:cs="Times New Roman"/>
                <w:sz w:val="24"/>
                <w:szCs w:val="32"/>
              </w:rPr>
              <w:t xml:space="preserve">Declared that </w:t>
            </w:r>
            <w:r w:rsidR="007420DB">
              <w:rPr>
                <w:rFonts w:ascii="Times New Roman" w:hAnsi="Times New Roman" w:cs="Times New Roman"/>
                <w:sz w:val="24"/>
                <w:szCs w:val="32"/>
              </w:rPr>
              <w:t xml:space="preserve">the above-mentioned information is true to </w:t>
            </w:r>
            <w:r w:rsidRPr="00C3682D">
              <w:rPr>
                <w:rFonts w:ascii="Times New Roman" w:hAnsi="Times New Roman" w:cs="Times New Roman"/>
                <w:sz w:val="24"/>
                <w:szCs w:val="32"/>
              </w:rPr>
              <w:t>my belief and knowledge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</w:t>
            </w:r>
          </w:p>
          <w:p w:rsidR="00F7761A" w:rsidRPr="00957CF6" w:rsidP="00C92090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20593A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</w:t>
            </w:r>
            <w:r w:rsidRPr="00957CF6">
              <w:rPr>
                <w:rFonts w:ascii="Times New Roman" w:hAnsi="Times New Roman" w:cs="Times New Roman"/>
                <w:b/>
                <w:bCs/>
              </w:rPr>
              <w:t>(</w:t>
            </w:r>
            <w:r w:rsidR="007420DB">
              <w:rPr>
                <w:rFonts w:ascii="Times New Roman" w:hAnsi="Times New Roman" w:cs="Times New Roman"/>
                <w:b/>
                <w:bCs/>
              </w:rPr>
              <w:t>SusmitaChakraborty</w:t>
            </w:r>
            <w:r w:rsidRPr="00957CF6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</w:tbl>
    <w:p w:rsidR="00C076FE" w:rsidRPr="00C076FE" w:rsidP="00C076FE">
      <w:pPr>
        <w:rPr>
          <w:rFonts w:ascii="Times New Roman" w:hAnsi="Times New Roman" w:cs="Times New Roman"/>
          <w:sz w:val="24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0C45FF">
      <w:head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xmlns:a="http://schemas.openxmlformats.org/drawingml/2006/main"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87784D"/>
    <w:multiLevelType w:val="hybridMultilevel"/>
    <w:tmpl w:val="E1B8F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50071"/>
    <w:multiLevelType w:val="hybridMultilevel"/>
    <w:tmpl w:val="18C22F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05DD4"/>
    <w:multiLevelType w:val="hybridMultilevel"/>
    <w:tmpl w:val="A308E3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061C2"/>
    <w:multiLevelType w:val="hybridMultilevel"/>
    <w:tmpl w:val="45809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24FFF"/>
    <w:multiLevelType w:val="hybridMultilevel"/>
    <w:tmpl w:val="4B149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E599C"/>
    <w:multiLevelType w:val="hybridMultilevel"/>
    <w:tmpl w:val="1DA009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92C40"/>
    <w:multiLevelType w:val="hybridMultilevel"/>
    <w:tmpl w:val="866C6F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94297"/>
    <w:multiLevelType w:val="hybridMultilevel"/>
    <w:tmpl w:val="AD6C9A28"/>
    <w:lvl w:ilvl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>
    <w:nsid w:val="340014CE"/>
    <w:multiLevelType w:val="hybridMultilevel"/>
    <w:tmpl w:val="C0040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D0C5D"/>
    <w:multiLevelType w:val="hybridMultilevel"/>
    <w:tmpl w:val="0C069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A12999"/>
    <w:multiLevelType w:val="hybridMultilevel"/>
    <w:tmpl w:val="FD2E8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F4344"/>
    <w:multiLevelType w:val="hybridMultilevel"/>
    <w:tmpl w:val="99F255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932E53"/>
    <w:multiLevelType w:val="hybridMultilevel"/>
    <w:tmpl w:val="DAD6C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71FF5"/>
    <w:multiLevelType w:val="hybridMultilevel"/>
    <w:tmpl w:val="6672784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AC2AB7"/>
    <w:multiLevelType w:val="hybridMultilevel"/>
    <w:tmpl w:val="C1F0D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2C0DC5"/>
    <w:multiLevelType w:val="hybridMultilevel"/>
    <w:tmpl w:val="06E00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032BA"/>
    <w:multiLevelType w:val="hybridMultilevel"/>
    <w:tmpl w:val="734474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830A46"/>
    <w:multiLevelType w:val="hybridMultilevel"/>
    <w:tmpl w:val="85D0D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A496D"/>
    <w:multiLevelType w:val="hybridMultilevel"/>
    <w:tmpl w:val="3DBCC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26D02"/>
    <w:multiLevelType w:val="hybridMultilevel"/>
    <w:tmpl w:val="71D80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3"/>
  </w:num>
  <w:num w:numId="5">
    <w:abstractNumId w:val="10"/>
  </w:num>
  <w:num w:numId="6">
    <w:abstractNumId w:val="5"/>
  </w:num>
  <w:num w:numId="7">
    <w:abstractNumId w:val="17"/>
  </w:num>
  <w:num w:numId="8">
    <w:abstractNumId w:val="4"/>
  </w:num>
  <w:num w:numId="9">
    <w:abstractNumId w:val="15"/>
  </w:num>
  <w:num w:numId="10">
    <w:abstractNumId w:val="7"/>
  </w:num>
  <w:num w:numId="11">
    <w:abstractNumId w:val="18"/>
  </w:num>
  <w:num w:numId="12">
    <w:abstractNumId w:val="11"/>
  </w:num>
  <w:num w:numId="13">
    <w:abstractNumId w:val="2"/>
  </w:num>
  <w:num w:numId="14">
    <w:abstractNumId w:val="9"/>
  </w:num>
  <w:num w:numId="15">
    <w:abstractNumId w:val="3"/>
  </w:num>
  <w:num w:numId="16">
    <w:abstractNumId w:val="16"/>
  </w:num>
  <w:num w:numId="17">
    <w:abstractNumId w:val="0"/>
  </w:num>
  <w:num w:numId="18">
    <w:abstractNumId w:val="19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removePersonalInformation/>
  <w:removeDateAndTime/>
  <w:attachedTemplate r:id="rId1"/>
  <w:stylePaneFormatFilter w:val="5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1"/>
  <w:stylePaneSortMethod w:val="nam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BA"/>
    <w:rsid w:val="00001030"/>
    <w:rsid w:val="00005375"/>
    <w:rsid w:val="000244F9"/>
    <w:rsid w:val="00036450"/>
    <w:rsid w:val="00084530"/>
    <w:rsid w:val="000864B3"/>
    <w:rsid w:val="00091AEA"/>
    <w:rsid w:val="00094499"/>
    <w:rsid w:val="000B1C16"/>
    <w:rsid w:val="000C45FF"/>
    <w:rsid w:val="000E3FD1"/>
    <w:rsid w:val="000F2B0B"/>
    <w:rsid w:val="00112054"/>
    <w:rsid w:val="001244BB"/>
    <w:rsid w:val="001317D8"/>
    <w:rsid w:val="001525E1"/>
    <w:rsid w:val="00157A12"/>
    <w:rsid w:val="00162224"/>
    <w:rsid w:val="00163A19"/>
    <w:rsid w:val="00172168"/>
    <w:rsid w:val="00180329"/>
    <w:rsid w:val="0019001F"/>
    <w:rsid w:val="001A74A5"/>
    <w:rsid w:val="001B2ABD"/>
    <w:rsid w:val="001B6196"/>
    <w:rsid w:val="001C041E"/>
    <w:rsid w:val="001C487D"/>
    <w:rsid w:val="001D096C"/>
    <w:rsid w:val="001E0391"/>
    <w:rsid w:val="001E1759"/>
    <w:rsid w:val="001F1ECC"/>
    <w:rsid w:val="001F7495"/>
    <w:rsid w:val="0020593A"/>
    <w:rsid w:val="00211A2A"/>
    <w:rsid w:val="00217FE6"/>
    <w:rsid w:val="002400EB"/>
    <w:rsid w:val="00241B33"/>
    <w:rsid w:val="00256A13"/>
    <w:rsid w:val="00256CF7"/>
    <w:rsid w:val="00261576"/>
    <w:rsid w:val="00267FA4"/>
    <w:rsid w:val="00281FD5"/>
    <w:rsid w:val="0028275F"/>
    <w:rsid w:val="002A79FF"/>
    <w:rsid w:val="002C6247"/>
    <w:rsid w:val="002E1546"/>
    <w:rsid w:val="002E2313"/>
    <w:rsid w:val="0030481B"/>
    <w:rsid w:val="00307628"/>
    <w:rsid w:val="00310A57"/>
    <w:rsid w:val="00311990"/>
    <w:rsid w:val="003156FC"/>
    <w:rsid w:val="00324BD1"/>
    <w:rsid w:val="003254B5"/>
    <w:rsid w:val="00325E80"/>
    <w:rsid w:val="00363C75"/>
    <w:rsid w:val="00366271"/>
    <w:rsid w:val="0037121F"/>
    <w:rsid w:val="00374033"/>
    <w:rsid w:val="003760D0"/>
    <w:rsid w:val="0038341E"/>
    <w:rsid w:val="00386D10"/>
    <w:rsid w:val="003910D8"/>
    <w:rsid w:val="003A6B7D"/>
    <w:rsid w:val="003B06CA"/>
    <w:rsid w:val="003B4D4F"/>
    <w:rsid w:val="003F4DBA"/>
    <w:rsid w:val="003F54E5"/>
    <w:rsid w:val="003F5804"/>
    <w:rsid w:val="00402040"/>
    <w:rsid w:val="004071FC"/>
    <w:rsid w:val="00445947"/>
    <w:rsid w:val="004514EB"/>
    <w:rsid w:val="004813B3"/>
    <w:rsid w:val="004913DF"/>
    <w:rsid w:val="00496591"/>
    <w:rsid w:val="004B0B4A"/>
    <w:rsid w:val="004C63E4"/>
    <w:rsid w:val="004D3011"/>
    <w:rsid w:val="004E2516"/>
    <w:rsid w:val="004E6C4F"/>
    <w:rsid w:val="005262AC"/>
    <w:rsid w:val="00577800"/>
    <w:rsid w:val="00586EC0"/>
    <w:rsid w:val="005A078E"/>
    <w:rsid w:val="005B090D"/>
    <w:rsid w:val="005B11B4"/>
    <w:rsid w:val="005E39D5"/>
    <w:rsid w:val="00600670"/>
    <w:rsid w:val="00604920"/>
    <w:rsid w:val="006057BE"/>
    <w:rsid w:val="006102A8"/>
    <w:rsid w:val="0062123A"/>
    <w:rsid w:val="0063462D"/>
    <w:rsid w:val="006443C2"/>
    <w:rsid w:val="00646E75"/>
    <w:rsid w:val="006771D0"/>
    <w:rsid w:val="006904AE"/>
    <w:rsid w:val="006A5C09"/>
    <w:rsid w:val="006A6B13"/>
    <w:rsid w:val="006B34EE"/>
    <w:rsid w:val="006B42DC"/>
    <w:rsid w:val="006C297B"/>
    <w:rsid w:val="006C3053"/>
    <w:rsid w:val="006F615C"/>
    <w:rsid w:val="00713FEE"/>
    <w:rsid w:val="00715FCB"/>
    <w:rsid w:val="00717E4B"/>
    <w:rsid w:val="00726FDD"/>
    <w:rsid w:val="007420DB"/>
    <w:rsid w:val="00743101"/>
    <w:rsid w:val="00760909"/>
    <w:rsid w:val="00764C9F"/>
    <w:rsid w:val="007775E1"/>
    <w:rsid w:val="007867A0"/>
    <w:rsid w:val="007927F5"/>
    <w:rsid w:val="007A3E9F"/>
    <w:rsid w:val="007A4672"/>
    <w:rsid w:val="007D1B55"/>
    <w:rsid w:val="007E7A39"/>
    <w:rsid w:val="007F711D"/>
    <w:rsid w:val="00802CA0"/>
    <w:rsid w:val="00826918"/>
    <w:rsid w:val="008277CB"/>
    <w:rsid w:val="00830AF6"/>
    <w:rsid w:val="00840BCF"/>
    <w:rsid w:val="008442CD"/>
    <w:rsid w:val="00860251"/>
    <w:rsid w:val="00865848"/>
    <w:rsid w:val="00872E18"/>
    <w:rsid w:val="0087645F"/>
    <w:rsid w:val="00877D67"/>
    <w:rsid w:val="008969FA"/>
    <w:rsid w:val="008A4A14"/>
    <w:rsid w:val="008E169F"/>
    <w:rsid w:val="009260CD"/>
    <w:rsid w:val="00940A66"/>
    <w:rsid w:val="00952C25"/>
    <w:rsid w:val="00957CF6"/>
    <w:rsid w:val="00984C7F"/>
    <w:rsid w:val="009A73E9"/>
    <w:rsid w:val="009B5411"/>
    <w:rsid w:val="009C3C1C"/>
    <w:rsid w:val="009C7E02"/>
    <w:rsid w:val="009D71E5"/>
    <w:rsid w:val="009E4E63"/>
    <w:rsid w:val="00A2118D"/>
    <w:rsid w:val="00A3169E"/>
    <w:rsid w:val="00A43DDA"/>
    <w:rsid w:val="00A53729"/>
    <w:rsid w:val="00A66DC3"/>
    <w:rsid w:val="00A74A06"/>
    <w:rsid w:val="00A77561"/>
    <w:rsid w:val="00AC70B1"/>
    <w:rsid w:val="00AD0A50"/>
    <w:rsid w:val="00AD3B0A"/>
    <w:rsid w:val="00AD3D04"/>
    <w:rsid w:val="00AD76E2"/>
    <w:rsid w:val="00AE0D15"/>
    <w:rsid w:val="00B01910"/>
    <w:rsid w:val="00B10073"/>
    <w:rsid w:val="00B20152"/>
    <w:rsid w:val="00B30D56"/>
    <w:rsid w:val="00B359E4"/>
    <w:rsid w:val="00B464C8"/>
    <w:rsid w:val="00B54BF3"/>
    <w:rsid w:val="00B57D98"/>
    <w:rsid w:val="00B67E0F"/>
    <w:rsid w:val="00B70850"/>
    <w:rsid w:val="00B85C39"/>
    <w:rsid w:val="00B87912"/>
    <w:rsid w:val="00B91680"/>
    <w:rsid w:val="00B9318B"/>
    <w:rsid w:val="00BA750B"/>
    <w:rsid w:val="00BF3188"/>
    <w:rsid w:val="00C066B6"/>
    <w:rsid w:val="00C076FE"/>
    <w:rsid w:val="00C134B5"/>
    <w:rsid w:val="00C3682D"/>
    <w:rsid w:val="00C37BA1"/>
    <w:rsid w:val="00C463E7"/>
    <w:rsid w:val="00C4674C"/>
    <w:rsid w:val="00C506CF"/>
    <w:rsid w:val="00C66DA6"/>
    <w:rsid w:val="00C72BED"/>
    <w:rsid w:val="00C91BC4"/>
    <w:rsid w:val="00C92090"/>
    <w:rsid w:val="00C9578B"/>
    <w:rsid w:val="00CA4160"/>
    <w:rsid w:val="00CB0055"/>
    <w:rsid w:val="00CC75C7"/>
    <w:rsid w:val="00CE7C61"/>
    <w:rsid w:val="00D1279E"/>
    <w:rsid w:val="00D2522B"/>
    <w:rsid w:val="00D422DE"/>
    <w:rsid w:val="00D42D9F"/>
    <w:rsid w:val="00D433A1"/>
    <w:rsid w:val="00D5459D"/>
    <w:rsid w:val="00D66CA6"/>
    <w:rsid w:val="00D71953"/>
    <w:rsid w:val="00D841C8"/>
    <w:rsid w:val="00D879EC"/>
    <w:rsid w:val="00D90F8C"/>
    <w:rsid w:val="00DA1F4D"/>
    <w:rsid w:val="00DB3839"/>
    <w:rsid w:val="00DC6F7D"/>
    <w:rsid w:val="00DD172A"/>
    <w:rsid w:val="00E03E24"/>
    <w:rsid w:val="00E06259"/>
    <w:rsid w:val="00E1468E"/>
    <w:rsid w:val="00E24B54"/>
    <w:rsid w:val="00E25A26"/>
    <w:rsid w:val="00E338C5"/>
    <w:rsid w:val="00E40D83"/>
    <w:rsid w:val="00E4381A"/>
    <w:rsid w:val="00E503F0"/>
    <w:rsid w:val="00E50D9D"/>
    <w:rsid w:val="00E55D74"/>
    <w:rsid w:val="00EA12B6"/>
    <w:rsid w:val="00EB213E"/>
    <w:rsid w:val="00EB7DF3"/>
    <w:rsid w:val="00ED7622"/>
    <w:rsid w:val="00EE23B1"/>
    <w:rsid w:val="00EE2B89"/>
    <w:rsid w:val="00F14B3D"/>
    <w:rsid w:val="00F206F8"/>
    <w:rsid w:val="00F249A4"/>
    <w:rsid w:val="00F3006D"/>
    <w:rsid w:val="00F42210"/>
    <w:rsid w:val="00F4490F"/>
    <w:rsid w:val="00F47A92"/>
    <w:rsid w:val="00F60274"/>
    <w:rsid w:val="00F62FE4"/>
    <w:rsid w:val="00F7761A"/>
    <w:rsid w:val="00F77FB9"/>
    <w:rsid w:val="00FB068F"/>
    <w:rsid w:val="00FC4A9D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F4DBA"/>
    <w:pPr>
      <w:widowControl w:val="0"/>
      <w:autoSpaceDE w:val="0"/>
      <w:autoSpaceDN w:val="0"/>
      <w:ind w:left="720"/>
      <w:contextualSpacing/>
    </w:pPr>
    <w:rPr>
      <w:rFonts w:ascii="Open Sans Light" w:eastAsia="Open Sans Light" w:hAnsi="Open Sans Light" w:cs="Open Sans Light"/>
      <w:sz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11990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11990"/>
    <w:rPr>
      <w:rFonts w:ascii="Open Sans Light" w:eastAsia="Open Sans Light" w:hAnsi="Open Sans Light" w:cs="Open Sans Light"/>
      <w:sz w:val="16"/>
      <w:szCs w:val="16"/>
      <w:lang w:eastAsia="en-US"/>
    </w:rPr>
  </w:style>
  <w:style w:type="character" w:customStyle="1" w:styleId="vanity-namedomain">
    <w:name w:val="vanity-name__domain"/>
    <w:basedOn w:val="DefaultParagraphFont"/>
    <w:rsid w:val="00311990"/>
  </w:style>
  <w:style w:type="character" w:customStyle="1" w:styleId="break-words">
    <w:name w:val="break-words"/>
    <w:basedOn w:val="DefaultParagraphFont"/>
    <w:rsid w:val="00311990"/>
  </w:style>
  <w:style w:type="paragraph" w:styleId="NoSpacing">
    <w:name w:val="No Spacing"/>
    <w:uiPriority w:val="1"/>
    <w:qFormat/>
    <w:rsid w:val="00C92090"/>
    <w:rPr>
      <w:rFonts w:eastAsiaTheme="minorHAnsi"/>
      <w:sz w:val="22"/>
      <w:szCs w:val="22"/>
      <w:lang w:val="en-IN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420DB"/>
    <w:rPr>
      <w:color w:val="704404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b67294139ad0b0105bde135c7afa712462416f8c5a312cf5c4f31944917d4da&amp;email=04ded7ea453e7de7685de6d00e41a3ed2a95242956f611d3ff003c62a2e1a36431b890266d0ecd01&amp;jobId=060524500370&amp;companyId=f813c21663547f4f30415edd7a2f46545dc0c862a27f869f&amp;recruiterId=f813c21663547f4f30415edd7a2f46545dc0c862a27f869f&amp;insertionDate=1717530940&amp;uid=2609786740605245003701717530940&amp;docType=docx" TargetMode="External" /><Relationship Id="rId5" Type="http://schemas.openxmlformats.org/officeDocument/2006/relationships/header" Target="header1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sv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prita\AppData\Local\Microsoft\Office\16.0\DTS\en-IN%7BAF3630BA-125C-4247-A35B-ED45F1BD7A2E%7D\%7B8D1B7745-D735-4522-A0AB-611536C3DF6C%7Dtf00546271_win32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6CBC0F4A976F44E085CDAD38D329D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DBD16-EEB9-4760-B639-706E1A91D253}"/>
      </w:docPartPr>
      <w:docPartBody>
        <w:p w:rsidR="009C7E02" w:rsidP="006B34EE">
          <w:pPr>
            <w:pStyle w:val="6CBC0F4A976F44E085CDAD38D329DEDB"/>
          </w:pPr>
          <w:r w:rsidRPr="004D3011">
            <w:t>PHONE:</w:t>
          </w:r>
        </w:p>
      </w:docPartBody>
    </w:docPart>
    <w:docPart>
      <w:docPartPr>
        <w:name w:val="582A11F47EBC4AE5B29759B3C778C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A743C-6186-40BC-B789-259AF2A243EA}"/>
      </w:docPartPr>
      <w:docPartBody>
        <w:p w:rsidR="009C7E02" w:rsidP="006B34EE">
          <w:pPr>
            <w:pStyle w:val="582A11F47EBC4AE5B29759B3C778CBE6"/>
          </w:pPr>
          <w:r w:rsidRPr="004D3011">
            <w:t>EMAIL:</w:t>
          </w:r>
        </w:p>
      </w:docPartBody>
    </w:docPart>
    <w:docPart>
      <w:docPartPr>
        <w:name w:val="29AFAE4E79D04508B75EBE1D72697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F0DF-0CD6-4C4E-8AE7-2638E4CD14EE}"/>
      </w:docPartPr>
      <w:docPartBody>
        <w:p w:rsidR="009C7E02" w:rsidP="006B34EE">
          <w:pPr>
            <w:pStyle w:val="29AFAE4E79D04508B75EBE1D72697D42"/>
          </w:pPr>
          <w:r w:rsidRPr="00036450">
            <w:t>EDUCATION</w:t>
          </w:r>
        </w:p>
      </w:docPartBody>
    </w:docPart>
    <w:docPart>
      <w:docPartPr>
        <w:name w:val="2A03E7788996420DA1D73AF13F5ED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3640-E238-432E-9445-4B77E81AAE57}"/>
      </w:docPartPr>
      <w:docPartBody>
        <w:p w:rsidR="009C7E02" w:rsidP="006B34EE">
          <w:pPr>
            <w:pStyle w:val="2A03E7788996420DA1D73AF13F5ED97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20D"/>
    <w:rsid w:val="006B34EE"/>
    <w:rsid w:val="007039AC"/>
    <w:rsid w:val="00874522"/>
    <w:rsid w:val="00913ABB"/>
    <w:rsid w:val="0096274D"/>
    <w:rsid w:val="00973551"/>
    <w:rsid w:val="009C7E02"/>
    <w:rsid w:val="00B2020D"/>
    <w:rsid w:val="00E00EB6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ABB"/>
  </w:style>
  <w:style w:type="paragraph" w:styleId="Heading2">
    <w:name w:val="heading 2"/>
    <w:basedOn w:val="Normal"/>
    <w:next w:val="Normal"/>
    <w:link w:val="Heading2Char"/>
    <w:uiPriority w:val="9"/>
    <w:qFormat/>
    <w:rsid w:val="006B34E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ABB"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34EE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CBC0F4A976F44E085CDAD38D329DEDB">
    <w:name w:val="6CBC0F4A976F44E085CDAD38D329DEDB"/>
    <w:rsid w:val="006B34EE"/>
  </w:style>
  <w:style w:type="paragraph" w:customStyle="1" w:styleId="582A11F47EBC4AE5B29759B3C778CBE6">
    <w:name w:val="582A11F47EBC4AE5B29759B3C778CBE6"/>
    <w:rsid w:val="006B34EE"/>
  </w:style>
  <w:style w:type="paragraph" w:customStyle="1" w:styleId="29AFAE4E79D04508B75EBE1D72697D42">
    <w:name w:val="29AFAE4E79D04508B75EBE1D72697D42"/>
    <w:rsid w:val="006B34EE"/>
  </w:style>
  <w:style w:type="paragraph" w:customStyle="1" w:styleId="2A03E7788996420DA1D73AF13F5ED97B">
    <w:name w:val="2A03E7788996420DA1D73AF13F5ED97B"/>
    <w:rsid w:val="006B3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%7b8D1B7745-D735-4522-A0AB-611536C3DF6C%7dtf00546271_win32.dotx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2023-09-09T17:45:00Z</dcterms:created>
  <dcterms:modified xsi:type="dcterms:W3CDTF">2023-09-09T17:45:00Z</dcterms:modified>
</cp:coreProperties>
</file>