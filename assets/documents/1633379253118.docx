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6216" w:rsidP="00141A4C" w14:paraId="6CA46DA4" w14:textId="77777777">
      <w:pPr>
        <w:pStyle w:val="Title"/>
      </w:pPr>
      <w:r>
        <w:t>Renu</w:t>
      </w:r>
    </w:p>
    <w:p w:rsidR="00141A4C" w:rsidP="00141A4C" w14:paraId="7B0F1A7F" w14:textId="77777777">
      <w:r>
        <w:t>Sangam Vihar, New Delhi</w:t>
      </w:r>
      <w:r>
        <w:t> | </w:t>
      </w:r>
      <w:r w:rsidR="00313FE7">
        <w:t>+91-9013966457</w:t>
      </w:r>
      <w:r>
        <w:t> | </w:t>
      </w:r>
      <w:r>
        <w:t xml:space="preserve">renumicc@gmail.com </w:t>
      </w:r>
    </w:p>
    <w:p w:rsidR="006270A9" w:rsidP="00141A4C" w14:paraId="0D7865F6" w14:textId="77777777">
      <w:pPr>
        <w:pStyle w:val="Heading1"/>
      </w:pPr>
      <w:sdt>
        <w:sdtPr>
          <w:alias w:val="Objective:"/>
          <w:tag w:val="Objective:"/>
          <w:id w:val="-731932020"/>
          <w:placeholder>
            <w:docPart w:val="A4F69AD6CCCE4F68952EF0F8CB6037FB"/>
          </w:placeholder>
          <w:showingPlcHdr/>
          <w:richText/>
          <w:temporary/>
          <w15:appearance w15:val="hidden"/>
        </w:sdtPr>
        <w:sdtContent>
          <w:r w:rsidR="009D5933">
            <w:t>Objective</w:t>
          </w:r>
        </w:sdtContent>
      </w:sdt>
    </w:p>
    <w:p w:rsidR="006270A9" w14:paraId="5EEC5087" w14:textId="77777777">
      <w:r>
        <w:t>To perceive a career in a renowned firm with dedicated efforts and to associate myself with an organization that gives me a chance to enhance my knowledge.</w:t>
      </w:r>
    </w:p>
    <w:sdt>
      <w:sdtPr>
        <w:alias w:val="Education:"/>
        <w:tag w:val="Education:"/>
        <w:id w:val="807127995"/>
        <w:placeholder>
          <w:docPart w:val="0B81B8C4CD574011B66348DBE03AD62C"/>
        </w:placeholder>
        <w:showingPlcHdr/>
        <w:richText/>
        <w:temporary/>
        <w15:appearance w15:val="hidden"/>
      </w:sdtPr>
      <w:sdtContent>
        <w:p w:rsidR="006270A9" w14:paraId="2ADA33CB" w14:textId="77777777">
          <w:pPr>
            <w:pStyle w:val="Heading1"/>
          </w:pPr>
          <w:r>
            <w:t>Education</w:t>
          </w:r>
        </w:p>
      </w:sdtContent>
    </w:sdt>
    <w:p w:rsidR="0089190D" w:rsidP="0089190D" w14:paraId="1001CA0A" w14:textId="77777777">
      <w:pPr>
        <w:pStyle w:val="Heading2"/>
      </w:pPr>
      <w:r>
        <w:t>M.COM| 2019</w:t>
      </w:r>
      <w:r>
        <w:t>|IGNOU</w:t>
      </w:r>
    </w:p>
    <w:p w:rsidR="0023411C" w:rsidRPr="0023411C" w:rsidP="0023411C" w14:paraId="2FB0AC90" w14:textId="77777777">
      <w:pPr>
        <w:pStyle w:val="ListBullet"/>
      </w:pPr>
      <w:r>
        <w:t>Scored :</w:t>
      </w:r>
      <w:r>
        <w:t xml:space="preserve"> 61%</w:t>
      </w:r>
    </w:p>
    <w:p w:rsidR="006270A9" w14:paraId="27D8DC5E" w14:textId="77777777">
      <w:pPr>
        <w:pStyle w:val="Heading2"/>
      </w:pPr>
      <w:r>
        <w:t>b.com</w:t>
      </w:r>
      <w:r w:rsidR="009D5933">
        <w:t> | </w:t>
      </w:r>
      <w:r w:rsidR="00474F81">
        <w:t>2017</w:t>
      </w:r>
      <w:r w:rsidR="009D5933">
        <w:t>| </w:t>
      </w:r>
      <w:r>
        <w:t>pgdav college</w:t>
      </w:r>
      <w:r w:rsidR="00E607C5">
        <w:t xml:space="preserve"> | DELHI UNIVERSITY</w:t>
      </w:r>
    </w:p>
    <w:p w:rsidR="006270A9" w:rsidP="001B29CF" w14:paraId="458AC3A3" w14:textId="77777777">
      <w:pPr>
        <w:pStyle w:val="ListBullet"/>
      </w:pPr>
      <w:r>
        <w:t>Scored :</w:t>
      </w:r>
      <w:r>
        <w:t xml:space="preserve"> 66.3%</w:t>
      </w:r>
    </w:p>
    <w:p w:rsidR="006270A9" w14:paraId="7780149C" w14:textId="77777777">
      <w:pPr>
        <w:pStyle w:val="Heading2"/>
      </w:pPr>
      <w:r>
        <w:t>INTERMEDIATE (12</w:t>
      </w:r>
      <w:r w:rsidRPr="004D70ED">
        <w:rPr>
          <w:vertAlign w:val="superscript"/>
        </w:rPr>
        <w:t>TH</w:t>
      </w:r>
      <w:r>
        <w:t xml:space="preserve"> )</w:t>
      </w:r>
      <w:r w:rsidR="009D5933">
        <w:t> | </w:t>
      </w:r>
      <w:r>
        <w:t>2014</w:t>
      </w:r>
      <w:r w:rsidR="009D5933">
        <w:t> | </w:t>
      </w:r>
      <w:r>
        <w:t>KENDRIYA VIDYALAYA</w:t>
      </w:r>
    </w:p>
    <w:p w:rsidR="006270A9" w:rsidP="004D70ED" w14:paraId="07A3A10E" w14:textId="77777777">
      <w:pPr>
        <w:pStyle w:val="ListBullet"/>
      </w:pPr>
      <w:r>
        <w:t>Scored :</w:t>
      </w:r>
      <w:r>
        <w:t xml:space="preserve"> 76.6%</w:t>
      </w:r>
    </w:p>
    <w:p w:rsidR="004D70ED" w:rsidP="004D70ED" w14:paraId="2B665DA5" w14:textId="77777777">
      <w:pPr>
        <w:pStyle w:val="Heading2"/>
      </w:pPr>
      <w:r>
        <w:t>matriculation</w:t>
      </w:r>
      <w:r>
        <w:t xml:space="preserve"> (</w:t>
      </w:r>
      <w:r>
        <w:t>10</w:t>
      </w:r>
      <w:r w:rsidRPr="004D70ED">
        <w:rPr>
          <w:vertAlign w:val="superscript"/>
        </w:rPr>
        <w:t>TH</w:t>
      </w:r>
      <w:r>
        <w:t xml:space="preserve"> )</w:t>
      </w:r>
      <w:r>
        <w:t> | </w:t>
      </w:r>
      <w:r>
        <w:t xml:space="preserve">2012 </w:t>
      </w:r>
      <w:r>
        <w:t>| </w:t>
      </w:r>
      <w:r>
        <w:t>st. mary’s public school</w:t>
      </w:r>
    </w:p>
    <w:p w:rsidR="004D70ED" w:rsidP="004D70ED" w14:paraId="11234854" w14:textId="77777777">
      <w:pPr>
        <w:pStyle w:val="ListBullet"/>
      </w:pPr>
      <w:r>
        <w:t>Scored</w:t>
      </w:r>
      <w:r w:rsidR="00C90B28">
        <w:t xml:space="preserve"> :</w:t>
      </w:r>
      <w:r w:rsidR="00C90B28">
        <w:t xml:space="preserve">  8.0 CGPA</w:t>
      </w:r>
    </w:p>
    <w:p w:rsidR="007011DD" w:rsidP="007011DD" w14:paraId="119A79A3" w14:textId="77777777">
      <w:pPr>
        <w:pStyle w:val="Heading1"/>
      </w:pPr>
      <w:r>
        <w:t>Work Experience</w:t>
      </w:r>
    </w:p>
    <w:p w:rsidR="007011DD" w:rsidP="007011DD" w14:paraId="6E3921C0" w14:textId="3537BB98">
      <w:pPr>
        <w:pStyle w:val="ListBullet"/>
      </w:pPr>
      <w:r>
        <w:t>Worked</w:t>
      </w:r>
      <w:r>
        <w:t xml:space="preserve"> in Land</w:t>
      </w:r>
      <w:r w:rsidR="00322DCA">
        <w:t xml:space="preserve">mark </w:t>
      </w:r>
      <w:r w:rsidR="00322DCA">
        <w:t>Infralogistics</w:t>
      </w:r>
      <w:r w:rsidR="00322DCA">
        <w:t xml:space="preserve"> Pvt Ltd. as Office &amp; </w:t>
      </w:r>
      <w:r>
        <w:t>Ac</w:t>
      </w:r>
      <w:r w:rsidR="001F7CBD">
        <w:t xml:space="preserve">counts Executive from Jun 2018 to Sept </w:t>
      </w:r>
      <w:r w:rsidR="001F7CBD">
        <w:t xml:space="preserve">2019 </w:t>
      </w:r>
      <w:r>
        <w:t>.</w:t>
      </w:r>
    </w:p>
    <w:p w:rsidR="009068C8" w:rsidP="009068C8" w14:paraId="20D0C427" w14:textId="10A21621">
      <w:pPr>
        <w:pStyle w:val="ListBullet"/>
        <w:numPr>
          <w:ilvl w:val="0"/>
          <w:numId w:val="0"/>
        </w:numPr>
      </w:pPr>
      <w:r>
        <w:t xml:space="preserve">     Preparing Vouch</w:t>
      </w:r>
      <w:r w:rsidR="001F7CBD">
        <w:t xml:space="preserve">ers, Ledgers, GST </w:t>
      </w:r>
      <w:r w:rsidR="001F7CBD">
        <w:t xml:space="preserve">Invoices </w:t>
      </w:r>
      <w:r>
        <w:t>.</w:t>
      </w:r>
      <w:r>
        <w:t xml:space="preserve"> </w:t>
      </w:r>
    </w:p>
    <w:p w:rsidR="00CF1B52" w:rsidP="009068C8" w14:paraId="4D580B88" w14:textId="7D146DB0">
      <w:pPr>
        <w:pStyle w:val="ListBullet"/>
        <w:numPr>
          <w:ilvl w:val="0"/>
          <w:numId w:val="0"/>
        </w:numPr>
      </w:pPr>
      <w:r>
        <w:t xml:space="preserve">.   Worked at </w:t>
      </w:r>
      <w:r>
        <w:t>Taxtube</w:t>
      </w:r>
      <w:r>
        <w:t xml:space="preserve"> Consultancy (CA Firm) from Aug 2020 to Jan 2021.</w:t>
      </w:r>
    </w:p>
    <w:p w:rsidR="00CF1B52" w:rsidP="009068C8" w14:paraId="485D3387" w14:textId="628D1FC5">
      <w:pPr>
        <w:pStyle w:val="ListBullet"/>
        <w:numPr>
          <w:ilvl w:val="0"/>
          <w:numId w:val="0"/>
        </w:numPr>
      </w:pPr>
      <w:r>
        <w:t xml:space="preserve">    ROC Work, TDS Return Filings, Internal Audit and Preparation of Internal Audit Reports.</w:t>
      </w:r>
    </w:p>
    <w:p w:rsidR="00A75ADE" w:rsidRPr="00D336E0" w:rsidP="00A75ADE" w14:paraId="0401DA52" w14:textId="77777777">
      <w:pPr>
        <w:pStyle w:val="Heading2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>Computer S</w:t>
      </w:r>
      <w:r w:rsidRPr="001F7CBD">
        <w:rPr>
          <w:caps w:val="0"/>
          <w:color w:val="2A7B88" w:themeColor="accent1" w:themeShade="BF"/>
          <w:sz w:val="28"/>
          <w:szCs w:val="32"/>
        </w:rPr>
        <w:t>kills</w:t>
      </w:r>
    </w:p>
    <w:p w:rsidR="00A75ADE" w:rsidP="00A75ADE" w14:paraId="56214092" w14:textId="77777777">
      <w:pPr>
        <w:pStyle w:val="ListBullet"/>
      </w:pPr>
      <w:r>
        <w:t>Done SAP Business One</w:t>
      </w:r>
      <w:r w:rsidR="0095140C">
        <w:t xml:space="preserve"> certification course</w:t>
      </w:r>
      <w:r>
        <w:t xml:space="preserve"> from NSIC-TSC.</w:t>
      </w:r>
    </w:p>
    <w:p w:rsidR="00A75ADE" w:rsidP="00A75ADE" w14:paraId="54B71780" w14:textId="77777777">
      <w:pPr>
        <w:pStyle w:val="ListBullet"/>
      </w:pPr>
      <w:r>
        <w:t>Knowledge of TALLY ERP-9.</w:t>
      </w:r>
    </w:p>
    <w:p w:rsidR="00A75ADE" w:rsidP="00A75ADE" w14:paraId="0F0D6A03" w14:textId="77777777">
      <w:pPr>
        <w:pStyle w:val="ListBullet"/>
      </w:pPr>
      <w:r>
        <w:t>Knowledge of MS Office includi</w:t>
      </w:r>
      <w:r w:rsidR="0095140C">
        <w:t>ng Word, Advance-Excel, Power-Point &amp;</w:t>
      </w:r>
      <w:r>
        <w:t xml:space="preserve"> Access.</w:t>
      </w:r>
    </w:p>
    <w:p w:rsidR="006270A9" w:rsidP="007011DD" w14:paraId="10A8A6C5" w14:textId="77777777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D0219E46AF174E0D979581F4A3AD4F10"/>
          </w:placeholder>
          <w:showingPlcHdr/>
          <w:richText/>
          <w:temporary/>
          <w15:appearance w15:val="hidden"/>
        </w:sdtPr>
        <w:sdtContent>
          <w:r w:rsidR="009D5933">
            <w:t>Skills &amp; Abilities</w:t>
          </w:r>
        </w:sdtContent>
      </w:sdt>
    </w:p>
    <w:p w:rsidR="006270A9" w14:paraId="31129774" w14:textId="77777777">
      <w:pPr>
        <w:pStyle w:val="ListBullet"/>
      </w:pPr>
      <w:r>
        <w:t>Good communication skills.</w:t>
      </w:r>
    </w:p>
    <w:p w:rsidR="00C90B28" w14:paraId="31490659" w14:textId="77777777">
      <w:pPr>
        <w:pStyle w:val="ListBullet"/>
      </w:pPr>
      <w:r>
        <w:t>Fluent in Hindi and English.</w:t>
      </w:r>
    </w:p>
    <w:p w:rsidR="00C90B28" w14:paraId="59854991" w14:textId="77777777">
      <w:pPr>
        <w:pStyle w:val="ListBullet"/>
      </w:pPr>
      <w:r>
        <w:t xml:space="preserve">Quick learner. </w:t>
      </w:r>
    </w:p>
    <w:p w:rsidR="00B2649A" w14:paraId="69641338" w14:textId="77777777">
      <w:pPr>
        <w:pStyle w:val="ListBullet"/>
      </w:pPr>
      <w:r>
        <w:t>Participated in various cultural and sports activities at college and school level.</w:t>
      </w:r>
    </w:p>
    <w:p w:rsidR="006270A9" w:rsidRPr="001F7CBD" w14:paraId="3F42397D" w14:textId="77777777">
      <w:pPr>
        <w:pStyle w:val="Heading2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>Extra-curricural A</w:t>
      </w:r>
      <w:r w:rsidRPr="001F7CBD">
        <w:rPr>
          <w:caps w:val="0"/>
          <w:color w:val="2A7B88" w:themeColor="accent1" w:themeShade="BF"/>
          <w:sz w:val="28"/>
          <w:szCs w:val="32"/>
        </w:rPr>
        <w:t>ctivities</w:t>
      </w:r>
    </w:p>
    <w:p w:rsidR="00B2649A" w:rsidP="00E26CAE" w14:paraId="6AA44AB2" w14:textId="77777777">
      <w:pPr>
        <w:pStyle w:val="ListBullet"/>
      </w:pPr>
      <w:r>
        <w:t xml:space="preserve">Completed TCS-Affirmative Action Training Program during </w:t>
      </w:r>
      <w:r>
        <w:t>Lockdown(</w:t>
      </w:r>
      <w:r>
        <w:t>Covid-19)</w:t>
      </w:r>
      <w:r>
        <w:t>.</w:t>
      </w:r>
    </w:p>
    <w:p w:rsidR="00474F81" w14:paraId="3BD28A25" w14:textId="77777777">
      <w:pPr>
        <w:pStyle w:val="ListBullet"/>
      </w:pPr>
      <w:r>
        <w:t xml:space="preserve">Joined NCC in college &amp; </w:t>
      </w:r>
      <w:r>
        <w:t xml:space="preserve">Secured ‘B’ Grade in C </w:t>
      </w:r>
      <w:r>
        <w:t>CERTIFICATE  EXAM</w:t>
      </w:r>
      <w:r>
        <w:t xml:space="preserve"> of NCC.</w:t>
      </w:r>
      <w:r w:rsidR="00D336E0">
        <w:t xml:space="preserve">  </w:t>
      </w:r>
    </w:p>
    <w:p w:rsidR="00B2649A" w:rsidP="00B2649A" w14:paraId="170A9478" w14:textId="77777777">
      <w:pPr>
        <w:pStyle w:val="ListBullet"/>
      </w:pPr>
      <w:r>
        <w:t>Completed ADD</w:t>
      </w:r>
      <w:r>
        <w:t>- ON COURSE on legal awareness.</w:t>
      </w:r>
    </w:p>
    <w:p w:rsidR="005F6FA1" w:rsidP="00B2649A" w14:paraId="0BEE9012" w14:textId="77777777"/>
    <w:p w:rsidR="005F6FA1" w:rsidP="005F6FA1" w14:paraId="5A19B929" w14:textId="77777777">
      <w:pPr>
        <w:pStyle w:val="Heading2"/>
        <w:rPr>
          <w:caps w:val="0"/>
          <w:color w:val="2A7B88" w:themeColor="accent1" w:themeShade="BF"/>
          <w:sz w:val="28"/>
          <w:szCs w:val="32"/>
        </w:rPr>
      </w:pPr>
      <w:r w:rsidRPr="005F6FA1">
        <w:rPr>
          <w:caps w:val="0"/>
          <w:color w:val="2A7B88" w:themeColor="accent1" w:themeShade="BF"/>
          <w:sz w:val="28"/>
          <w:szCs w:val="32"/>
        </w:rPr>
        <w:t>Personal Information</w:t>
      </w:r>
    </w:p>
    <w:p w:rsidR="005F6FA1" w:rsidP="005F6FA1" w14:paraId="27E143B2" w14:textId="77777777">
      <w:r>
        <w:t>Father’s Name</w:t>
      </w:r>
      <w:r w:rsidR="00AA160A">
        <w:t>:</w:t>
      </w:r>
      <w:r w:rsidR="00A17222">
        <w:t xml:space="preserve"> </w:t>
      </w:r>
      <w:r w:rsidR="00A17222">
        <w:t>Purdulli</w:t>
      </w:r>
      <w:r w:rsidR="00A17222">
        <w:t xml:space="preserve"> Ram</w:t>
      </w:r>
    </w:p>
    <w:p w:rsidR="0056437E" w:rsidP="0056437E" w14:paraId="07EEC96D" w14:textId="77777777">
      <w:r>
        <w:t>DOB</w:t>
      </w:r>
      <w:r w:rsidR="00AA160A">
        <w:t xml:space="preserve">                 </w:t>
      </w:r>
      <w:r w:rsidR="00AA160A">
        <w:t xml:space="preserve">  :</w:t>
      </w:r>
      <w:r w:rsidRPr="0056437E">
        <w:t xml:space="preserve"> </w:t>
      </w:r>
      <w:r w:rsidR="00A17222">
        <w:t xml:space="preserve">15 </w:t>
      </w:r>
      <w:r>
        <w:t>Mar 1996</w:t>
      </w:r>
    </w:p>
    <w:p w:rsidR="005F6FA1" w:rsidP="005F6FA1" w14:paraId="6EB21231" w14:textId="77777777">
      <w:r>
        <w:t>Gender</w:t>
      </w:r>
      <w:r w:rsidR="00AA160A">
        <w:t xml:space="preserve">            </w:t>
      </w:r>
      <w:r w:rsidR="00AA160A">
        <w:t xml:space="preserve">  :</w:t>
      </w:r>
      <w:r w:rsidR="00A17222">
        <w:t xml:space="preserve"> Female</w:t>
      </w:r>
    </w:p>
    <w:p w:rsidR="005F6FA1" w:rsidP="005F6FA1" w14:paraId="4070D976" w14:textId="77777777">
      <w:r>
        <w:t>Address</w:t>
      </w:r>
      <w:r w:rsidR="00AA160A">
        <w:t xml:space="preserve">          </w:t>
      </w:r>
      <w:r w:rsidR="00AA160A">
        <w:t xml:space="preserve">  :</w:t>
      </w:r>
      <w:r w:rsidRPr="0056437E" w:rsidR="0056437E">
        <w:t xml:space="preserve"> </w:t>
      </w:r>
      <w:r w:rsidR="0056437E">
        <w:t xml:space="preserve">House No. 635, </w:t>
      </w:r>
      <w:r w:rsidR="0056437E">
        <w:t>Gali</w:t>
      </w:r>
      <w:r w:rsidR="0056437E">
        <w:t xml:space="preserve"> No. 12, Block L-1</w:t>
      </w:r>
      <w:r w:rsidRPr="00313FE7" w:rsidR="0056437E">
        <w:rPr>
          <w:vertAlign w:val="superscript"/>
        </w:rPr>
        <w:t>st</w:t>
      </w:r>
      <w:r w:rsidR="0056437E">
        <w:t xml:space="preserve">, Sangam </w:t>
      </w:r>
      <w:r w:rsidR="0056437E">
        <w:t>Vihar</w:t>
      </w:r>
      <w:r w:rsidR="0056437E">
        <w:t>, New Delhi-</w:t>
      </w:r>
      <w:r w:rsidR="008612E7">
        <w:t>110062</w:t>
      </w:r>
    </w:p>
    <w:p w:rsidR="005F6FA1" w:rsidP="005F6FA1" w14:paraId="445360DA" w14:textId="77777777">
      <w:r>
        <w:t xml:space="preserve">Hobbies          </w:t>
      </w:r>
      <w:r>
        <w:t xml:space="preserve">  :</w:t>
      </w:r>
      <w:r w:rsidR="00A17222">
        <w:t xml:space="preserve"> </w:t>
      </w:r>
      <w:r w:rsidR="002B692F">
        <w:t>Cooking &amp; l</w:t>
      </w:r>
      <w:r w:rsidR="00A17222">
        <w:t>istening Music</w:t>
      </w:r>
      <w:r w:rsidR="002B692F">
        <w:t xml:space="preserve"> in leisure time.</w:t>
      </w:r>
    </w:p>
    <w:p w:rsidR="00AA160A" w:rsidP="005F6FA1" w14:paraId="4DB774FE" w14:textId="77777777"/>
    <w:p w:rsidR="00AA160A" w:rsidRPr="005F6FA1" w:rsidP="005F6FA1" w14:paraId="12102066" w14:textId="77777777"/>
    <w:p w:rsidR="00DE1F35" w:rsidP="00B2649A" w14:paraId="0FB7A0A8" w14:textId="77777777">
      <w:r>
        <w:t>RENU</w:t>
      </w:r>
    </w:p>
    <w:p w:rsidR="00B2649A" w:rsidP="00B2649A" w14:paraId="129AF7F8" w14:textId="77777777"/>
    <w:p w:rsidR="00B2649A" w:rsidRPr="00B2649A" w:rsidP="00DE1F35" w14:paraId="5E279BA4" w14:textId="7777777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E1F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3FE7" w:rsidP="00DE1F35" w14:paraId="1892B03E" w14:textId="77777777">
    <w:pPr>
      <w:pStyle w:val="Footer"/>
    </w:pPr>
    <w:bookmarkStart w:id="0" w:name="DocumentMarkings1FooterEvenPages"/>
  </w:p>
  <w:bookmarkEnd w:id="0"/>
  <w:p w:rsidR="00DE1F35" w14:paraId="4E800B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270A9" w:rsidP="00DE1F35" w14:paraId="23A1CDB0" w14:textId="77777777">
    <w:pPr>
      <w:pStyle w:val="Foot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E1F35">
      <w:rPr>
        <w:noProof/>
      </w:rPr>
      <w:t>1</w:t>
    </w:r>
    <w:r>
      <w:rPr>
        <w:noProof/>
      </w:rPr>
      <w:fldChar w:fldCharType="end"/>
    </w:r>
    <w:bookmarkStart w:id="1" w:name="DocumentMarkings1FooterPrimary"/>
  </w:p>
  <w:p w:rsidR="00DE1F35" w:rsidP="00DE1F35" w14:paraId="115CA1B2" w14:textId="77777777">
    <w:pPr>
      <w:pStyle w:val="Footer"/>
      <w:rPr>
        <w:noProof/>
      </w:rPr>
    </w:pPr>
  </w:p>
  <w:bookmarkEnd w:id="1"/>
  <w:p w:rsidR="00DE1F35" w14:paraId="29B3EB7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3FE7" w14:paraId="12A6049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3FE7" w14:paraId="429117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3FE7" w14:paraId="1CCC5EF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3FE7" w14:paraId="56B5C34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1448F"/>
    <w:multiLevelType w:val="hybridMultilevel"/>
    <w:tmpl w:val="CB4EE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A4804"/>
    <w:multiLevelType w:val="hybridMultilevel"/>
    <w:tmpl w:val="1F4CE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20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7"/>
    <w:rsid w:val="00027BFE"/>
    <w:rsid w:val="00064D25"/>
    <w:rsid w:val="000A4F59"/>
    <w:rsid w:val="00141A4C"/>
    <w:rsid w:val="00186C31"/>
    <w:rsid w:val="001B29CF"/>
    <w:rsid w:val="001B2E0B"/>
    <w:rsid w:val="001F7CBD"/>
    <w:rsid w:val="0023411C"/>
    <w:rsid w:val="00272D09"/>
    <w:rsid w:val="0028220F"/>
    <w:rsid w:val="002823C7"/>
    <w:rsid w:val="002B692F"/>
    <w:rsid w:val="002C0E3E"/>
    <w:rsid w:val="00313FE7"/>
    <w:rsid w:val="00322DCA"/>
    <w:rsid w:val="00356C14"/>
    <w:rsid w:val="00371380"/>
    <w:rsid w:val="003E074E"/>
    <w:rsid w:val="003F3ABB"/>
    <w:rsid w:val="00474F81"/>
    <w:rsid w:val="004C67AA"/>
    <w:rsid w:val="004D70ED"/>
    <w:rsid w:val="00523205"/>
    <w:rsid w:val="00535EFF"/>
    <w:rsid w:val="0056437E"/>
    <w:rsid w:val="005A18DE"/>
    <w:rsid w:val="005F6FA1"/>
    <w:rsid w:val="00617B26"/>
    <w:rsid w:val="006270A9"/>
    <w:rsid w:val="00675956"/>
    <w:rsid w:val="00681034"/>
    <w:rsid w:val="00687624"/>
    <w:rsid w:val="006B23FF"/>
    <w:rsid w:val="007011DD"/>
    <w:rsid w:val="00782754"/>
    <w:rsid w:val="00816216"/>
    <w:rsid w:val="00823650"/>
    <w:rsid w:val="008612E7"/>
    <w:rsid w:val="008720EB"/>
    <w:rsid w:val="0087734B"/>
    <w:rsid w:val="0089190D"/>
    <w:rsid w:val="008F48BF"/>
    <w:rsid w:val="009068C8"/>
    <w:rsid w:val="0095140C"/>
    <w:rsid w:val="009D5933"/>
    <w:rsid w:val="00A17222"/>
    <w:rsid w:val="00A75ADE"/>
    <w:rsid w:val="00AA160A"/>
    <w:rsid w:val="00AA3B15"/>
    <w:rsid w:val="00AB250A"/>
    <w:rsid w:val="00B2649A"/>
    <w:rsid w:val="00BD768D"/>
    <w:rsid w:val="00BF4220"/>
    <w:rsid w:val="00C61F8E"/>
    <w:rsid w:val="00C90B28"/>
    <w:rsid w:val="00CF1B52"/>
    <w:rsid w:val="00CF2E5C"/>
    <w:rsid w:val="00D336E0"/>
    <w:rsid w:val="00DD15A4"/>
    <w:rsid w:val="00DE1F35"/>
    <w:rsid w:val="00E26CAE"/>
    <w:rsid w:val="00E607C5"/>
    <w:rsid w:val="00E83E4B"/>
    <w:rsid w:val="00FD73EE"/>
    <w:rsid w:val="00FF60BE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45B4363-2149-4DFD-BCC4-9ADB4883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0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20e07e2a565ff66b67fd41f9d4e8e3827a09e1620c1537628799783fe8d87f6&amp;jobId=180320500526&amp;uid=1509385631803205005261632998331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santosh_kumar14\AppData\Roaming\Microsoft\Templates\Resume%20(color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A4F69AD6CCCE4F68952EF0F8CB603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682F2-E338-4E50-8F06-695CCD461515}"/>
      </w:docPartPr>
      <w:docPartBody>
        <w:p w:rsidR="008F48BF">
          <w:pPr>
            <w:pStyle w:val="A4F69AD6CCCE4F68952EF0F8CB6037FB"/>
          </w:pPr>
          <w:r>
            <w:t>Objective</w:t>
          </w:r>
        </w:p>
      </w:docPartBody>
    </w:docPart>
    <w:docPart>
      <w:docPartPr>
        <w:name w:val="0B81B8C4CD574011B66348DBE03A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53CFD-43BA-4D1D-8535-AF846C1C41C4}"/>
      </w:docPartPr>
      <w:docPartBody>
        <w:p w:rsidR="008F48BF">
          <w:pPr>
            <w:pStyle w:val="0B81B8C4CD574011B66348DBE03AD62C"/>
          </w:pPr>
          <w:r>
            <w:t>Education</w:t>
          </w:r>
        </w:p>
      </w:docPartBody>
    </w:docPart>
    <w:docPart>
      <w:docPartPr>
        <w:name w:val="D0219E46AF174E0D979581F4A3AD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F5F61-A0DC-4793-BB69-FC4F25B8AE72}"/>
      </w:docPartPr>
      <w:docPartBody>
        <w:p w:rsidR="008F48BF">
          <w:pPr>
            <w:pStyle w:val="D0219E46AF174E0D979581F4A3AD4F1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BA"/>
    <w:rsid w:val="00150578"/>
    <w:rsid w:val="00170334"/>
    <w:rsid w:val="001A4B31"/>
    <w:rsid w:val="0021377A"/>
    <w:rsid w:val="003A71E4"/>
    <w:rsid w:val="0041439B"/>
    <w:rsid w:val="004A6CE2"/>
    <w:rsid w:val="008A4ABD"/>
    <w:rsid w:val="008F093D"/>
    <w:rsid w:val="008F48BF"/>
    <w:rsid w:val="009F4BBA"/>
    <w:rsid w:val="00A260CB"/>
    <w:rsid w:val="00B46C88"/>
    <w:rsid w:val="00BF7D60"/>
    <w:rsid w:val="00C07A9A"/>
    <w:rsid w:val="00DB5820"/>
    <w:rsid w:val="00E02164"/>
    <w:rsid w:val="00E17B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69AD6CCCE4F68952EF0F8CB6037FB">
    <w:name w:val="A4F69AD6CCCE4F68952EF0F8CB6037FB"/>
  </w:style>
  <w:style w:type="paragraph" w:customStyle="1" w:styleId="0B81B8C4CD574011B66348DBE03AD62C">
    <w:name w:val="0B81B8C4CD574011B66348DBE03AD62C"/>
  </w:style>
  <w:style w:type="paragraph" w:customStyle="1" w:styleId="D0219E46AF174E0D979581F4A3AD4F10">
    <w:name w:val="D0219E46AF174E0D979581F4A3AD4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C1A9-3788-4B91-BF7A-BAD79F18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125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Kumar14, Santosh</dc:creator>
  <cp:keywords>No Restrictions</cp:keywords>
  <cp:lastModifiedBy>Santosh Kumar</cp:lastModifiedBy>
  <cp:revision>41</cp:revision>
  <dcterms:created xsi:type="dcterms:W3CDTF">2017-01-11T12:22:00Z</dcterms:created>
  <dcterms:modified xsi:type="dcterms:W3CDTF">2021-02-26T04:06:00Z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 Restrictions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Sublabels">
    <vt:lpwstr/>
  </property>
  <property fmtid="{D5CDD505-2E9C-101B-9397-08002B2CF9AE}" pid="6" name="TitusGUID">
    <vt:lpwstr>69dff4f1-3bd8-4d17-ab99-5da1c277ee62</vt:lpwstr>
  </property>
</Properties>
</file>