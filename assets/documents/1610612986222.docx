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sdt>
      <w:sdtPr>
        <w:id w:val="1482146"/>
        <w:placeholder>
          <w:docPart w:val="0322BCFD7B4A4325AB9DAE08F5CA6FE5"/>
        </w:placeholder>
        <w:showingPlcHdr/>
        <w:richText/>
        <w:temporary/>
        <w15:appearance w15:val="hidden"/>
      </w:sdtPr>
      <w:sdtContent>
        <w:p w:rsidR="003464D7" w14:paraId="34FC8C0B" w14:textId="77777777">
          <w:pPr>
            <w:pStyle w:val="Heading1"/>
          </w:pPr>
          <w:r>
            <w:t>Experience</w:t>
          </w:r>
        </w:p>
      </w:sdtContent>
    </w:sdt>
    <w:p w:rsidR="009E1BA2" w:rsidP="002355F5" w14:paraId="1F794ABC" w14:textId="579F267A">
      <w:pPr>
        <w:pStyle w:val="Heading2"/>
        <w:spacing w:line="240" w:lineRule="auto"/>
      </w:pPr>
      <w:r>
        <w:t xml:space="preserve">Greenchillyz </w:t>
      </w:r>
      <w:r w:rsidR="00ED44F1">
        <w:t>Restaurants</w:t>
      </w:r>
    </w:p>
    <w:p w:rsidR="009E1BA2" w:rsidP="003F1C1D" w14:paraId="51BE25E2" w14:textId="3988F684">
      <w:pPr>
        <w:spacing w:line="276" w:lineRule="auto"/>
      </w:pPr>
      <w:r>
        <w:t xml:space="preserve">From </w:t>
      </w:r>
      <w:r w:rsidR="00105B6F">
        <w:t>November</w:t>
      </w:r>
      <w:r>
        <w:t xml:space="preserve"> 2019 – April 2020</w:t>
      </w:r>
    </w:p>
    <w:p w:rsidR="00105B6F" w:rsidP="003F1C1D" w14:paraId="63A6B9CA" w14:textId="372B1FF5">
      <w:pPr>
        <w:spacing w:line="276" w:lineRule="auto"/>
      </w:pPr>
      <w:r>
        <w:t>Marketing Manager, Hotel Management</w:t>
      </w:r>
    </w:p>
    <w:p w:rsidR="00105B6F" w:rsidP="00105B6F" w14:paraId="22383EBD" w14:textId="0E326F93">
      <w:pPr>
        <w:pStyle w:val="Heading2"/>
        <w:spacing w:line="240" w:lineRule="auto"/>
      </w:pPr>
      <w:r>
        <w:t>Toppr Technologies PVT. LTD.</w:t>
      </w:r>
    </w:p>
    <w:p w:rsidR="00105B6F" w:rsidP="003F1C1D" w14:paraId="3FEF112D" w14:textId="06984927">
      <w:pPr>
        <w:spacing w:line="276" w:lineRule="auto"/>
      </w:pPr>
      <w:r>
        <w:t xml:space="preserve">From </w:t>
      </w:r>
      <w:r w:rsidR="00324C47">
        <w:t>August</w:t>
      </w:r>
      <w:r>
        <w:t xml:space="preserve"> 2019 – November 2019</w:t>
      </w:r>
    </w:p>
    <w:p w:rsidR="00105B6F" w:rsidRPr="009E1BA2" w:rsidP="003F1C1D" w14:paraId="3932E534" w14:textId="0C75BE6B">
      <w:pPr>
        <w:spacing w:line="276" w:lineRule="auto"/>
      </w:pPr>
      <w:r>
        <w:t xml:space="preserve">Academic Counselor, BDE </w:t>
      </w:r>
    </w:p>
    <w:p w:rsidR="00AF572E" w:rsidP="002355F5" w14:paraId="33497B6B" w14:textId="616CA16A">
      <w:pPr>
        <w:pStyle w:val="Heading2"/>
        <w:spacing w:line="240" w:lineRule="auto"/>
      </w:pPr>
      <w:r>
        <w:t>FirstSource Solution (3</w:t>
      </w:r>
      <w:r w:rsidRPr="00AF572E">
        <w:rPr>
          <w:vertAlign w:val="superscript"/>
        </w:rPr>
        <w:t>rd</w:t>
      </w:r>
      <w:r>
        <w:t xml:space="preserve"> Party Bank of Baroda)</w:t>
      </w:r>
    </w:p>
    <w:p w:rsidR="2EDA5F31" w:rsidP="003F1C1D" w14:paraId="7E336AB7" w14:textId="40CA07EE">
      <w:pPr>
        <w:spacing w:line="276" w:lineRule="auto"/>
      </w:pPr>
      <w:r>
        <w:t>From September 201</w:t>
      </w:r>
      <w:r w:rsidR="00133F55">
        <w:t>7</w:t>
      </w:r>
      <w:r>
        <w:t xml:space="preserve"> --- </w:t>
      </w:r>
      <w:r w:rsidR="003F1C1D">
        <w:t>March</w:t>
      </w:r>
      <w:r>
        <w:t xml:space="preserve"> 2019</w:t>
      </w:r>
    </w:p>
    <w:p w:rsidR="00AF572E" w:rsidP="003F1C1D" w14:paraId="038B34A5" w14:textId="05C3CC9C">
      <w:pPr>
        <w:spacing w:line="276" w:lineRule="auto"/>
      </w:pPr>
      <w:r>
        <w:t>Senior Associate, Nri Banking</w:t>
      </w:r>
      <w:r w:rsidR="00C10755">
        <w:t xml:space="preserve">, </w:t>
      </w:r>
      <w:r>
        <w:t>Inbound</w:t>
      </w:r>
    </w:p>
    <w:p w:rsidR="006F7AE1" w14:paraId="57955F95" w14:textId="251075FD">
      <w:pPr>
        <w:pStyle w:val="Heading2"/>
      </w:pPr>
      <w:r>
        <w:t>Intelenet Global Services (3</w:t>
      </w:r>
      <w:r w:rsidRPr="006F7AE1">
        <w:rPr>
          <w:vertAlign w:val="superscript"/>
        </w:rPr>
        <w:t>rd</w:t>
      </w:r>
      <w:r>
        <w:t xml:space="preserve"> Party Axis Bank)</w:t>
      </w:r>
    </w:p>
    <w:p w:rsidR="006F7AE1" w:rsidP="003F1C1D" w14:paraId="1880ABF3" w14:textId="6F5140AD">
      <w:pPr>
        <w:spacing w:line="276" w:lineRule="auto"/>
      </w:pPr>
      <w:r>
        <w:t>From January 2017</w:t>
      </w:r>
      <w:r w:rsidR="004064E3">
        <w:t xml:space="preserve"> – August 201</w:t>
      </w:r>
      <w:r w:rsidR="00133F55">
        <w:t>7</w:t>
      </w:r>
    </w:p>
    <w:p w:rsidR="006F7AE1" w:rsidP="003F1C1D" w14:paraId="1B51546F" w14:textId="050D0C28">
      <w:pPr>
        <w:spacing w:line="276" w:lineRule="auto"/>
      </w:pPr>
      <w:r>
        <w:t xml:space="preserve">Digital Relationship Manager, </w:t>
      </w:r>
      <w:r w:rsidR="00ED44F1">
        <w:t>Outbound</w:t>
      </w:r>
    </w:p>
    <w:p w:rsidR="003464D7" w:rsidP="002355F5" w14:paraId="1A20E0EC" w14:textId="76707D6D">
      <w:pPr>
        <w:pStyle w:val="Heading2"/>
        <w:spacing w:line="240" w:lineRule="auto"/>
      </w:pPr>
      <w:r>
        <w:t>Kotak Mahindra Bank</w:t>
      </w:r>
      <w:r w:rsidR="00324C47">
        <w:t xml:space="preserve"> </w:t>
      </w:r>
    </w:p>
    <w:p w:rsidR="003464D7" w:rsidP="002355F5" w14:paraId="7A6172DB" w14:textId="7EF9202B">
      <w:pPr>
        <w:spacing w:line="240" w:lineRule="auto"/>
      </w:pPr>
      <w:r>
        <w:t xml:space="preserve">From March 2015 </w:t>
      </w:r>
      <w:r>
        <w:rPr>
          <w:rFonts w:cs="Mangal"/>
          <w:cs/>
          <w:lang w:bidi="hi-IN"/>
        </w:rPr>
        <w:t xml:space="preserve">– </w:t>
      </w:r>
      <w:r w:rsidR="00ED44F1">
        <w:t>August</w:t>
      </w:r>
      <w:r w:rsidR="00AE49FE">
        <w:t xml:space="preserve"> 201</w:t>
      </w:r>
      <w:r w:rsidR="001060B8">
        <w:t>5</w:t>
      </w:r>
    </w:p>
    <w:p w:rsidR="003464D7" w:rsidP="002355F5" w14:paraId="07803373" w14:textId="2895C657">
      <w:pPr>
        <w:spacing w:line="240" w:lineRule="auto"/>
      </w:pPr>
      <w:r>
        <w:t xml:space="preserve">Relationship </w:t>
      </w:r>
      <w:r w:rsidR="00ED44F1">
        <w:t>Manager</w:t>
      </w:r>
      <w:r w:rsidR="00255C1E">
        <w:t>, NRI Client Relations</w:t>
      </w:r>
    </w:p>
    <w:p w:rsidR="003464D7" w:rsidP="002355F5" w14:paraId="5C4267DE" w14:textId="77777777">
      <w:pPr>
        <w:pStyle w:val="Heading2"/>
        <w:spacing w:line="240" w:lineRule="auto"/>
      </w:pPr>
      <w:r>
        <w:t>ICICI Bank LTD</w:t>
      </w:r>
      <w:r>
        <w:rPr>
          <w:rFonts w:cs="Mangal"/>
          <w:szCs w:val="24"/>
          <w:cs/>
          <w:lang w:bidi="hi-IN"/>
        </w:rPr>
        <w:t>.</w:t>
      </w:r>
      <w:r>
        <w:t>, Mumbai</w:t>
      </w:r>
    </w:p>
    <w:p w:rsidR="00255C1E" w:rsidP="002355F5" w14:paraId="7A97861D" w14:textId="77777777">
      <w:pPr>
        <w:spacing w:line="240" w:lineRule="auto"/>
      </w:pPr>
      <w:r>
        <w:t xml:space="preserve">From March 2012 </w:t>
      </w:r>
      <w:r>
        <w:rPr>
          <w:rFonts w:cs="Mangal"/>
          <w:cs/>
          <w:lang w:bidi="hi-IN"/>
        </w:rPr>
        <w:t xml:space="preserve">– </w:t>
      </w:r>
      <w:r>
        <w:t>June 2014</w:t>
      </w:r>
    </w:p>
    <w:p w:rsidR="00C377C6" w:rsidP="002355F5" w14:paraId="187D670A" w14:textId="4793E187">
      <w:pPr>
        <w:spacing w:line="240" w:lineRule="auto"/>
      </w:pPr>
      <w:r>
        <w:t>NRI Officer, Customer Service</w:t>
      </w:r>
    </w:p>
    <w:p w:rsidR="008B651D" w:rsidP="002355F5" w14:paraId="0F3FDA6D" w14:textId="77777777">
      <w:pPr>
        <w:spacing w:line="240" w:lineRule="auto"/>
        <w:rPr>
          <w:rFonts w:asciiTheme="majorHAnsi" w:hAnsiTheme="majorHAnsi"/>
          <w:b/>
          <w:sz w:val="26"/>
          <w:szCs w:val="26"/>
        </w:rPr>
      </w:pPr>
    </w:p>
    <w:p w:rsidR="00033CE7" w14:paraId="11B66B58" w14:textId="77777777">
      <w:pPr>
        <w:rPr>
          <w:rFonts w:asciiTheme="majorHAnsi" w:hAnsiTheme="majorHAnsi"/>
          <w:b/>
          <w:sz w:val="26"/>
          <w:szCs w:val="26"/>
        </w:rPr>
      </w:pPr>
      <w:r w:rsidRPr="00CC2148">
        <w:rPr>
          <w:rFonts w:asciiTheme="majorHAnsi" w:hAnsiTheme="majorHAnsi"/>
          <w:b/>
          <w:sz w:val="26"/>
          <w:szCs w:val="26"/>
        </w:rPr>
        <w:t>Job Profile</w:t>
      </w:r>
      <w:r>
        <w:rPr>
          <w:rFonts w:asciiTheme="majorHAnsi" w:hAnsiTheme="majorHAnsi"/>
          <w:b/>
          <w:sz w:val="26"/>
          <w:szCs w:val="26"/>
        </w:rPr>
        <w:t>:</w:t>
      </w:r>
    </w:p>
    <w:p w:rsidR="00AF572E" w:rsidRPr="00AF572E" w:rsidP="002355F5" w14:paraId="15038A75" w14:textId="34E6674B">
      <w:pPr>
        <w:spacing w:line="240" w:lineRule="auto"/>
        <w:rPr>
          <w:rFonts w:cstheme="minorHAnsi"/>
        </w:rPr>
      </w:pPr>
      <w:r>
        <w:rPr>
          <w:rFonts w:asciiTheme="majorHAnsi" w:hAnsiTheme="majorHAnsi"/>
          <w:b/>
          <w:sz w:val="26"/>
          <w:szCs w:val="26"/>
        </w:rPr>
        <w:t xml:space="preserve">  </w:t>
      </w:r>
      <w:r>
        <w:rPr>
          <w:rFonts w:cstheme="minorHAnsi"/>
        </w:rPr>
        <w:t xml:space="preserve">Handling Nri customer query about account, internet banking related, mobile banking related giving them complete customer service and ensuring customer satisfaction.  </w:t>
      </w:r>
    </w:p>
    <w:p w:rsidR="00CC2148" w:rsidP="002355F5" w14:paraId="324115DF" w14:textId="77777777">
      <w:pPr>
        <w:spacing w:line="240" w:lineRule="auto"/>
      </w:pPr>
      <w:r>
        <w:t>Giving customer service in regards to KYC, A</w:t>
      </w:r>
      <w:r>
        <w:rPr>
          <w:rFonts w:cs="Mangal"/>
          <w:cs/>
          <w:lang w:bidi="hi-IN"/>
        </w:rPr>
        <w:t>/</w:t>
      </w:r>
      <w:r>
        <w:t>C opening, Cheque Book, debit card request, FD redemption, recurring deposits, NEFT, RTGS, demand draft, Cheque clearing and statement of all types of a</w:t>
      </w:r>
      <w:r>
        <w:rPr>
          <w:rFonts w:cs="Mangal"/>
          <w:cs/>
          <w:lang w:bidi="hi-IN"/>
        </w:rPr>
        <w:t>/</w:t>
      </w:r>
      <w:r>
        <w:t>c</w:t>
      </w:r>
      <w:r>
        <w:rPr>
          <w:rFonts w:cs="Mangal"/>
          <w:cs/>
          <w:lang w:bidi="hi-IN"/>
        </w:rPr>
        <w:t>.</w:t>
      </w:r>
    </w:p>
    <w:p w:rsidR="00CC2148" w:rsidP="002355F5" w14:paraId="05F0E508" w14:textId="77777777">
      <w:pPr>
        <w:pStyle w:val="ListParagraph"/>
        <w:numPr>
          <w:ilvl w:val="0"/>
          <w:numId w:val="11"/>
        </w:numPr>
        <w:spacing w:line="240" w:lineRule="auto"/>
      </w:pPr>
      <w:r>
        <w:t>Building a strong relationship with all the customers</w:t>
      </w:r>
      <w:r w:rsidR="00C8797E">
        <w:t xml:space="preserve"> and cross selling different banking products</w:t>
      </w:r>
      <w:r w:rsidR="00C8797E">
        <w:rPr>
          <w:rFonts w:cs="Mangal"/>
          <w:cs/>
          <w:lang w:bidi="hi-IN"/>
        </w:rPr>
        <w:t>.</w:t>
      </w:r>
    </w:p>
    <w:p w:rsidR="00C8797E" w:rsidP="002355F5" w14:paraId="058F0F4B" w14:textId="77777777">
      <w:pPr>
        <w:pStyle w:val="ListParagraph"/>
        <w:numPr>
          <w:ilvl w:val="0"/>
          <w:numId w:val="11"/>
        </w:numPr>
        <w:spacing w:line="240" w:lineRule="auto"/>
      </w:pPr>
      <w:r>
        <w:t>Handling customer queries related to savings a</w:t>
      </w:r>
      <w:r>
        <w:rPr>
          <w:rFonts w:cs="Mangal"/>
          <w:cs/>
          <w:lang w:bidi="hi-IN"/>
        </w:rPr>
        <w:t>/</w:t>
      </w:r>
      <w:r>
        <w:t>c and try to resolve it with time</w:t>
      </w:r>
      <w:r>
        <w:rPr>
          <w:rFonts w:cs="Mangal"/>
          <w:cs/>
          <w:lang w:bidi="hi-IN"/>
        </w:rPr>
        <w:t>.</w:t>
      </w:r>
    </w:p>
    <w:p w:rsidR="00C8797E" w:rsidP="002355F5" w14:paraId="5C4A6A3D" w14:textId="77777777">
      <w:pPr>
        <w:pStyle w:val="ListParagraph"/>
        <w:numPr>
          <w:ilvl w:val="0"/>
          <w:numId w:val="11"/>
        </w:numPr>
        <w:spacing w:line="240" w:lineRule="auto"/>
      </w:pPr>
      <w:r>
        <w:t>Looking into remittances in NRE, NRO, NRI EDGE, FCNR accounts through different channels and helping the customer to open new NRI accounts along with providing assistance with documents</w:t>
      </w:r>
      <w:r>
        <w:rPr>
          <w:rFonts w:cs="Mangal"/>
          <w:cs/>
          <w:lang w:bidi="hi-IN"/>
        </w:rPr>
        <w:t>.</w:t>
      </w:r>
    </w:p>
    <w:p w:rsidR="0006310F" w:rsidP="002355F5" w14:paraId="2DDA96A1" w14:textId="77777777">
      <w:pPr>
        <w:pStyle w:val="ListParagraph"/>
        <w:numPr>
          <w:ilvl w:val="0"/>
          <w:numId w:val="11"/>
        </w:numPr>
        <w:spacing w:line="240" w:lineRule="auto"/>
      </w:pPr>
      <w:r>
        <w:t>Handling customer queries and request, implementing customer feedback retaining customers and ensuring maximum customer satisfaction</w:t>
      </w:r>
      <w:r>
        <w:rPr>
          <w:rFonts w:cs="Mangal"/>
          <w:cs/>
          <w:lang w:bidi="hi-IN"/>
        </w:rPr>
        <w:t>.</w:t>
      </w:r>
    </w:p>
    <w:p w:rsidR="0006310F" w:rsidP="002355F5" w14:paraId="35D16A9E" w14:textId="77777777">
      <w:pPr>
        <w:pStyle w:val="ListParagraph"/>
        <w:numPr>
          <w:ilvl w:val="0"/>
          <w:numId w:val="11"/>
        </w:numPr>
        <w:spacing w:line="240" w:lineRule="auto"/>
      </w:pPr>
      <w:r>
        <w:t>Ensuring maximum customer satisfaction by addressing customer problems by constant keeping in touch with emails and other channels</w:t>
      </w:r>
      <w:r>
        <w:rPr>
          <w:rFonts w:cs="Mangal"/>
          <w:cs/>
          <w:lang w:bidi="hi-IN"/>
        </w:rPr>
        <w:t>.</w:t>
      </w:r>
    </w:p>
    <w:p w:rsidR="0006310F" w:rsidRPr="006F7AE1" w:rsidP="002355F5" w14:paraId="3DF3F7DB" w14:textId="77777777">
      <w:pPr>
        <w:pStyle w:val="ListParagraph"/>
        <w:numPr>
          <w:ilvl w:val="0"/>
          <w:numId w:val="11"/>
        </w:numPr>
        <w:spacing w:line="240" w:lineRule="auto"/>
      </w:pPr>
      <w:r>
        <w:t xml:space="preserve">Providing sound knowledge about different </w:t>
      </w:r>
      <w:r w:rsidR="003223AF">
        <w:t>insurance products and mutual fund investment options</w:t>
      </w:r>
      <w:r w:rsidR="003223AF">
        <w:rPr>
          <w:rFonts w:cs="Mangal"/>
          <w:cs/>
          <w:lang w:bidi="hi-IN"/>
        </w:rPr>
        <w:t>.</w:t>
      </w:r>
    </w:p>
    <w:p w:rsidR="006F7AE1" w:rsidRPr="00CC2148" w:rsidP="002355F5" w14:paraId="537858D6" w14:textId="622418FB">
      <w:pPr>
        <w:pStyle w:val="ListParagraph"/>
        <w:numPr>
          <w:ilvl w:val="0"/>
          <w:numId w:val="11"/>
        </w:numPr>
        <w:spacing w:line="240" w:lineRule="auto"/>
      </w:pPr>
      <w:r>
        <w:t xml:space="preserve">Providing assistance to customers on personal loan, home loan, education loan and </w:t>
      </w:r>
      <w:r w:rsidR="008B651D">
        <w:t>auto loan</w:t>
      </w:r>
      <w:r>
        <w:t>.</w:t>
      </w:r>
    </w:p>
    <w:p w:rsidR="00C377C6" w14:paraId="4AF4E022" w14:textId="77777777">
      <w:pPr>
        <w:pStyle w:val="Heading1"/>
      </w:pPr>
    </w:p>
    <w:p w:rsidR="003464D7" w14:paraId="2F4762C0" w14:textId="77777777">
      <w:pPr>
        <w:pStyle w:val="Heading1"/>
      </w:pPr>
      <w:r>
        <w:t>Certification</w:t>
      </w:r>
      <w:r>
        <w:rPr>
          <w:rFonts w:cs="Mangal"/>
          <w:bCs/>
          <w:szCs w:val="26"/>
          <w:cs/>
          <w:lang w:bidi="hi-IN"/>
        </w:rPr>
        <w:t xml:space="preserve">: </w:t>
      </w:r>
    </w:p>
    <w:p w:rsidR="00E37101" w:rsidRPr="00E37101" w:rsidP="002355F5" w14:paraId="60A436E4" w14:textId="77777777">
      <w:pPr>
        <w:numPr>
          <w:ilvl w:val="0"/>
          <w:numId w:val="12"/>
        </w:numPr>
        <w:spacing w:line="240" w:lineRule="auto"/>
        <w:ind w:left="634"/>
        <w:rPr>
          <w:b/>
        </w:rPr>
      </w:pPr>
      <w:r>
        <w:rPr>
          <w:rFonts w:cs="Mangal"/>
          <w:cs/>
          <w:lang w:bidi="hi-IN"/>
        </w:rPr>
        <w:t xml:space="preserve"> </w:t>
      </w:r>
      <w:r w:rsidRPr="00E37101">
        <w:t xml:space="preserve">Certified in banking and finance PGDB </w:t>
      </w:r>
      <w:r w:rsidRPr="00E37101">
        <w:rPr>
          <w:rFonts w:cs="Mangal"/>
          <w:cs/>
          <w:lang w:bidi="hi-IN"/>
        </w:rPr>
        <w:t>(</w:t>
      </w:r>
      <w:r w:rsidRPr="00E37101">
        <w:t>Post Graduation Diploma in Banking and Finance</w:t>
      </w:r>
      <w:r w:rsidRPr="00E37101">
        <w:rPr>
          <w:rFonts w:cs="Mangal"/>
          <w:cs/>
          <w:lang w:bidi="hi-IN"/>
        </w:rPr>
        <w:t xml:space="preserve">) </w:t>
      </w:r>
      <w:r w:rsidRPr="00E37101">
        <w:t>from NIIT IFBI Bhubaneswar in the year of 2012</w:t>
      </w:r>
      <w:r w:rsidRPr="00E37101">
        <w:rPr>
          <w:rFonts w:cs="Mangal"/>
          <w:cs/>
          <w:lang w:bidi="hi-IN"/>
        </w:rPr>
        <w:t>.</w:t>
      </w:r>
    </w:p>
    <w:p w:rsidR="00E37101" w:rsidRPr="00E37101" w:rsidP="002355F5" w14:paraId="16DAAC30" w14:textId="77777777">
      <w:pPr>
        <w:numPr>
          <w:ilvl w:val="0"/>
          <w:numId w:val="12"/>
        </w:numPr>
        <w:spacing w:line="240" w:lineRule="auto"/>
        <w:rPr>
          <w:b/>
        </w:rPr>
      </w:pPr>
      <w:r>
        <w:t>Trained</w:t>
      </w:r>
      <w:r w:rsidRPr="00E37101">
        <w:t xml:space="preserve"> in Java</w:t>
      </w:r>
      <w:r w:rsidRPr="00E37101">
        <w:rPr>
          <w:rFonts w:cs="Mangal"/>
          <w:cs/>
          <w:lang w:bidi="hi-IN"/>
        </w:rPr>
        <w:t>.</w:t>
      </w:r>
    </w:p>
    <w:p w:rsidR="00E37101" w:rsidRPr="00E37101" w:rsidP="002355F5" w14:paraId="5E0C5B5E" w14:textId="77777777">
      <w:pPr>
        <w:numPr>
          <w:ilvl w:val="0"/>
          <w:numId w:val="12"/>
        </w:numPr>
        <w:spacing w:line="240" w:lineRule="auto"/>
        <w:rPr>
          <w:b/>
        </w:rPr>
      </w:pPr>
      <w:r w:rsidRPr="00E37101">
        <w:t xml:space="preserve">AMFI Certified </w:t>
      </w:r>
    </w:p>
    <w:p w:rsidR="00E37101" w:rsidRPr="00E37101" w:rsidP="002355F5" w14:paraId="1B1A0C41" w14:textId="77777777">
      <w:pPr>
        <w:numPr>
          <w:ilvl w:val="0"/>
          <w:numId w:val="12"/>
        </w:numPr>
        <w:spacing w:line="240" w:lineRule="auto"/>
        <w:rPr>
          <w:b/>
        </w:rPr>
      </w:pPr>
      <w:r w:rsidRPr="00E37101">
        <w:t>IRDA Certified</w:t>
      </w:r>
    </w:p>
    <w:p w:rsidR="00876BAC" w:rsidP="00E37101" w14:paraId="5154CAB1" w14:textId="77777777">
      <w:pPr>
        <w:rPr>
          <w:rFonts w:asciiTheme="majorHAnsi" w:hAnsiTheme="majorHAnsi"/>
          <w:b/>
          <w:sz w:val="26"/>
          <w:szCs w:val="26"/>
        </w:rPr>
      </w:pPr>
    </w:p>
    <w:p w:rsidR="00EF1F97" w:rsidP="00E37101" w14:paraId="3CF0C12B" w14:textId="77777777">
      <w:pPr>
        <w:rPr>
          <w:rFonts w:asciiTheme="majorHAnsi" w:hAnsiTheme="majorHAnsi"/>
          <w:b/>
          <w:sz w:val="26"/>
          <w:szCs w:val="26"/>
        </w:rPr>
      </w:pPr>
    </w:p>
    <w:p w:rsidR="00E37101" w:rsidP="00E37101" w14:paraId="7B2F526E" w14:textId="77777777">
      <w:pPr>
        <w:rPr>
          <w:rFonts w:asciiTheme="majorHAnsi" w:hAnsiTheme="majorHAnsi"/>
          <w:b/>
          <w:sz w:val="26"/>
          <w:szCs w:val="26"/>
        </w:rPr>
      </w:pPr>
      <w:r w:rsidRPr="00E37101">
        <w:rPr>
          <w:rFonts w:asciiTheme="majorHAnsi" w:hAnsiTheme="majorHAnsi"/>
          <w:b/>
          <w:sz w:val="26"/>
          <w:szCs w:val="26"/>
        </w:rPr>
        <w:t>Banking application known</w:t>
      </w:r>
      <w:r>
        <w:rPr>
          <w:rFonts w:asciiTheme="majorHAnsi" w:hAnsiTheme="majorHAnsi" w:cs="Mangal"/>
          <w:b/>
          <w:bCs/>
          <w:sz w:val="26"/>
          <w:szCs w:val="26"/>
          <w:cs/>
          <w:lang w:bidi="hi-IN"/>
        </w:rPr>
        <w:t>:</w:t>
      </w:r>
    </w:p>
    <w:p w:rsidR="00C377C6" w:rsidP="00C377C6" w14:paraId="617A2E8F" w14:textId="77777777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Finacle</w:t>
      </w:r>
    </w:p>
    <w:p w:rsidR="00C377C6" w:rsidP="00C377C6" w14:paraId="275913AB" w14:textId="77777777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Fcrm</w:t>
      </w:r>
    </w:p>
    <w:p w:rsidR="00C377C6" w:rsidP="00C377C6" w14:paraId="1F545A4B" w14:textId="77777777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 xml:space="preserve">Imobile </w:t>
      </w:r>
    </w:p>
    <w:p w:rsidR="00C377C6" w:rsidP="00C377C6" w14:paraId="0218BA8E" w14:textId="77777777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Bankaway</w:t>
      </w:r>
    </w:p>
    <w:p w:rsidR="00C377C6" w:rsidP="00C377C6" w14:paraId="09B97BC2" w14:textId="77777777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NRI Tracker</w:t>
      </w:r>
    </w:p>
    <w:p w:rsidR="00C377C6" w:rsidP="00C377C6" w14:paraId="2BCD6E5D" w14:textId="77777777">
      <w:pPr>
        <w:numPr>
          <w:ilvl w:val="0"/>
          <w:numId w:val="17"/>
        </w:numPr>
        <w:spacing w:line="240" w:lineRule="auto"/>
        <w:rPr>
          <w:sz w:val="23"/>
        </w:rPr>
      </w:pPr>
      <w:r w:rsidRPr="009B1188">
        <w:rPr>
          <w:sz w:val="23"/>
        </w:rPr>
        <w:t>Talisma</w:t>
      </w:r>
    </w:p>
    <w:p w:rsidR="006F7AE1" w:rsidP="00C377C6" w14:paraId="030FA8B1" w14:textId="77777777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Ecrm</w:t>
      </w:r>
    </w:p>
    <w:p w:rsidR="006F7AE1" w:rsidP="00C377C6" w14:paraId="0AC73A66" w14:textId="77777777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Saksham</w:t>
      </w:r>
    </w:p>
    <w:p w:rsidR="006F7AE1" w:rsidP="00C377C6" w14:paraId="18181DB5" w14:textId="1DDF3744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I-Leverage</w:t>
      </w:r>
    </w:p>
    <w:p w:rsidR="008B651D" w:rsidP="00C377C6" w14:paraId="1757FCA1" w14:textId="047084FA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Cisco</w:t>
      </w:r>
    </w:p>
    <w:p w:rsidR="008B651D" w:rsidRPr="009B1188" w:rsidP="00C377C6" w14:paraId="121524F6" w14:textId="44992D1E">
      <w:pPr>
        <w:numPr>
          <w:ilvl w:val="0"/>
          <w:numId w:val="17"/>
        </w:numPr>
        <w:spacing w:line="240" w:lineRule="auto"/>
        <w:rPr>
          <w:sz w:val="23"/>
        </w:rPr>
      </w:pPr>
      <w:r>
        <w:rPr>
          <w:sz w:val="23"/>
        </w:rPr>
        <w:t>B-cot</w:t>
      </w:r>
    </w:p>
    <w:p w:rsidR="00E37101" w:rsidP="00C377C6" w14:paraId="703875E1" w14:textId="77777777">
      <w:pPr>
        <w:rPr>
          <w:rFonts w:asciiTheme="majorHAnsi" w:hAnsiTheme="majorHAnsi"/>
          <w:b/>
          <w:sz w:val="26"/>
          <w:szCs w:val="26"/>
        </w:rPr>
      </w:pPr>
    </w:p>
    <w:p w:rsidR="00C377C6" w:rsidP="00C377C6" w14:paraId="410F3CD6" w14:textId="7777777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Educational Qualification</w:t>
      </w:r>
      <w:r>
        <w:rPr>
          <w:rFonts w:asciiTheme="majorHAnsi" w:hAnsiTheme="majorHAnsi" w:cs="Mangal"/>
          <w:b/>
          <w:bCs/>
          <w:sz w:val="26"/>
          <w:szCs w:val="26"/>
          <w:cs/>
          <w:lang w:bidi="hi-IN"/>
        </w:rPr>
        <w:t xml:space="preserve">: </w:t>
      </w:r>
    </w:p>
    <w:p w:rsidR="00CB7524" w:rsidRPr="005C5208" w:rsidP="00CB7524" w14:paraId="009DC094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6"/>
          <w:szCs w:val="26"/>
        </w:rPr>
      </w:pPr>
      <w:r>
        <w:t xml:space="preserve">Completed Post Graduation in </w:t>
      </w:r>
      <w:r w:rsidR="005C5208">
        <w:t>Banking and finance in the year 2012 from IFBI NIIT</w:t>
      </w:r>
      <w:r w:rsidR="005C5208">
        <w:rPr>
          <w:rFonts w:cs="Mangal"/>
          <w:cs/>
          <w:lang w:bidi="hi-IN"/>
        </w:rPr>
        <w:t>.</w:t>
      </w:r>
    </w:p>
    <w:p w:rsidR="005C5208" w:rsidRPr="005C5208" w:rsidP="00CB7524" w14:paraId="3EF19148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6"/>
          <w:szCs w:val="26"/>
        </w:rPr>
      </w:pPr>
      <w:r>
        <w:t>Completed B</w:t>
      </w:r>
      <w:r>
        <w:rPr>
          <w:rFonts w:cs="Mangal"/>
          <w:cs/>
          <w:lang w:bidi="hi-IN"/>
        </w:rPr>
        <w:t>-</w:t>
      </w:r>
      <w:r>
        <w:t>Tech in Computer Science from BPUT Orissa in 2010</w:t>
      </w:r>
      <w:r>
        <w:rPr>
          <w:rFonts w:cs="Mangal"/>
          <w:cs/>
          <w:lang w:bidi="hi-IN"/>
        </w:rPr>
        <w:t>.</w:t>
      </w:r>
    </w:p>
    <w:p w:rsidR="005C5208" w:rsidRPr="005C5208" w:rsidP="00CB7524" w14:paraId="545F54BE" w14:textId="77777777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6"/>
          <w:szCs w:val="26"/>
        </w:rPr>
      </w:pPr>
      <w:r>
        <w:t>Completed Secondary education from CHSE Orissa in 2005</w:t>
      </w:r>
      <w:r>
        <w:rPr>
          <w:rFonts w:cs="Mangal"/>
          <w:cs/>
          <w:lang w:bidi="hi-IN"/>
        </w:rPr>
        <w:t>.</w:t>
      </w:r>
    </w:p>
    <w:p w:rsidR="00033CE7" w:rsidRPr="002355F5" w:rsidP="005C5208" w14:paraId="766B2509" w14:textId="1EB776BF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6"/>
          <w:szCs w:val="26"/>
        </w:rPr>
      </w:pPr>
      <w:r>
        <w:t>Completed 10</w:t>
      </w:r>
      <w:r w:rsidRPr="002355F5" w:rsidR="00A1641D">
        <w:rPr>
          <w:vertAlign w:val="superscript"/>
        </w:rPr>
        <w:t>th</w:t>
      </w:r>
      <w:r w:rsidR="00A1641D">
        <w:t xml:space="preserve"> from</w:t>
      </w:r>
      <w:r>
        <w:t xml:space="preserve"> ICSE in 2003</w:t>
      </w:r>
      <w:r w:rsidRPr="002355F5">
        <w:rPr>
          <w:rFonts w:cs="Mangal"/>
          <w:cs/>
          <w:lang w:bidi="hi-IN"/>
        </w:rPr>
        <w:t>.</w:t>
      </w:r>
    </w:p>
    <w:p w:rsidR="002355F5" w:rsidP="005C5208" w14:paraId="37E6549B" w14:textId="77777777">
      <w:pPr>
        <w:rPr>
          <w:rFonts w:asciiTheme="majorHAnsi" w:hAnsiTheme="majorHAnsi"/>
          <w:b/>
          <w:sz w:val="26"/>
          <w:szCs w:val="26"/>
        </w:rPr>
      </w:pPr>
    </w:p>
    <w:p w:rsidR="005C5208" w:rsidP="005C5208" w14:paraId="367AFBFE" w14:textId="7F5340B5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Computer Skills</w:t>
      </w:r>
      <w:r>
        <w:rPr>
          <w:rFonts w:asciiTheme="majorHAnsi" w:hAnsiTheme="majorHAnsi" w:cs="Mangal"/>
          <w:b/>
          <w:bCs/>
          <w:sz w:val="26"/>
          <w:szCs w:val="26"/>
          <w:cs/>
          <w:lang w:bidi="hi-IN"/>
        </w:rPr>
        <w:t>:</w:t>
      </w:r>
    </w:p>
    <w:p w:rsidR="005C5208" w:rsidRPr="005C5208" w:rsidP="005C5208" w14:paraId="2722075B" w14:textId="2D7D2442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6"/>
          <w:szCs w:val="26"/>
        </w:rPr>
      </w:pPr>
      <w:r>
        <w:t xml:space="preserve">Excel, </w:t>
      </w:r>
      <w:r w:rsidR="00033CE7">
        <w:t>PowerPoint</w:t>
      </w:r>
      <w:r>
        <w:t>, Access,</w:t>
      </w:r>
      <w:r w:rsidR="00033CE7">
        <w:t xml:space="preserve"> </w:t>
      </w:r>
      <w:r>
        <w:t>Word</w:t>
      </w:r>
    </w:p>
    <w:p w:rsidR="005C5208" w:rsidRPr="005C5208" w:rsidP="005C5208" w14:paraId="5F80FDDB" w14:textId="6597F26C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6"/>
          <w:szCs w:val="26"/>
        </w:rPr>
      </w:pPr>
      <w:r>
        <w:t>S</w:t>
      </w:r>
      <w:r w:rsidR="00033CE7">
        <w:t>QL</w:t>
      </w:r>
      <w:r>
        <w:t xml:space="preserve">, </w:t>
      </w:r>
      <w:r w:rsidR="00033CE7">
        <w:t>DBMS</w:t>
      </w:r>
    </w:p>
    <w:p w:rsidR="006F7AE1" w:rsidRPr="00033CE7" w:rsidP="005C5208" w14:paraId="0A6B6FE6" w14:textId="613A7DE8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6"/>
          <w:szCs w:val="26"/>
        </w:rPr>
      </w:pPr>
      <w:r>
        <w:t>Photoshop</w:t>
      </w:r>
    </w:p>
    <w:p w:rsidR="002355F5" w:rsidP="005C5208" w14:paraId="6CAE8ABC" w14:textId="77777777">
      <w:pPr>
        <w:rPr>
          <w:rFonts w:asciiTheme="majorHAnsi" w:hAnsiTheme="majorHAnsi"/>
          <w:b/>
          <w:sz w:val="26"/>
          <w:szCs w:val="26"/>
        </w:rPr>
      </w:pPr>
    </w:p>
    <w:p w:rsidR="005C5208" w:rsidP="005C5208" w14:paraId="56B0915C" w14:textId="1A488F4F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Strengt</w:t>
      </w:r>
      <w:r w:rsidR="00B04620">
        <w:rPr>
          <w:rFonts w:asciiTheme="majorHAnsi" w:hAnsiTheme="majorHAnsi"/>
          <w:b/>
          <w:sz w:val="26"/>
          <w:szCs w:val="26"/>
        </w:rPr>
        <w:t>h</w:t>
      </w:r>
      <w:r>
        <w:rPr>
          <w:rFonts w:asciiTheme="majorHAnsi" w:hAnsiTheme="majorHAnsi"/>
          <w:b/>
          <w:sz w:val="26"/>
          <w:szCs w:val="26"/>
        </w:rPr>
        <w:t>s</w:t>
      </w:r>
      <w:r>
        <w:rPr>
          <w:rFonts w:asciiTheme="majorHAnsi" w:hAnsiTheme="majorHAnsi" w:cs="Mangal"/>
          <w:b/>
          <w:bCs/>
          <w:sz w:val="26"/>
          <w:szCs w:val="26"/>
          <w:cs/>
          <w:lang w:bidi="hi-IN"/>
        </w:rPr>
        <w:t>:</w:t>
      </w:r>
    </w:p>
    <w:p w:rsidR="00B04620" w:rsidRPr="00B04620" w:rsidP="00B04620" w14:paraId="4EC56936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26"/>
          <w:szCs w:val="26"/>
        </w:rPr>
      </w:pPr>
      <w:r>
        <w:t>Good Communication</w:t>
      </w:r>
    </w:p>
    <w:p w:rsidR="00B04620" w:rsidRPr="00B04620" w:rsidP="00B04620" w14:paraId="066220F3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26"/>
          <w:szCs w:val="26"/>
        </w:rPr>
      </w:pPr>
      <w:r>
        <w:t>Positive Attitude</w:t>
      </w:r>
    </w:p>
    <w:p w:rsidR="00B04620" w:rsidRPr="00B04620" w:rsidP="00B04620" w14:paraId="7D96C611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26"/>
          <w:szCs w:val="26"/>
        </w:rPr>
      </w:pPr>
      <w:r>
        <w:t>Ability to work in team</w:t>
      </w:r>
    </w:p>
    <w:p w:rsidR="00B04620" w:rsidRPr="00B04620" w:rsidP="00B04620" w14:paraId="1C39786F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26"/>
          <w:szCs w:val="26"/>
        </w:rPr>
      </w:pPr>
      <w:r>
        <w:t>Dedicated to work for long hours</w:t>
      </w:r>
    </w:p>
    <w:p w:rsidR="00B04620" w:rsidRPr="00B04620" w:rsidP="00B04620" w14:paraId="63CDF058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26"/>
          <w:szCs w:val="26"/>
        </w:rPr>
      </w:pPr>
      <w:r>
        <w:t>Confident</w:t>
      </w:r>
    </w:p>
    <w:p w:rsidR="00B04620" w:rsidRPr="00B04620" w:rsidP="00B04620" w14:paraId="6E8A5EBF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26"/>
          <w:szCs w:val="26"/>
        </w:rPr>
      </w:pPr>
      <w:r>
        <w:t>Ability to multitask</w:t>
      </w:r>
    </w:p>
    <w:p w:rsidR="00B04620" w:rsidRPr="00876BAC" w:rsidP="00B04620" w14:paraId="4D61AC1D" w14:textId="77777777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26"/>
          <w:szCs w:val="26"/>
        </w:rPr>
      </w:pPr>
      <w:r>
        <w:t>Strong Willed</w:t>
      </w:r>
    </w:p>
    <w:p w:rsidR="004064E3" w:rsidP="00876BAC" w14:paraId="506CC0FA" w14:textId="77777777">
      <w:pPr>
        <w:rPr>
          <w:rFonts w:asciiTheme="majorHAnsi" w:hAnsiTheme="majorHAnsi"/>
          <w:b/>
          <w:sz w:val="26"/>
          <w:szCs w:val="26"/>
        </w:rPr>
      </w:pPr>
    </w:p>
    <w:p w:rsidR="00876BAC" w:rsidP="00876BAC" w14:paraId="77341274" w14:textId="7777777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Summary</w:t>
      </w:r>
      <w:r>
        <w:rPr>
          <w:rFonts w:asciiTheme="majorHAnsi" w:hAnsiTheme="majorHAnsi" w:cs="Times New Roman"/>
          <w:b/>
          <w:bCs/>
          <w:sz w:val="26"/>
          <w:szCs w:val="26"/>
          <w:cs/>
          <w:lang w:bidi="hi-IN"/>
        </w:rPr>
        <w:t xml:space="preserve">: </w:t>
      </w:r>
    </w:p>
    <w:p w:rsidR="00A1641D" w:rsidRPr="0016719E" w:rsidP="00A1641D" w14:paraId="23B4F1F7" w14:textId="77777777">
      <w:pPr>
        <w:pStyle w:val="ListParagraph"/>
        <w:numPr>
          <w:ilvl w:val="0"/>
          <w:numId w:val="23"/>
        </w:numPr>
        <w:rPr>
          <w:rFonts w:asciiTheme="majorHAnsi" w:hAnsiTheme="majorHAnsi"/>
          <w:b/>
          <w:sz w:val="26"/>
          <w:szCs w:val="26"/>
        </w:rPr>
      </w:pPr>
      <w:r>
        <w:rPr>
          <w:rFonts w:cstheme="minorHAnsi"/>
          <w:bCs/>
        </w:rPr>
        <w:t>Proficient in Microsoft Word, Excel, PowerPoint</w:t>
      </w:r>
      <w:r>
        <w:rPr>
          <w:rFonts w:cs="Times New Roman"/>
          <w:bCs/>
          <w:cs/>
          <w:lang w:bidi="hi-IN"/>
        </w:rPr>
        <w:t>.</w:t>
      </w:r>
    </w:p>
    <w:p w:rsidR="00A1641D" w:rsidRPr="00033CE7" w:rsidP="00A1641D" w14:paraId="6FB35417" w14:textId="1916FAE1">
      <w:pPr>
        <w:pStyle w:val="ListParagraph"/>
        <w:numPr>
          <w:ilvl w:val="0"/>
          <w:numId w:val="23"/>
        </w:numPr>
        <w:rPr>
          <w:rFonts w:asciiTheme="majorHAnsi" w:hAnsiTheme="majorHAnsi"/>
          <w:b/>
          <w:sz w:val="26"/>
          <w:szCs w:val="26"/>
        </w:rPr>
      </w:pPr>
      <w:r>
        <w:rPr>
          <w:rFonts w:cstheme="minorHAnsi"/>
          <w:bCs/>
          <w:szCs w:val="24"/>
        </w:rPr>
        <w:t>5</w:t>
      </w:r>
      <w:r w:rsidR="0016719E">
        <w:rPr>
          <w:rFonts w:cstheme="minorHAnsi"/>
          <w:bCs/>
          <w:szCs w:val="24"/>
        </w:rPr>
        <w:t xml:space="preserve"> years working experience in banking and banking tools</w:t>
      </w:r>
      <w:r w:rsidR="0016719E">
        <w:rPr>
          <w:rFonts w:cs="Times New Roman"/>
          <w:bCs/>
          <w:cs/>
          <w:lang w:bidi="hi-IN"/>
        </w:rPr>
        <w:t>.</w:t>
      </w:r>
    </w:p>
    <w:p w:rsidR="00876BAC" w:rsidRPr="00033CE7" w:rsidP="00B04620" w14:paraId="64FF7EF9" w14:textId="1899A950">
      <w:pPr>
        <w:pStyle w:val="ListParagraph"/>
        <w:numPr>
          <w:ilvl w:val="0"/>
          <w:numId w:val="23"/>
        </w:numPr>
        <w:rPr>
          <w:rFonts w:asciiTheme="majorHAnsi" w:hAnsiTheme="majorHAnsi"/>
          <w:b/>
          <w:sz w:val="26"/>
          <w:szCs w:val="26"/>
        </w:rPr>
      </w:pPr>
      <w:r w:rsidRPr="00033CE7">
        <w:rPr>
          <w:rFonts w:cstheme="minorHAnsi"/>
          <w:bCs/>
          <w:szCs w:val="24"/>
        </w:rPr>
        <w:t>1 Year in Marketing and Sales</w:t>
      </w:r>
    </w:p>
    <w:p w:rsidR="002355F5" w:rsidP="00B04620" w14:paraId="102DE130" w14:textId="77777777">
      <w:pPr>
        <w:rPr>
          <w:rFonts w:asciiTheme="majorHAnsi" w:hAnsiTheme="majorHAnsi"/>
          <w:b/>
          <w:sz w:val="26"/>
          <w:szCs w:val="26"/>
        </w:rPr>
      </w:pPr>
    </w:p>
    <w:p w:rsidR="00B04620" w:rsidP="00B04620" w14:paraId="38B70EA5" w14:textId="6DCDEDEF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Personal Details</w:t>
      </w:r>
      <w:r>
        <w:rPr>
          <w:rFonts w:asciiTheme="majorHAnsi" w:hAnsiTheme="majorHAnsi" w:cs="Mangal"/>
          <w:b/>
          <w:bCs/>
          <w:sz w:val="26"/>
          <w:szCs w:val="26"/>
          <w:cs/>
          <w:lang w:bidi="hi-IN"/>
        </w:rPr>
        <w:t xml:space="preserve">: </w:t>
      </w:r>
    </w:p>
    <w:p w:rsidR="00B04620" w:rsidRPr="00B04620" w:rsidP="00B04620" w14:paraId="61B99C5E" w14:textId="77777777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04620">
        <w:rPr>
          <w:sz w:val="24"/>
          <w:szCs w:val="24"/>
        </w:rPr>
        <w:t xml:space="preserve">Name                 </w:t>
      </w:r>
      <w:r w:rsidRPr="00B04620" w:rsidR="0016719E">
        <w:rPr>
          <w:rFonts w:cs="Times New Roman"/>
          <w:sz w:val="24"/>
          <w:szCs w:val="24"/>
          <w:cs/>
          <w:lang w:bidi="hi-IN"/>
        </w:rPr>
        <w:t xml:space="preserve"> :</w:t>
      </w:r>
      <w:r w:rsidRPr="00B04620">
        <w:rPr>
          <w:rFonts w:cs="Mangal"/>
          <w:sz w:val="24"/>
          <w:szCs w:val="24"/>
          <w:cs/>
          <w:lang w:bidi="hi-IN"/>
        </w:rPr>
        <w:t xml:space="preserve"> </w:t>
      </w:r>
      <w:r w:rsidRPr="00B04620">
        <w:rPr>
          <w:sz w:val="24"/>
          <w:szCs w:val="24"/>
        </w:rPr>
        <w:t>Sumit Mudali</w:t>
      </w:r>
    </w:p>
    <w:p w:rsidR="00B04620" w:rsidRPr="00B04620" w:rsidP="00B04620" w14:paraId="28B0A67B" w14:textId="77777777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04620">
        <w:rPr>
          <w:sz w:val="24"/>
          <w:szCs w:val="24"/>
        </w:rPr>
        <w:t>D</w:t>
      </w:r>
      <w:r w:rsidRPr="00B04620">
        <w:rPr>
          <w:rFonts w:cs="Mangal"/>
          <w:sz w:val="24"/>
          <w:szCs w:val="24"/>
          <w:cs/>
          <w:lang w:bidi="hi-IN"/>
        </w:rPr>
        <w:t>.</w:t>
      </w:r>
      <w:r w:rsidRPr="00B04620">
        <w:rPr>
          <w:sz w:val="24"/>
          <w:szCs w:val="24"/>
        </w:rPr>
        <w:t>O</w:t>
      </w:r>
      <w:r w:rsidRPr="00B04620">
        <w:rPr>
          <w:rFonts w:cs="Mangal"/>
          <w:sz w:val="24"/>
          <w:szCs w:val="24"/>
          <w:cs/>
          <w:lang w:bidi="hi-IN"/>
        </w:rPr>
        <w:t>.</w:t>
      </w:r>
      <w:r w:rsidRPr="00B04620">
        <w:rPr>
          <w:sz w:val="24"/>
          <w:szCs w:val="24"/>
        </w:rPr>
        <w:t xml:space="preserve">B                </w:t>
      </w:r>
      <w:r w:rsidRPr="00B04620" w:rsidR="0016719E">
        <w:rPr>
          <w:rFonts w:cs="Times New Roman"/>
          <w:sz w:val="24"/>
          <w:szCs w:val="24"/>
          <w:cs/>
          <w:lang w:bidi="hi-IN"/>
        </w:rPr>
        <w:t>:</w:t>
      </w:r>
      <w:r w:rsidRPr="00B04620">
        <w:rPr>
          <w:rFonts w:cs="Mangal"/>
          <w:sz w:val="24"/>
          <w:szCs w:val="24"/>
          <w:cs/>
          <w:lang w:bidi="hi-IN"/>
        </w:rPr>
        <w:t xml:space="preserve"> </w:t>
      </w:r>
      <w:r w:rsidRPr="00B04620">
        <w:rPr>
          <w:sz w:val="24"/>
          <w:szCs w:val="24"/>
        </w:rPr>
        <w:t>27</w:t>
      </w:r>
      <w:r w:rsidRPr="00B04620">
        <w:rPr>
          <w:sz w:val="24"/>
          <w:szCs w:val="24"/>
          <w:vertAlign w:val="superscript"/>
        </w:rPr>
        <w:t>th</w:t>
      </w:r>
      <w:r w:rsidRPr="00B04620">
        <w:rPr>
          <w:sz w:val="24"/>
          <w:szCs w:val="24"/>
        </w:rPr>
        <w:t xml:space="preserve"> October 1987</w:t>
      </w:r>
    </w:p>
    <w:p w:rsidR="00B04620" w:rsidP="00B04620" w14:paraId="1BEF787B" w14:textId="77777777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04620">
        <w:rPr>
          <w:sz w:val="24"/>
          <w:szCs w:val="24"/>
        </w:rPr>
        <w:t>Father</w:t>
      </w:r>
      <w:r w:rsidRPr="00B04620">
        <w:rPr>
          <w:rFonts w:cs="Mangal"/>
          <w:sz w:val="24"/>
          <w:szCs w:val="24"/>
          <w:cs/>
          <w:lang w:bidi="hi-IN"/>
        </w:rPr>
        <w:t>’</w:t>
      </w:r>
      <w:r w:rsidRPr="00B04620">
        <w:rPr>
          <w:sz w:val="24"/>
          <w:szCs w:val="24"/>
        </w:rPr>
        <w:t xml:space="preserve">s Name  </w:t>
      </w:r>
      <w:r w:rsidRPr="00B04620" w:rsidR="0016719E">
        <w:rPr>
          <w:rFonts w:cs="Times New Roman"/>
          <w:sz w:val="24"/>
          <w:szCs w:val="24"/>
          <w:cs/>
          <w:lang w:bidi="hi-IN"/>
        </w:rPr>
        <w:t xml:space="preserve"> :</w:t>
      </w:r>
      <w:r w:rsidRPr="00B04620">
        <w:rPr>
          <w:rFonts w:cs="Mangal"/>
          <w:sz w:val="24"/>
          <w:szCs w:val="24"/>
          <w:cs/>
          <w:lang w:bidi="hi-IN"/>
        </w:rPr>
        <w:t xml:space="preserve"> </w:t>
      </w:r>
      <w:r w:rsidRPr="00B04620">
        <w:rPr>
          <w:sz w:val="24"/>
          <w:szCs w:val="24"/>
        </w:rPr>
        <w:t>Shri Somanath Muduli</w:t>
      </w:r>
    </w:p>
    <w:p w:rsidR="0016719E" w:rsidRPr="00B04620" w:rsidP="00B04620" w14:paraId="4CEDB836" w14:textId="08B67911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Mother</w:t>
      </w:r>
      <w:r>
        <w:rPr>
          <w:rFonts w:cs="Times New Roman"/>
          <w:sz w:val="24"/>
          <w:szCs w:val="24"/>
          <w:cs/>
          <w:lang w:bidi="hi-IN"/>
        </w:rPr>
        <w:t>’</w:t>
      </w:r>
      <w:r>
        <w:rPr>
          <w:sz w:val="24"/>
          <w:szCs w:val="24"/>
        </w:rPr>
        <w:t xml:space="preserve">s </w:t>
      </w:r>
      <w:r w:rsidR="00252CF6">
        <w:rPr>
          <w:sz w:val="24"/>
          <w:szCs w:val="24"/>
        </w:rPr>
        <w:t xml:space="preserve">Name </w:t>
      </w:r>
      <w:r w:rsidR="00252CF6">
        <w:rPr>
          <w:rFonts w:cs="Times New Roman"/>
          <w:sz w:val="24"/>
          <w:szCs w:val="24"/>
          <w:cs/>
          <w:lang w:bidi="hi-IN"/>
        </w:rPr>
        <w:t>:</w:t>
      </w:r>
      <w:r>
        <w:rPr>
          <w:sz w:val="24"/>
          <w:szCs w:val="24"/>
        </w:rPr>
        <w:t xml:space="preserve"> </w:t>
      </w:r>
      <w:r w:rsidR="00FB1552">
        <w:rPr>
          <w:sz w:val="24"/>
          <w:szCs w:val="24"/>
        </w:rPr>
        <w:t xml:space="preserve">    </w:t>
      </w:r>
      <w:r w:rsidR="00033CE7">
        <w:rPr>
          <w:sz w:val="24"/>
          <w:szCs w:val="24"/>
        </w:rPr>
        <w:t>Mrs</w:t>
      </w:r>
      <w:r w:rsidR="00033CE7">
        <w:rPr>
          <w:rFonts w:cs="Mangal" w:hint="cs"/>
          <w:sz w:val="24"/>
          <w:szCs w:val="24"/>
          <w:cs/>
          <w:lang w:bidi="hi-IN"/>
        </w:rPr>
        <w:t>.</w:t>
      </w:r>
      <w:r>
        <w:rPr>
          <w:sz w:val="24"/>
          <w:szCs w:val="24"/>
        </w:rPr>
        <w:t>Anita Muduli</w:t>
      </w:r>
    </w:p>
    <w:p w:rsidR="00B04620" w:rsidP="00B04620" w14:paraId="56C0CBEE" w14:textId="77777777">
      <w:pPr>
        <w:numPr>
          <w:ilvl w:val="0"/>
          <w:numId w:val="22"/>
        </w:numPr>
        <w:spacing w:line="240" w:lineRule="auto"/>
      </w:pPr>
      <w:r w:rsidRPr="00B04620">
        <w:rPr>
          <w:sz w:val="24"/>
          <w:szCs w:val="24"/>
        </w:rPr>
        <w:t>Languages Known</w:t>
      </w:r>
      <w:r w:rsidRPr="00B04620">
        <w:rPr>
          <w:rFonts w:cs="Mangal"/>
          <w:sz w:val="24"/>
          <w:szCs w:val="24"/>
          <w:cs/>
          <w:lang w:bidi="hi-IN"/>
        </w:rPr>
        <w:t xml:space="preserve">: </w:t>
      </w:r>
      <w:r w:rsidRPr="00B04620">
        <w:rPr>
          <w:sz w:val="24"/>
          <w:szCs w:val="24"/>
        </w:rPr>
        <w:t>English, Hindi,</w:t>
      </w:r>
      <w:r w:rsidR="0016719E">
        <w:rPr>
          <w:rFonts w:cs="Times New Roman"/>
          <w:sz w:val="24"/>
          <w:szCs w:val="24"/>
          <w:cs/>
          <w:lang w:bidi="hi-IN"/>
        </w:rPr>
        <w:t xml:space="preserve"> </w:t>
      </w:r>
      <w:r w:rsidRPr="00B04620">
        <w:rPr>
          <w:sz w:val="24"/>
          <w:szCs w:val="24"/>
        </w:rPr>
        <w:t>Oriya</w:t>
      </w:r>
    </w:p>
    <w:p w:rsidR="009A41AC" w:rsidP="00B04620" w14:paraId="23E9FDEA" w14:textId="77777777">
      <w:pPr>
        <w:rPr>
          <w:rFonts w:asciiTheme="majorHAnsi" w:hAnsiTheme="majorHAnsi"/>
          <w:b/>
          <w:sz w:val="26"/>
          <w:szCs w:val="26"/>
        </w:rPr>
      </w:pPr>
    </w:p>
    <w:p w:rsidR="009A41AC" w:rsidP="00B04620" w14:paraId="48293EAF" w14:textId="77777777">
      <w:pPr>
        <w:rPr>
          <w:rFonts w:asciiTheme="majorHAnsi" w:hAnsiTheme="majorHAnsi"/>
          <w:b/>
          <w:sz w:val="26"/>
          <w:szCs w:val="26"/>
        </w:rPr>
      </w:pPr>
    </w:p>
    <w:p w:rsidR="002355F5" w:rsidP="00B04620" w14:paraId="69A15886" w14:textId="77777777">
      <w:pPr>
        <w:rPr>
          <w:rFonts w:asciiTheme="majorHAnsi" w:hAnsiTheme="majorHAnsi"/>
          <w:b/>
          <w:sz w:val="26"/>
          <w:szCs w:val="26"/>
        </w:rPr>
      </w:pPr>
    </w:p>
    <w:p w:rsidR="00B04620" w:rsidP="00B04620" w14:paraId="40A29D65" w14:textId="0C5D12A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Declaration</w:t>
      </w:r>
      <w:r>
        <w:rPr>
          <w:rFonts w:asciiTheme="majorHAnsi" w:hAnsiTheme="majorHAnsi" w:cs="Mangal"/>
          <w:b/>
          <w:bCs/>
          <w:sz w:val="26"/>
          <w:szCs w:val="26"/>
          <w:cs/>
          <w:lang w:bidi="hi-IN"/>
        </w:rPr>
        <w:t>:</w:t>
      </w:r>
    </w:p>
    <w:p w:rsidR="00B04620" w:rsidP="00B04620" w14:paraId="0BCB89C6" w14:textId="091A3B3B">
      <w:pPr>
        <w:rPr>
          <w:color w:val="000000"/>
        </w:rPr>
      </w:pPr>
      <w:r w:rsidRPr="004E09AC">
        <w:rPr>
          <w:color w:val="000000"/>
        </w:rPr>
        <w:t>I hereby declare that above</w:t>
      </w:r>
      <w:r w:rsidRPr="004E09AC">
        <w:rPr>
          <w:rFonts w:cs="Mangal"/>
          <w:color w:val="000000"/>
          <w:cs/>
          <w:lang w:bidi="hi-IN"/>
        </w:rPr>
        <w:t>-</w:t>
      </w:r>
      <w:r w:rsidRPr="004E09AC">
        <w:rPr>
          <w:color w:val="000000"/>
        </w:rPr>
        <w:t>furnished information is true to the best of my knowledge</w:t>
      </w:r>
      <w:r w:rsidRPr="004E09AC">
        <w:rPr>
          <w:rFonts w:cs="Mangal"/>
          <w:color w:val="000000"/>
          <w:cs/>
          <w:lang w:bidi="hi-IN"/>
        </w:rPr>
        <w:t>.</w:t>
      </w:r>
    </w:p>
    <w:p w:rsidR="002355F5" w:rsidP="00B04620" w14:paraId="57DA11E8" w14:textId="77777777">
      <w:pPr>
        <w:rPr>
          <w:b/>
          <w:color w:val="000000"/>
        </w:rPr>
      </w:pPr>
    </w:p>
    <w:p w:rsidR="002355F5" w:rsidP="00B04620" w14:paraId="36E37B6C" w14:textId="77777777">
      <w:pPr>
        <w:rPr>
          <w:b/>
          <w:color w:val="000000"/>
        </w:rPr>
      </w:pPr>
    </w:p>
    <w:p w:rsidR="002355F5" w:rsidP="00B04620" w14:paraId="132BA4C7" w14:textId="77777777">
      <w:pPr>
        <w:rPr>
          <w:b/>
          <w:color w:val="000000"/>
        </w:rPr>
      </w:pPr>
    </w:p>
    <w:p w:rsidR="006F7AE1" w:rsidP="00B04620" w14:paraId="1A711978" w14:textId="5002B6CD">
      <w:pPr>
        <w:rPr>
          <w:rFonts w:cs="Mangal"/>
          <w:b/>
          <w:bCs/>
          <w:color w:val="000000"/>
          <w:cs/>
          <w:lang w:bidi="hi-IN"/>
        </w:rPr>
      </w:pPr>
      <w:r>
        <w:rPr>
          <w:b/>
          <w:color w:val="000000"/>
        </w:rPr>
        <w:t>D</w:t>
      </w:r>
      <w:r w:rsidR="00B04620">
        <w:rPr>
          <w:b/>
          <w:color w:val="000000"/>
        </w:rPr>
        <w:t xml:space="preserve">ate  </w:t>
      </w:r>
      <w:r w:rsidR="00B04620">
        <w:rPr>
          <w:rFonts w:cs="Mangal"/>
          <w:b/>
          <w:bCs/>
          <w:color w:val="000000"/>
          <w:cs/>
          <w:lang w:bidi="hi-IN"/>
        </w:rPr>
        <w:t xml:space="preserve">: </w:t>
      </w:r>
      <w:r>
        <w:rPr>
          <w:rFonts w:cs="Mangal" w:hint="cs"/>
          <w:b/>
          <w:bCs/>
          <w:color w:val="000000"/>
          <w:cs/>
          <w:lang w:bidi="hi-IN"/>
        </w:rPr>
        <w:t xml:space="preserve">                                                       </w:t>
      </w:r>
      <w:r w:rsidRPr="00124F38" w:rsidR="00B04620">
        <w:rPr>
          <w:b/>
          <w:color w:val="000000"/>
        </w:rPr>
        <w:t>Place</w:t>
      </w:r>
      <w:r w:rsidRPr="00124F38" w:rsidR="00B04620">
        <w:rPr>
          <w:rFonts w:cs="Mangal"/>
          <w:b/>
          <w:bCs/>
          <w:color w:val="000000"/>
          <w:cs/>
          <w:lang w:bidi="hi-IN"/>
        </w:rPr>
        <w:t>:</w:t>
      </w:r>
      <w:r w:rsidRPr="00124F38" w:rsidR="00B04620">
        <w:rPr>
          <w:b/>
          <w:color w:val="000000"/>
        </w:rPr>
        <w:tab/>
      </w:r>
      <w:r w:rsidRPr="00124F38" w:rsidR="00B04620">
        <w:rPr>
          <w:b/>
          <w:color w:val="000000"/>
        </w:rPr>
        <w:tab/>
      </w:r>
      <w:r w:rsidR="00B04620">
        <w:rPr>
          <w:b/>
          <w:color w:val="000000"/>
        </w:rPr>
        <w:tab/>
      </w:r>
      <w:r w:rsidR="00B04620">
        <w:rPr>
          <w:b/>
          <w:color w:val="000000"/>
        </w:rPr>
        <w:tab/>
      </w:r>
      <w:r w:rsidR="00B04620">
        <w:rPr>
          <w:b/>
          <w:color w:val="000000"/>
        </w:rPr>
        <w:tab/>
      </w:r>
      <w:r w:rsidR="00B04620">
        <w:rPr>
          <w:rFonts w:cs="Mangal"/>
          <w:b/>
          <w:bCs/>
          <w:color w:val="000000"/>
          <w:cs/>
          <w:lang w:bidi="hi-IN"/>
        </w:rPr>
        <w:t xml:space="preserve">                                                                                           </w:t>
      </w:r>
    </w:p>
    <w:p w:rsidR="006F7AE1" w:rsidP="00B04620" w14:paraId="7FEACE55" w14:textId="77777777">
      <w:pPr>
        <w:rPr>
          <w:rFonts w:cs="Mangal"/>
          <w:b/>
          <w:bCs/>
          <w:color w:val="000000"/>
          <w:cs/>
          <w:lang w:bidi="hi-IN"/>
        </w:rPr>
      </w:pPr>
    </w:p>
    <w:p w:rsidR="003464D7" w14:paraId="3F06741A" w14:textId="5A0121C0">
      <w:r>
        <w:rPr>
          <w:b/>
        </w:rPr>
        <w:t>Sumit Mudali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headerReference w:type="first" r:id="rId7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Content>
      <w:p w:rsidR="003464D7" w14:paraId="39EB100F" w14:textId="77777777">
        <w:pPr>
          <w:pStyle w:val="Footer"/>
        </w:pPr>
        <w:r>
          <w:fldChar w:fldCharType="begin"/>
        </w:r>
        <w:r>
          <w:instrText xml:space="preserve"> PAGE   \</w:instrText>
        </w:r>
        <w:r>
          <w:rPr>
            <w:rFonts w:cs="Mangal"/>
            <w:cs/>
            <w:lang w:bidi="hi-IN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AE49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464D7" w14:paraId="222E5701" w14:textId="77777777">
    <w:pPr>
      <w:pStyle w:val="Title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384872" cy="9677248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384872" cy="9677248"/>
                        <a:chOff x="0" y="0"/>
                        <a:chExt cx="7404771" cy="9692005"/>
                      </a:xfrm>
                    </wpg:grpSpPr>
                    <wps:wsp xmlns:wps="http://schemas.microsoft.com/office/word/2010/wordprocessingShape">
                      <wps:cNvPr id="2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fill="norm" h="2153" w="11262" stroke="1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  <wps:wsp xmlns:wps="http://schemas.microsoft.com/office/word/2010/wordprocessingShape">
                      <wps:cNvPr id="2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fill="norm" h="1584" w="11256" stroke="1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  <wps:wsp xmlns:wps="http://schemas.microsoft.com/office/word/2010/wordprocessingShape"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id="Group 20" o:spid="_x0000_s2049" alt="Title: Background graphic" style="width:583.05pt;height:763.15pt;margin-top:4.3pt;margin-left:531.85pt;mso-height-percent:964;mso-position-horizontal:right;mso-position-horizontal-relative:page;mso-position-vertical-relative:page;mso-width-percent:953;position:absolute;z-index:251661312" coordsize="74047,96920">
              <v:shape id="Freeform 10" o:spid="_x0000_s2050" style="width:71476;height:12894;left:2571;mso-wrap-style:square;position:absolute;visibility:visible;v-text-anchor:top" coordsize="11262,2153" path="m,2153c1292,,4221,923,6683,886,9145,849,10355,561,11262,455e" filled="f" strokecolor="#fbd4b4">
                <v:path arrowok="t" o:connecttype="custom" o:connectlocs="0,1289431;4241465,530625;7147596,272499" o:connectangles="0,0,0"/>
              </v:shape>
              <v:shape id="Freeform 11" o:spid="_x0000_s2051" style="width:70352;height:10059;left:47;mso-wrap-style:square;position:absolute;top:2333;visibility:visible;v-text-anchor:top" coordsize="11256,1584" path="m,1584c,815,,46,,46c,46,5628,46,11256,46c9439,210,7442,498,4282,249,1122,,606,888,,1584xe" fillcolor="#95b3d7" stroked="f">
                <v:fill opacity="44563f" color2="#95b3d7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2052" style="width:70389;height:94349;mso-wrap-style:square;position:absolute;top:2571;visibility:visible;v-text-anchor:middle" filled="f" strokecolor="#bfbfbf" strokeweight="0.25pt"/>
              <w10:anchorlock/>
            </v:group>
          </w:pict>
        </mc:Fallback>
      </mc:AlternateContent>
    </w:r>
  </w:p>
  <w:p w:rsidR="003464D7" w:rsidP="0030554A" w14:paraId="66CC7669" w14:textId="77777777">
    <w:pPr>
      <w:pStyle w:val="ContactInfo"/>
      <w:jc w:val="center"/>
    </w:pPr>
  </w:p>
  <w:p w:rsidR="003464D7" w14:paraId="4CE78B10" w14:textId="77777777">
    <w:pPr>
      <w:pStyle w:val="ContactInfo"/>
    </w:pPr>
    <w:sdt>
      <w:sdtPr>
        <w:rPr>
          <w:rStyle w:val="ContactInfoChar"/>
        </w:rPr>
        <w:id w:val="-1499961331"/>
        <w:showingPlcHdr/>
        <w:richText/>
        <w:temporary/>
        <w15:appearance w15:val="hidden"/>
      </w:sdtPr>
      <w:sdtEndPr>
        <w:rPr>
          <w:rStyle w:val="DefaultParagraphFont"/>
        </w:rPr>
      </w:sdtEndPr>
      <w:sdtContent>
        <w:r w:rsidR="0030554A">
          <w:rPr>
            <w:rStyle w:val="ContactInfoChar"/>
            <w:rFonts w:cs="Mangal"/>
            <w:szCs w:val="24"/>
            <w:cs/>
            <w:lang w:bidi="hi-IN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D32FB" w:rsidRPr="001D32FB" w:rsidP="00892396" w14:paraId="1FF78116" w14:textId="1E0F1226">
    <w:pPr>
      <w:pStyle w:val="Title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73660</wp:posOffset>
              </wp:positionV>
              <wp:extent cx="7384872" cy="9677248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384872" cy="9677248"/>
                        <a:chOff x="0" y="0"/>
                        <a:chExt cx="7404771" cy="9692005"/>
                      </a:xfrm>
                    </wpg:grpSpPr>
                    <wps:wsp xmlns:wps="http://schemas.microsoft.com/office/word/2010/wordprocessingShape">
                      <wps:cNvPr id="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fill="norm" h="2153" w="11262" stroke="1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  <wps:wsp xmlns:wps="http://schemas.microsoft.com/office/word/2010/wordprocessingShape">
                      <wps:cNvPr id="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fill="norm" h="1584" w="11256" stroke="1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  <wps:wsp xmlns:wps="http://schemas.microsoft.com/office/word/2010/wordprocessingShape"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id="Group 19" o:spid="_x0000_s2053" alt="Title: Background graphic" style="width:583.05pt;height:763.15pt;margin-top:5.8pt;margin-left:531.85pt;mso-height-percent:964;mso-position-horizontal:right;mso-position-horizontal-relative:page;mso-position-vertical-relative:page;mso-width-percent:953;position:absolute;z-index:251659264" coordsize="74047,96920">
              <v:shape id="Freeform 10" o:spid="_x0000_s2054" style="width:71476;height:12894;left:2571;mso-wrap-style:square;position:absolute;visibility:visible;v-text-anchor:top" coordsize="11262,2153" path="m,2153c1292,,4221,923,6683,886,9145,849,10355,561,11262,455e" filled="f" strokecolor="#fbd4b4">
                <v:path arrowok="t" o:connecttype="custom" o:connectlocs="0,1289431;4241465,530625;7147596,272499" o:connectangles="0,0,0"/>
              </v:shape>
              <v:shape id="Freeform 11" o:spid="_x0000_s2055" style="width:70352;height:10059;left:47;mso-wrap-style:square;position:absolute;top:2333;visibility:visible;v-text-anchor:top" coordsize="11256,1584" path="m,1584c,815,,46,,46c,46,5628,46,11256,46c9439,210,7442,498,4282,249,1122,,606,888,,1584xe" fillcolor="#95b3d7" stroked="f">
                <v:fill opacity="44563f" color2="#95b3d7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2056" style="width:70389;height:94349;mso-wrap-style:square;position:absolute;top:2571;visibility:visible;v-text-anchor:middle" filled="f" strokecolor="#bfbfbf" strokeweight="0.25pt"/>
              <w10:anchorlock/>
            </v:group>
          </w:pict>
        </mc:Fallback>
      </mc:AlternateContent>
    </w:r>
    <w:r>
      <w:t>Sumit Mudali</w:t>
    </w:r>
    <w:r>
      <w:rPr>
        <w:rFonts w:cs="Mangal"/>
        <w:cs/>
        <w:lang w:bidi="hi-IN"/>
      </w:rPr>
      <w:t xml:space="preserve">                                                                                                                                                                           </w:t>
    </w:r>
    <w:r w:rsidR="00892396">
      <w:rPr>
        <w:rFonts w:cs="Mangal"/>
        <w:bCs/>
        <w:szCs w:val="32"/>
        <w:cs/>
        <w:lang w:bidi="hi-IN"/>
      </w:rPr>
      <w:t xml:space="preserve">                                                                 </w:t>
    </w:r>
    <w:r w:rsidR="004064E3">
      <w:rPr>
        <w:rStyle w:val="ContactInfoChar"/>
        <w:sz w:val="28"/>
        <w:szCs w:val="28"/>
      </w:rPr>
      <w:t>7019932602</w:t>
    </w:r>
    <w:r>
      <w:rPr>
        <w:rFonts w:cs="Mangal"/>
        <w:cs/>
        <w:lang w:bidi="hi-IN"/>
      </w:rPr>
      <w:t xml:space="preserve">                                                                                                                                   </w:t>
    </w:r>
    <w:r w:rsidR="00892396">
      <w:rPr>
        <w:rFonts w:cs="Mangal"/>
        <w:bCs/>
        <w:szCs w:val="32"/>
        <w:cs/>
        <w:lang w:bidi="hi-IN"/>
      </w:rPr>
      <w:t xml:space="preserve">                         </w:t>
    </w:r>
    <w:r w:rsidRPr="001D32FB">
      <w:rPr>
        <w:sz w:val="28"/>
        <w:szCs w:val="28"/>
      </w:rPr>
      <w:t>sumit</w:t>
    </w:r>
    <w:r w:rsidRPr="001D32FB">
      <w:rPr>
        <w:rFonts w:cs="Mangal"/>
        <w:bCs/>
        <w:sz w:val="28"/>
        <w:szCs w:val="28"/>
        <w:cs/>
        <w:lang w:bidi="hi-IN"/>
      </w:rPr>
      <w:t>.</w:t>
    </w:r>
    <w:r w:rsidRPr="001D32FB">
      <w:rPr>
        <w:sz w:val="28"/>
        <w:szCs w:val="28"/>
      </w:rPr>
      <w:t>mudali1@</w:t>
    </w:r>
    <w:r w:rsidR="00391D4A">
      <w:rPr>
        <w:sz w:val="28"/>
        <w:szCs w:val="28"/>
      </w:rPr>
      <w:t>g</w:t>
    </w:r>
    <w:r w:rsidRPr="001D32FB">
      <w:rPr>
        <w:sz w:val="28"/>
        <w:szCs w:val="28"/>
      </w:rPr>
      <w:t>mail</w:t>
    </w:r>
    <w:r w:rsidRPr="001D32FB">
      <w:rPr>
        <w:rFonts w:cs="Mangal"/>
        <w:bCs/>
        <w:sz w:val="28"/>
        <w:szCs w:val="28"/>
        <w:cs/>
        <w:lang w:bidi="hi-IN"/>
      </w:rPr>
      <w:t>.</w:t>
    </w:r>
    <w:r w:rsidRPr="001D32FB">
      <w:rPr>
        <w:sz w:val="28"/>
        <w:szCs w:val="28"/>
      </w:rPr>
      <w:t>com</w:t>
    </w:r>
  </w:p>
  <w:p w:rsidR="003464D7" w:rsidRPr="001D32FB" w:rsidP="001D32FB" w14:paraId="751FE47B" w14:textId="77777777">
    <w:pPr>
      <w:pStyle w:val="ContactInfo"/>
      <w:jc w:val="left"/>
      <w:rPr>
        <w:b/>
        <w:sz w:val="28"/>
        <w:szCs w:val="28"/>
      </w:rPr>
    </w:pP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</w:rPr>
      <w:tab/>
    </w:r>
    <w:r>
      <w:rPr>
        <w:rStyle w:val="ContactInfoChar"/>
        <w:rFonts w:cs="Mangal"/>
        <w:szCs w:val="24"/>
        <w:cs/>
        <w:lang w:bidi="hi-IN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D7519D"/>
    <w:multiLevelType w:val="hybridMultilevel"/>
    <w:tmpl w:val="7DDE1B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5D0F"/>
    <w:multiLevelType w:val="hybridMultilevel"/>
    <w:tmpl w:val="93327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051B0"/>
    <w:multiLevelType w:val="hybridMultilevel"/>
    <w:tmpl w:val="13FAD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96F72"/>
    <w:multiLevelType w:val="hybridMultilevel"/>
    <w:tmpl w:val="8BE414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370CC"/>
    <w:multiLevelType w:val="hybridMultilevel"/>
    <w:tmpl w:val="1DC6A5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707C73"/>
    <w:multiLevelType w:val="hybridMultilevel"/>
    <w:tmpl w:val="40FC7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D3234"/>
    <w:multiLevelType w:val="hybridMultilevel"/>
    <w:tmpl w:val="6FCEA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605FB"/>
    <w:multiLevelType w:val="hybridMultilevel"/>
    <w:tmpl w:val="58FC1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A67DF"/>
    <w:multiLevelType w:val="hybridMultilevel"/>
    <w:tmpl w:val="6C323F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E3023"/>
    <w:multiLevelType w:val="hybridMultilevel"/>
    <w:tmpl w:val="E9CE12B0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>
    <w:nsid w:val="3D4420F7"/>
    <w:multiLevelType w:val="hybridMultilevel"/>
    <w:tmpl w:val="BA58490C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>
    <w:nsid w:val="3DAB000A"/>
    <w:multiLevelType w:val="hybridMultilevel"/>
    <w:tmpl w:val="8034D1D4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436B28D3"/>
    <w:multiLevelType w:val="hybridMultilevel"/>
    <w:tmpl w:val="A08CA0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31A6"/>
    <w:multiLevelType w:val="hybridMultilevel"/>
    <w:tmpl w:val="E34EB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A2687"/>
    <w:multiLevelType w:val="hybridMultilevel"/>
    <w:tmpl w:val="3EFA5B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33A63"/>
    <w:multiLevelType w:val="hybridMultilevel"/>
    <w:tmpl w:val="2D34A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8E6406"/>
    <w:multiLevelType w:val="hybridMultilevel"/>
    <w:tmpl w:val="FDB6E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14261"/>
    <w:multiLevelType w:val="hybridMultilevel"/>
    <w:tmpl w:val="8B304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035442"/>
    <w:multiLevelType w:val="hybridMultilevel"/>
    <w:tmpl w:val="56428C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21755"/>
    <w:multiLevelType w:val="hybridMultilevel"/>
    <w:tmpl w:val="B1E05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7235AA"/>
    <w:multiLevelType w:val="hybridMultilevel"/>
    <w:tmpl w:val="FF20F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85489"/>
    <w:multiLevelType w:val="hybridMultilevel"/>
    <w:tmpl w:val="B518D4C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7D5D2EBB"/>
    <w:multiLevelType w:val="hybridMultilevel"/>
    <w:tmpl w:val="CF9AFB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22"/>
  </w:num>
  <w:num w:numId="5">
    <w:abstractNumId w:val="18"/>
  </w:num>
  <w:num w:numId="6">
    <w:abstractNumId w:val="11"/>
  </w:num>
  <w:num w:numId="7">
    <w:abstractNumId w:val="7"/>
  </w:num>
  <w:num w:numId="8">
    <w:abstractNumId w:val="16"/>
  </w:num>
  <w:num w:numId="9">
    <w:abstractNumId w:val="5"/>
  </w:num>
  <w:num w:numId="10">
    <w:abstractNumId w:val="20"/>
  </w:num>
  <w:num w:numId="11">
    <w:abstractNumId w:val="2"/>
  </w:num>
  <w:num w:numId="12">
    <w:abstractNumId w:val="21"/>
  </w:num>
  <w:num w:numId="13">
    <w:abstractNumId w:val="4"/>
  </w:num>
  <w:num w:numId="14">
    <w:abstractNumId w:val="10"/>
  </w:num>
  <w:num w:numId="15">
    <w:abstractNumId w:val="6"/>
  </w:num>
  <w:num w:numId="16">
    <w:abstractNumId w:val="9"/>
  </w:num>
  <w:num w:numId="17">
    <w:abstractNumId w:val="19"/>
  </w:num>
  <w:num w:numId="18">
    <w:abstractNumId w:val="13"/>
  </w:num>
  <w:num w:numId="19">
    <w:abstractNumId w:val="3"/>
  </w:num>
  <w:num w:numId="20">
    <w:abstractNumId w:val="17"/>
  </w:num>
  <w:num w:numId="21">
    <w:abstractNumId w:val="14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attachedTemplate r:id="rId1"/>
  <w:defaultTabStop w:val="34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FB"/>
    <w:rsid w:val="00033CE7"/>
    <w:rsid w:val="000368D1"/>
    <w:rsid w:val="0006310F"/>
    <w:rsid w:val="00105B6F"/>
    <w:rsid w:val="001060B8"/>
    <w:rsid w:val="00124F38"/>
    <w:rsid w:val="00133D5A"/>
    <w:rsid w:val="00133F55"/>
    <w:rsid w:val="001533EC"/>
    <w:rsid w:val="0016719E"/>
    <w:rsid w:val="001D32FB"/>
    <w:rsid w:val="0020645D"/>
    <w:rsid w:val="0021572B"/>
    <w:rsid w:val="002355F5"/>
    <w:rsid w:val="00252CF6"/>
    <w:rsid w:val="00255C1E"/>
    <w:rsid w:val="002961B7"/>
    <w:rsid w:val="0030239D"/>
    <w:rsid w:val="0030554A"/>
    <w:rsid w:val="003223AF"/>
    <w:rsid w:val="00324C47"/>
    <w:rsid w:val="003464D7"/>
    <w:rsid w:val="003748D5"/>
    <w:rsid w:val="00391D4A"/>
    <w:rsid w:val="003F1C1D"/>
    <w:rsid w:val="004064E3"/>
    <w:rsid w:val="004416D7"/>
    <w:rsid w:val="004D55D6"/>
    <w:rsid w:val="004E09AC"/>
    <w:rsid w:val="00507739"/>
    <w:rsid w:val="005C5208"/>
    <w:rsid w:val="006922A4"/>
    <w:rsid w:val="006F7AE1"/>
    <w:rsid w:val="00741A1C"/>
    <w:rsid w:val="00783D9A"/>
    <w:rsid w:val="0084244A"/>
    <w:rsid w:val="00876BAC"/>
    <w:rsid w:val="00892396"/>
    <w:rsid w:val="008B651D"/>
    <w:rsid w:val="00944D7C"/>
    <w:rsid w:val="009A41AC"/>
    <w:rsid w:val="009B1188"/>
    <w:rsid w:val="009D1F30"/>
    <w:rsid w:val="009E1BA2"/>
    <w:rsid w:val="009E684A"/>
    <w:rsid w:val="00A00B9D"/>
    <w:rsid w:val="00A1641D"/>
    <w:rsid w:val="00A5287B"/>
    <w:rsid w:val="00AE49FE"/>
    <w:rsid w:val="00AF572E"/>
    <w:rsid w:val="00B04620"/>
    <w:rsid w:val="00C10755"/>
    <w:rsid w:val="00C377C6"/>
    <w:rsid w:val="00C8797E"/>
    <w:rsid w:val="00C951E4"/>
    <w:rsid w:val="00CB7524"/>
    <w:rsid w:val="00CC2148"/>
    <w:rsid w:val="00D772F4"/>
    <w:rsid w:val="00DB1182"/>
    <w:rsid w:val="00E04D50"/>
    <w:rsid w:val="00E37101"/>
    <w:rsid w:val="00E65772"/>
    <w:rsid w:val="00EB26B1"/>
    <w:rsid w:val="00ED44F1"/>
    <w:rsid w:val="00EF1F97"/>
    <w:rsid w:val="00FB1552"/>
    <w:rsid w:val="00FD3A3A"/>
    <w:rsid w:val="2EDA5F31"/>
  </w:rsids>
  <m:mathPr>
    <m:mathFont m:val="Cambria Math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C61EAE-A45C-404F-BF82-BDD360F8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CC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bd88e21ed28e64e4cb796561a399186d6ab8478733141f5&amp;jobId=180320500523&amp;uid=517295771803205005231610612985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0322BCFD7B4A4325AB9DAE08F5CA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784C-39E1-49FF-851A-1D02AB96E253}"/>
      </w:docPartPr>
      <w:docPartBody>
        <w:p w:rsidR="00C951E4">
          <w:pPr>
            <w:pStyle w:val="0322BCFD7B4A4325AB9DAE08F5CA6FE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69"/>
    <w:rsid w:val="000559C6"/>
    <w:rsid w:val="000B3D39"/>
    <w:rsid w:val="000B6910"/>
    <w:rsid w:val="000E5158"/>
    <w:rsid w:val="001115AA"/>
    <w:rsid w:val="001C0811"/>
    <w:rsid w:val="00254969"/>
    <w:rsid w:val="003B6C27"/>
    <w:rsid w:val="00566766"/>
    <w:rsid w:val="00625E3A"/>
    <w:rsid w:val="007479CD"/>
    <w:rsid w:val="007D082D"/>
    <w:rsid w:val="009F382A"/>
    <w:rsid w:val="00A44ED0"/>
    <w:rsid w:val="00B64131"/>
    <w:rsid w:val="00C00D94"/>
    <w:rsid w:val="00C951E4"/>
    <w:rsid w:val="00CF4E28"/>
    <w:rsid w:val="00E7396E"/>
    <w:rsid w:val="00EE6367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22BCFD7B4A4325AB9DAE08F5CA6FE5">
    <w:name w:val="0322BCFD7B4A4325AB9DAE08F5CA6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Sumit Mudali</cp:lastModifiedBy>
  <cp:revision>2</cp:revision>
  <dcterms:created xsi:type="dcterms:W3CDTF">2021-01-10T12:49:00Z</dcterms:created>
  <dcterms:modified xsi:type="dcterms:W3CDTF">2021-01-10T12:49:00Z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1538650176</vt:i4>
  </property>
</Properties>
</file>