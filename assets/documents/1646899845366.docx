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B1923" w:rsidP="005B1923" w14:paraId="6B52B23B" w14:textId="77777777">
      <w:pPr>
        <w:pStyle w:val="Name"/>
      </w:pPr>
      <w:r>
        <w:t>Sudam Jena</w:t>
      </w:r>
    </w:p>
    <w:p w:rsidR="009B0CAB" w14:paraId="5E8C696F" w14:textId="77777777">
      <w:pPr>
        <w:pStyle w:val="ContactInfo"/>
      </w:pPr>
      <w:r>
        <w:t xml:space="preserve">Bahadajhola, </w:t>
      </w:r>
      <w:r w:rsidR="00EB2198">
        <w:t>Nayagarh</w:t>
      </w:r>
    </w:p>
    <w:p w:rsidR="00EB2198" w14:paraId="4BB5A5A9" w14:textId="77777777">
      <w:pPr>
        <w:pStyle w:val="ContactInfo"/>
      </w:pPr>
      <w:r>
        <w:t>+91 8117887023</w:t>
      </w:r>
    </w:p>
    <w:p w:rsidR="00EB2198" w:rsidP="00DB288B" w14:paraId="12A1122C" w14:textId="77777777">
      <w:pPr>
        <w:pStyle w:val="ContactInfo"/>
        <w:spacing w:after="500"/>
      </w:pPr>
      <w:r>
        <w:t>Sudamjena.ngr</w:t>
      </w:r>
      <w:r w:rsidR="005B1923">
        <w:t>@gmail.com</w:t>
      </w:r>
    </w:p>
    <w:p w:rsidR="0059120E" w14:paraId="4A22FD96" w14:textId="56EEC5F6">
      <w:pPr>
        <w:pStyle w:val="Heading1"/>
      </w:pPr>
      <w:r w:rsidRPr="0013295C">
        <w:t>CAREER ASPIRATIONS</w:t>
      </w:r>
    </w:p>
    <w:p w:rsidR="0013295C" w:rsidRPr="0013295C" w:rsidP="0013295C" w14:paraId="278879AF" w14:textId="11219F65">
      <w:pPr>
        <w:tabs>
          <w:tab w:val="left" w:pos="0"/>
        </w:tabs>
        <w:rPr>
          <w:noProof/>
        </w:rPr>
      </w:pPr>
      <w:r w:rsidRPr="0013295C">
        <w:rPr>
          <w:noProof/>
        </w:rPr>
        <w:t>Being an Enthusiastic &amp; Energetic Professional, I want to work in a dynamic environment wherein I can learn to tackle day to day challenges</w:t>
      </w:r>
      <w:r>
        <w:rPr>
          <w:noProof/>
        </w:rPr>
        <w:t xml:space="preserve"> and </w:t>
      </w:r>
      <w:r w:rsidRPr="0013295C">
        <w:rPr>
          <w:noProof/>
        </w:rPr>
        <w:t>make some meaningful contribution to the organization.</w:t>
      </w:r>
    </w:p>
    <w:p w:rsidR="0059120E" w:rsidRPr="00DB288B" w14:paraId="033EE33E" w14:textId="32E2D1BE">
      <w:pPr>
        <w:pStyle w:val="Heading2"/>
        <w:rPr>
          <w:rFonts w:eastAsiaTheme="minorHAnsi" w:cstheme="minorBidi"/>
          <w:i w:val="0"/>
          <w:szCs w:val="22"/>
        </w:rPr>
      </w:pPr>
      <w:r w:rsidRPr="00DB288B">
        <w:rPr>
          <w:rFonts w:eastAsiaTheme="minorHAnsi" w:cstheme="minorBidi"/>
          <w:i w:val="0"/>
          <w:szCs w:val="22"/>
        </w:rPr>
        <w:t>DEGREES / Courses</w:t>
      </w:r>
    </w:p>
    <w:tbl>
      <w:tblPr>
        <w:tblStyle w:val="TableGrid"/>
        <w:tblW w:w="0" w:type="auto"/>
        <w:tblLook w:val="04A0"/>
      </w:tblPr>
      <w:tblGrid>
        <w:gridCol w:w="2412"/>
        <w:gridCol w:w="2413"/>
        <w:gridCol w:w="2413"/>
        <w:gridCol w:w="2413"/>
      </w:tblGrid>
      <w:tr w14:paraId="7BBC2803" w14:textId="77777777" w:rsidTr="0013295C">
        <w:tblPrEx>
          <w:tblW w:w="0" w:type="auto"/>
          <w:tblLook w:val="04A0"/>
        </w:tblPrEx>
        <w:tc>
          <w:tcPr>
            <w:tcW w:w="2412" w:type="dxa"/>
          </w:tcPr>
          <w:p w:rsidR="0013295C" w:rsidP="0013295C" w14:paraId="7F4EE85E" w14:textId="2A217892">
            <w:pPr>
              <w:jc w:val="center"/>
            </w:pPr>
            <w:r>
              <w:t>Course</w:t>
            </w:r>
          </w:p>
        </w:tc>
        <w:tc>
          <w:tcPr>
            <w:tcW w:w="2413" w:type="dxa"/>
          </w:tcPr>
          <w:p w:rsidR="0013295C" w:rsidP="0013295C" w14:paraId="1135683F" w14:textId="08705AA8">
            <w:pPr>
              <w:jc w:val="center"/>
            </w:pPr>
            <w:r>
              <w:t>Institution/University</w:t>
            </w:r>
          </w:p>
        </w:tc>
        <w:tc>
          <w:tcPr>
            <w:tcW w:w="2413" w:type="dxa"/>
          </w:tcPr>
          <w:p w:rsidR="0013295C" w:rsidP="0013295C" w14:paraId="48ECE35F" w14:textId="4DBA6EB2">
            <w:pPr>
              <w:jc w:val="center"/>
            </w:pPr>
            <w:r>
              <w:t>Year</w:t>
            </w:r>
          </w:p>
        </w:tc>
        <w:tc>
          <w:tcPr>
            <w:tcW w:w="2413" w:type="dxa"/>
          </w:tcPr>
          <w:p w:rsidR="0013295C" w:rsidP="0013295C" w14:paraId="42DB8CFA" w14:textId="3A8CDA85">
            <w:pPr>
              <w:jc w:val="center"/>
            </w:pPr>
            <w:r>
              <w:t>Score</w:t>
            </w:r>
          </w:p>
        </w:tc>
      </w:tr>
      <w:tr w14:paraId="44BD9F27" w14:textId="77777777" w:rsidTr="0013295C">
        <w:tblPrEx>
          <w:tblW w:w="0" w:type="auto"/>
          <w:tblLook w:val="04A0"/>
        </w:tblPrEx>
        <w:tc>
          <w:tcPr>
            <w:tcW w:w="2412" w:type="dxa"/>
          </w:tcPr>
          <w:p w:rsidR="0013295C" w14:paraId="7C57E915" w14:textId="3A678409">
            <w:r>
              <w:t>B.Sc.</w:t>
            </w:r>
            <w:r>
              <w:t xml:space="preserve"> (Zoology)</w:t>
            </w:r>
          </w:p>
        </w:tc>
        <w:tc>
          <w:tcPr>
            <w:tcW w:w="2413" w:type="dxa"/>
          </w:tcPr>
          <w:p w:rsidR="0013295C" w14:paraId="5395BD58" w14:textId="58246D03">
            <w:r>
              <w:t xml:space="preserve">Dr R.C. Samantaray Institute </w:t>
            </w:r>
            <w:r w:rsidR="00660B0A">
              <w:t>of</w:t>
            </w:r>
            <w:r>
              <w:t> Science and Technology</w:t>
            </w:r>
          </w:p>
        </w:tc>
        <w:tc>
          <w:tcPr>
            <w:tcW w:w="2413" w:type="dxa"/>
          </w:tcPr>
          <w:p w:rsidR="0013295C" w14:paraId="328DB668" w14:textId="08EDFFAA">
            <w:r>
              <w:t>2018</w:t>
            </w:r>
          </w:p>
        </w:tc>
        <w:tc>
          <w:tcPr>
            <w:tcW w:w="2413" w:type="dxa"/>
          </w:tcPr>
          <w:p w:rsidR="0013295C" w14:paraId="019B7AAB" w14:textId="1AA80A08">
            <w:r>
              <w:t>66%</w:t>
            </w:r>
          </w:p>
        </w:tc>
      </w:tr>
      <w:tr w14:paraId="53CA14B8" w14:textId="77777777" w:rsidTr="0013295C">
        <w:tblPrEx>
          <w:tblW w:w="0" w:type="auto"/>
          <w:tblLook w:val="04A0"/>
        </w:tblPrEx>
        <w:tc>
          <w:tcPr>
            <w:tcW w:w="2412" w:type="dxa"/>
          </w:tcPr>
          <w:p w:rsidR="0013295C" w14:paraId="398F7B61" w14:textId="7621123B">
            <w:r>
              <w:t>+2 Science</w:t>
            </w:r>
          </w:p>
        </w:tc>
        <w:tc>
          <w:tcPr>
            <w:tcW w:w="2413" w:type="dxa"/>
          </w:tcPr>
          <w:p w:rsidR="0013295C" w14:paraId="507CFFDE" w14:textId="7ACF24E2">
            <w:r>
              <w:t>Council of Higher Secondary Education Odisha</w:t>
            </w:r>
          </w:p>
        </w:tc>
        <w:tc>
          <w:tcPr>
            <w:tcW w:w="2413" w:type="dxa"/>
          </w:tcPr>
          <w:p w:rsidR="0013295C" w14:paraId="6670DA5D" w14:textId="2AC28539">
            <w:r>
              <w:t>2015</w:t>
            </w:r>
          </w:p>
        </w:tc>
        <w:tc>
          <w:tcPr>
            <w:tcW w:w="2413" w:type="dxa"/>
          </w:tcPr>
          <w:p w:rsidR="0013295C" w14:paraId="1275FF26" w14:textId="6D602B1C">
            <w:r>
              <w:t>49%</w:t>
            </w:r>
          </w:p>
        </w:tc>
      </w:tr>
      <w:tr w14:paraId="28B9E222" w14:textId="77777777" w:rsidTr="0013295C">
        <w:tblPrEx>
          <w:tblW w:w="0" w:type="auto"/>
          <w:tblLook w:val="04A0"/>
        </w:tblPrEx>
        <w:tc>
          <w:tcPr>
            <w:tcW w:w="2412" w:type="dxa"/>
          </w:tcPr>
          <w:p w:rsidR="0013295C" w14:paraId="0A89AE5D" w14:textId="7AC4887B">
            <w:r>
              <w:t>10</w:t>
            </w:r>
            <w:r w:rsidRPr="0013295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413" w:type="dxa"/>
          </w:tcPr>
          <w:p w:rsidR="0013295C" w14:paraId="5EF2DF41" w14:textId="29F0AD69">
            <w:r>
              <w:t>Board of Secondary Education, Odisha</w:t>
            </w:r>
          </w:p>
        </w:tc>
        <w:tc>
          <w:tcPr>
            <w:tcW w:w="2413" w:type="dxa"/>
          </w:tcPr>
          <w:p w:rsidR="0013295C" w14:paraId="266BA6AB" w14:textId="03D85299">
            <w:r>
              <w:t>2013</w:t>
            </w:r>
          </w:p>
        </w:tc>
        <w:tc>
          <w:tcPr>
            <w:tcW w:w="2413" w:type="dxa"/>
          </w:tcPr>
          <w:p w:rsidR="0013295C" w14:paraId="0AE5B0BC" w14:textId="1D62C2D7">
            <w:r>
              <w:t>60%</w:t>
            </w:r>
          </w:p>
        </w:tc>
      </w:tr>
    </w:tbl>
    <w:p w:rsidR="0013295C" w14:paraId="36A38461" w14:textId="77777777"/>
    <w:p w:rsidR="0059120E" w:rsidP="00DB288B" w14:paraId="76D00BDA" w14:textId="38919D34">
      <w:pPr>
        <w:pStyle w:val="Heading2"/>
        <w:rPr>
          <w:rFonts w:eastAsiaTheme="minorHAnsi" w:cstheme="minorBidi"/>
          <w:i w:val="0"/>
          <w:szCs w:val="22"/>
        </w:rPr>
      </w:pPr>
      <w:r>
        <w:rPr>
          <w:rFonts w:eastAsiaTheme="minorHAnsi" w:cstheme="minorBidi"/>
          <w:i w:val="0"/>
          <w:szCs w:val="22"/>
        </w:rPr>
        <w:t>Computer Proficiency</w:t>
      </w:r>
    </w:p>
    <w:p w:rsidR="00DB288B" w:rsidP="00DB288B" w14:paraId="05827330" w14:textId="0F218BCF">
      <w:r>
        <w:t xml:space="preserve">Completed PGDCA </w:t>
      </w:r>
    </w:p>
    <w:p w:rsidR="00DB288B" w:rsidRPr="00DB288B" w:rsidP="00DB288B" w14:paraId="6601C47E" w14:textId="0E0ACA37">
      <w:r>
        <w:t>Office – Word, Excel, PowerPoint</w:t>
      </w:r>
    </w:p>
    <w:p w:rsidR="0059120E" w14:paraId="2663A860" w14:textId="6700C732">
      <w:pPr>
        <w:pStyle w:val="Heading2"/>
      </w:pPr>
      <w:r>
        <w:t>Personal Details</w:t>
      </w:r>
    </w:p>
    <w:tbl>
      <w:tblPr>
        <w:tblStyle w:val="TableGrid"/>
        <w:tblW w:w="0" w:type="auto"/>
        <w:tblLook w:val="04A0"/>
      </w:tblPr>
      <w:tblGrid>
        <w:gridCol w:w="4825"/>
        <w:gridCol w:w="4826"/>
      </w:tblGrid>
      <w:tr w14:paraId="4673D1FC" w14:textId="77777777" w:rsidTr="004A5C7E">
        <w:tblPrEx>
          <w:tblW w:w="0" w:type="auto"/>
          <w:tblLook w:val="04A0"/>
        </w:tblPrEx>
        <w:tc>
          <w:tcPr>
            <w:tcW w:w="4825" w:type="dxa"/>
          </w:tcPr>
          <w:p w:rsidR="004A5C7E" w14:paraId="3FC7222C" w14:textId="33089ED3">
            <w:r>
              <w:t>Date of Birth</w:t>
            </w:r>
          </w:p>
        </w:tc>
        <w:tc>
          <w:tcPr>
            <w:tcW w:w="4826" w:type="dxa"/>
          </w:tcPr>
          <w:p w:rsidR="004A5C7E" w14:paraId="5576B7BE" w14:textId="7F18D907">
            <w:r>
              <w:t>06/07/1996</w:t>
            </w:r>
          </w:p>
        </w:tc>
      </w:tr>
      <w:tr w14:paraId="6DD12411" w14:textId="77777777" w:rsidTr="004A5C7E">
        <w:tblPrEx>
          <w:tblW w:w="0" w:type="auto"/>
          <w:tblLook w:val="04A0"/>
        </w:tblPrEx>
        <w:tc>
          <w:tcPr>
            <w:tcW w:w="4825" w:type="dxa"/>
          </w:tcPr>
          <w:p w:rsidR="004A5C7E" w14:paraId="644B81D8" w14:textId="6DF1E98A">
            <w:r>
              <w:t>Nationality</w:t>
            </w:r>
          </w:p>
        </w:tc>
        <w:tc>
          <w:tcPr>
            <w:tcW w:w="4826" w:type="dxa"/>
          </w:tcPr>
          <w:p w:rsidR="004A5C7E" w14:paraId="3FC11861" w14:textId="733B803D">
            <w:r>
              <w:t>Indian</w:t>
            </w:r>
          </w:p>
        </w:tc>
      </w:tr>
      <w:tr w14:paraId="25B1BB11" w14:textId="77777777" w:rsidTr="004A5C7E">
        <w:tblPrEx>
          <w:tblW w:w="0" w:type="auto"/>
          <w:tblLook w:val="04A0"/>
        </w:tblPrEx>
        <w:tc>
          <w:tcPr>
            <w:tcW w:w="4825" w:type="dxa"/>
          </w:tcPr>
          <w:p w:rsidR="004A5C7E" w14:paraId="0B61906C" w14:textId="4064CFE5">
            <w:r>
              <w:t>Languages</w:t>
            </w:r>
          </w:p>
        </w:tc>
        <w:tc>
          <w:tcPr>
            <w:tcW w:w="4826" w:type="dxa"/>
          </w:tcPr>
          <w:p w:rsidR="004A5C7E" w14:paraId="38EE369B" w14:textId="3FC2FDBA">
            <w:r>
              <w:t>Odia, English, Hindi</w:t>
            </w:r>
          </w:p>
        </w:tc>
      </w:tr>
      <w:tr w14:paraId="0B9EAE7A" w14:textId="77777777" w:rsidTr="004A5C7E">
        <w:tblPrEx>
          <w:tblW w:w="0" w:type="auto"/>
          <w:tblLook w:val="04A0"/>
        </w:tblPrEx>
        <w:tc>
          <w:tcPr>
            <w:tcW w:w="4825" w:type="dxa"/>
          </w:tcPr>
          <w:p w:rsidR="004A5C7E" w14:paraId="2E623E17" w14:textId="5FA7E649">
            <w:r>
              <w:t>Hobbies</w:t>
            </w:r>
          </w:p>
        </w:tc>
        <w:tc>
          <w:tcPr>
            <w:tcW w:w="4826" w:type="dxa"/>
          </w:tcPr>
          <w:p w:rsidR="004A5C7E" w14:paraId="09F4B3B4" w14:textId="799B2F31">
            <w:r>
              <w:t>Cricket, Music</w:t>
            </w:r>
          </w:p>
        </w:tc>
      </w:tr>
    </w:tbl>
    <w:p w:rsidR="00DB288B" w14:paraId="3CFF95C4" w14:textId="516E732B"/>
    <w:p w:rsidR="004A5C7E" w14:paraId="154528F1" w14:textId="77777777"/>
    <w:p w:rsidR="00DB288B" w:rsidRPr="00DB288B" w:rsidP="00DB288B" w14:paraId="188B4533" w14:textId="77777777">
      <w:r w:rsidRPr="00DB288B">
        <w:t>I confirm that the information furnished above is ve</w:t>
      </w:r>
      <w:bookmarkStart w:id="0" w:name="_GoBack"/>
      <w:bookmarkEnd w:id="0"/>
      <w:r w:rsidRPr="00DB288B">
        <w:t>ry true and given in true sincerity.</w:t>
      </w:r>
    </w:p>
    <w:p w:rsidR="00DB288B" w:rsidRPr="00DB288B" w:rsidP="00DB288B" w14:paraId="31EA657C" w14:textId="77777777"/>
    <w:p w:rsidR="00DB288B" w:rsidRPr="00DB288B" w:rsidP="00DB288B" w14:paraId="0844031E" w14:textId="1F23128C">
      <w:r w:rsidRPr="00DB288B">
        <w:t xml:space="preserve">Place: </w:t>
      </w:r>
      <w:r>
        <w:t>Bhubaneswar</w:t>
      </w:r>
      <w:r w:rsidRPr="00DB288B">
        <w:tab/>
      </w:r>
      <w:r w:rsidRPr="00DB288B">
        <w:tab/>
      </w:r>
      <w:r w:rsidRPr="00DB288B">
        <w:tab/>
      </w:r>
      <w:r w:rsidRPr="00DB288B">
        <w:tab/>
      </w:r>
      <w:r w:rsidRPr="00DB288B">
        <w:tab/>
        <w:t xml:space="preserve">                            </w:t>
      </w:r>
      <w:r w:rsidRPr="00DB288B">
        <w:tab/>
        <w:t>(</w:t>
      </w:r>
      <w:r>
        <w:t>Sudam Jena</w:t>
      </w:r>
      <w:r w:rsidRPr="00DB288B">
        <w:t xml:space="preserve">)   </w:t>
      </w:r>
    </w:p>
    <w:p w:rsidR="00DB288B" w14:paraId="4A4D8CB8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E2E2A">
      <w:headerReference w:type="default" r:id="rId5"/>
      <w:footerReference w:type="default" r:id="rId6"/>
      <w:headerReference w:type="first" r:id="rId7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14:paraId="66D297EB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120E" w14:paraId="310974E0" w14:textId="77777777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115109" cy="10692765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3115109" cy="10692765"/>
                        <a:chOff x="0" y="0"/>
                        <a:chExt cx="3200400" cy="10056322"/>
                      </a:xfrm>
                    </wpg:grpSpPr>
                    <wps:wsp xmlns:wps="http://schemas.microsoft.com/office/word/2010/wordprocessingShape"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4" o:spid="_x0000_s2049" alt="Title: Background graphics" style="width:252pt;height:791.85pt;margin-top:0;margin-left:0;mso-height-percent:1000;mso-position-horizontal:left;mso-position-horizontal-relative:margin;mso-position-vertical:top;mso-position-vertical-relative:page;mso-width-percent:412;position:absolute;z-index:251659264" coordsize="32004,100563">
              <v:rect id="Rectangle 2" o:spid="_x0000_s2050" style="width:32004;height:1920;mso-wrap-style:square;position:absolute;visibility:visible;v-text-anchor:middle" fillcolor="#4b3a2e" stroked="f" strokeweight="1pt"/>
              <v:rect id="Rectangle 3" o:spid="_x0000_s2051" style="width:32004;height:915;mso-wrap-style:square;position:absolute;top:99648;visibility:visible;v-text-anchor:middle" fillcolor="#4b3a2e" stroked="f" strokeweight="1pt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120E" w14:paraId="7C4F0080" w14:textId="77777777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115109" cy="10692765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3115109" cy="10692765"/>
                        <a:chOff x="0" y="0"/>
                        <a:chExt cx="3200400" cy="10056322"/>
                      </a:xfrm>
                    </wpg:grpSpPr>
                    <wps:wsp xmlns:wps="http://schemas.microsoft.com/office/word/2010/wordprocessingShape"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5" o:spid="_x0000_s2052" alt="Title: Background graphics" style="width:252pt;height:791.85pt;margin-top:0;margin-left:0;mso-height-percent:1000;mso-position-horizontal:left;mso-position-horizontal-relative:margin;mso-position-vertical:top;mso-position-vertical-relative:page;mso-width-percent:412;position:absolute;z-index:251661312" coordsize="32004,100563">
              <v:rect id="Rectangle 6" o:spid="_x0000_s2053" style="width:32004;height:1920;mso-wrap-style:square;position:absolute;visibility:visible;v-text-anchor:middle" fillcolor="#4b3a2e" stroked="f" strokeweight="1pt"/>
              <v:rect id="Rectangle 7" o:spid="_x0000_s2054" style="width:32004;height:915;mso-wrap-style:square;position:absolute;top:99648;visibility:visible;v-text-anchor:middle" fillcolor="#4b3a2e" stroked="f" strokeweight="1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FB"/>
    <w:rsid w:val="0013295C"/>
    <w:rsid w:val="00183BE7"/>
    <w:rsid w:val="00232539"/>
    <w:rsid w:val="004050BC"/>
    <w:rsid w:val="004A5C7E"/>
    <w:rsid w:val="0059120E"/>
    <w:rsid w:val="005B1923"/>
    <w:rsid w:val="00660B0A"/>
    <w:rsid w:val="007E20C6"/>
    <w:rsid w:val="008E2E2A"/>
    <w:rsid w:val="00911919"/>
    <w:rsid w:val="009B0CAB"/>
    <w:rsid w:val="009D2EFB"/>
    <w:rsid w:val="00B65968"/>
    <w:rsid w:val="00DB288B"/>
    <w:rsid w:val="00DE2F0D"/>
    <w:rsid w:val="00DE5C1D"/>
    <w:rsid w:val="00DE5D9A"/>
    <w:rsid w:val="00E557B7"/>
    <w:rsid w:val="00EB2198"/>
    <w:rsid w:val="00F77B60"/>
  </w:rsids>
  <m:mathPr>
    <m:mathFont m:val="Cambria Math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0ACDFB1-50C6-FD4A-A00F-DC68F167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table" w:styleId="TableGrid">
    <w:name w:val="Table Grid"/>
    <w:basedOn w:val="TableNormal"/>
    <w:uiPriority w:val="39"/>
    <w:rsid w:val="0013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92dad5202585757eac63da83e02c74a5c18b35639b24c0cacdf3e35370f49177&amp;jobId=040322501631&amp;uid=1630543810403225016311646899844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bsahoo6\Documents\%7BE9F5BA97-C8F9-5D45-A278-EB80AB19E919%7Dtf16392120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{E9F5BA97-C8F9-5D45-A278-EB80AB19E919}tf16392120.dotx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Benudhar Sahoo</cp:lastModifiedBy>
  <cp:revision>2</cp:revision>
  <dcterms:created xsi:type="dcterms:W3CDTF">2018-12-26T14:06:00Z</dcterms:created>
  <dcterms:modified xsi:type="dcterms:W3CDTF">2018-12-26T14:06:00Z</dcterms:modified>
</cp:coreProperties>
</file>