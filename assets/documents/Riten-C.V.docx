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6933" w14:textId="77777777" w:rsidR="00B97F0A" w:rsidRPr="003A321D" w:rsidRDefault="00B97F0A">
      <w:pPr>
        <w:pStyle w:val="Title"/>
        <w:rPr>
          <w:sz w:val="28"/>
        </w:rPr>
      </w:pPr>
      <w:bookmarkStart w:id="0" w:name="_GoBack"/>
      <w:bookmarkEnd w:id="0"/>
      <w:r w:rsidRPr="003A321D">
        <w:rPr>
          <w:sz w:val="28"/>
        </w:rPr>
        <w:t>CURRICULUM VITAE</w:t>
      </w:r>
    </w:p>
    <w:p w14:paraId="3879CE9A" w14:textId="77777777" w:rsidR="00B97F0A" w:rsidRPr="003A321D" w:rsidRDefault="00B97F0A">
      <w:pPr>
        <w:pStyle w:val="Title"/>
        <w:jc w:val="left"/>
        <w:rPr>
          <w:sz w:val="28"/>
        </w:rPr>
      </w:pPr>
    </w:p>
    <w:p w14:paraId="33F7B433" w14:textId="77777777" w:rsidR="00B97F0A" w:rsidRDefault="00B97F0A">
      <w:pPr>
        <w:jc w:val="right"/>
      </w:pPr>
    </w:p>
    <w:p w14:paraId="40C8E297" w14:textId="77777777" w:rsidR="00B97F0A" w:rsidRPr="003A321D" w:rsidRDefault="00B97F0A">
      <w:pPr>
        <w:rPr>
          <w:rFonts w:ascii="Comic Sans MS" w:hAnsi="Comic Sans MS"/>
        </w:rPr>
      </w:pPr>
      <w:r w:rsidRPr="001B3A38">
        <w:rPr>
          <w:rFonts w:ascii="Comic Sans MS" w:hAnsi="Comic Sans MS"/>
          <w:b/>
          <w:bCs/>
        </w:rPr>
        <w:t>RITENDRA NATH MALLICK</w:t>
      </w:r>
      <w:r w:rsidR="00F80BDC">
        <w:rPr>
          <w:rFonts w:ascii="Comic Sans MS" w:hAnsi="Comic Sans MS"/>
          <w:b/>
          <w:bCs/>
        </w:rPr>
        <w:t xml:space="preserve">                                             </w:t>
      </w:r>
      <w:r w:rsidRPr="00547827">
        <w:t>Vill</w:t>
      </w:r>
      <w:r>
        <w:t xml:space="preserve">age    </w:t>
      </w:r>
      <w:r w:rsidRPr="00547827">
        <w:t>: Kendrapara</w:t>
      </w:r>
    </w:p>
    <w:p w14:paraId="75A9A16E" w14:textId="77777777" w:rsidR="00B97F0A" w:rsidRPr="003A321D" w:rsidRDefault="00182796">
      <w:r>
        <w:t>209, Baba Gangnath Market</w:t>
      </w:r>
      <w:r w:rsidR="00C72E03">
        <w:t>,</w:t>
      </w:r>
      <w:r w:rsidR="00F80BDC">
        <w:t xml:space="preserve">                                                                                       </w:t>
      </w:r>
      <w:r w:rsidR="00B97F0A">
        <w:t xml:space="preserve">P.O/Distt: Kendrapara      </w:t>
      </w:r>
    </w:p>
    <w:p w14:paraId="07A2EC5B" w14:textId="77777777" w:rsidR="00B97F0A" w:rsidRPr="003A321D" w:rsidRDefault="00182796">
      <w:r>
        <w:t>Munirka,</w:t>
      </w:r>
      <w:r w:rsidR="00C72E03">
        <w:t xml:space="preserve"> New Delhi-1100</w:t>
      </w:r>
      <w:r>
        <w:t>67</w:t>
      </w:r>
      <w:r w:rsidR="00F80BDC">
        <w:t xml:space="preserve">                                                                                        </w:t>
      </w:r>
      <w:r w:rsidR="00B97F0A">
        <w:t>State       : ORISSA</w:t>
      </w:r>
    </w:p>
    <w:p w14:paraId="1052080C" w14:textId="77777777" w:rsidR="00B97F0A" w:rsidRPr="00547827" w:rsidRDefault="00B97F0A">
      <w:r w:rsidRPr="00253B37">
        <w:rPr>
          <w:b/>
        </w:rPr>
        <w:t>Contact No.</w:t>
      </w:r>
      <w:r w:rsidRPr="003A321D">
        <w:t xml:space="preserve"> +91</w:t>
      </w:r>
      <w:r w:rsidR="00C72E03" w:rsidRPr="00C72E03">
        <w:rPr>
          <w:b/>
          <w:bCs/>
        </w:rPr>
        <w:t>8700531716</w:t>
      </w:r>
      <w:r w:rsidR="00C72E03">
        <w:t>&amp;</w:t>
      </w:r>
      <w:r w:rsidRPr="00B56483">
        <w:rPr>
          <w:b/>
        </w:rPr>
        <w:t>9818514622</w:t>
      </w:r>
      <w:r>
        <w:rPr>
          <w:b/>
        </w:rPr>
        <w:t xml:space="preserve"> (M) </w:t>
      </w:r>
      <w:r w:rsidR="00B809B8">
        <w:rPr>
          <w:b/>
        </w:rPr>
        <w:t xml:space="preserve">                                                       </w:t>
      </w:r>
      <w:r>
        <w:rPr>
          <w:bCs/>
        </w:rPr>
        <w:t>Pin Code : 754 211</w:t>
      </w:r>
    </w:p>
    <w:p w14:paraId="360B758C" w14:textId="77777777" w:rsidR="00B97F0A" w:rsidRPr="003A321D" w:rsidRDefault="00B97F0A">
      <w:pPr>
        <w:pBdr>
          <w:bottom w:val="single" w:sz="12" w:space="1" w:color="auto"/>
        </w:pBdr>
        <w:rPr>
          <w:b/>
          <w:bCs/>
        </w:rPr>
      </w:pPr>
      <w:r w:rsidRPr="003A321D">
        <w:t>e-mail</w:t>
      </w:r>
      <w:r>
        <w:rPr>
          <w:b/>
          <w:bCs/>
        </w:rPr>
        <w:t>ritendramallick@</w:t>
      </w:r>
      <w:r w:rsidR="00416CD9">
        <w:rPr>
          <w:b/>
          <w:bCs/>
        </w:rPr>
        <w:t>g</w:t>
      </w:r>
      <w:r>
        <w:rPr>
          <w:b/>
          <w:bCs/>
        </w:rPr>
        <w:t>mail.com</w:t>
      </w:r>
    </w:p>
    <w:p w14:paraId="70A956BF" w14:textId="77777777" w:rsidR="00B97F0A" w:rsidRPr="003A321D" w:rsidRDefault="00F06D55" w:rsidP="00F06D55">
      <w:pPr>
        <w:tabs>
          <w:tab w:val="left" w:pos="7155"/>
        </w:tabs>
        <w:rPr>
          <w:b/>
          <w:bCs/>
        </w:rPr>
      </w:pPr>
      <w:r>
        <w:rPr>
          <w:b/>
          <w:bCs/>
        </w:rPr>
        <w:tab/>
      </w:r>
    </w:p>
    <w:p w14:paraId="2B71C3E4" w14:textId="0B83768B" w:rsidR="00B97F0A" w:rsidRPr="003A321D" w:rsidRDefault="00CE5442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D7568D" wp14:editId="7CD17BB3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6515100" cy="342900"/>
                <wp:effectExtent l="0" t="254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E8D75" w14:textId="77777777" w:rsidR="00B97F0A" w:rsidRDefault="00B97F0A">
                            <w:pPr>
                              <w:shd w:val="clear" w:color="auto" w:fill="C0C0C0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</w:rPr>
                              <w:t>WORK EXPERIENCE:-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7568D" id="Rectangle 4" o:spid="_x0000_s1026" style="position:absolute;margin-left:0;margin-top:11.5pt;width:513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" stroked="f">
                <v:textbox>
                  <w:txbxContent>
                    <w:p w14:paraId="2F0E8D75" w14:textId="77777777" w:rsidR="00B97F0A" w:rsidRDefault="00B97F0A">
                      <w:pPr>
                        <w:shd w:val="clear" w:color="auto" w:fill="C0C0C0"/>
                        <w:rPr>
                          <w:sz w:val="26"/>
                        </w:rPr>
                      </w:pPr>
                      <w:r>
                        <w:rPr>
                          <w:b/>
                          <w:bCs/>
                          <w:sz w:val="26"/>
                        </w:rPr>
                        <w:t>WORK EXPERIENCE:-</w:t>
                      </w:r>
                    </w:p>
                  </w:txbxContent>
                </v:textbox>
              </v:rect>
            </w:pict>
          </mc:Fallback>
        </mc:AlternateContent>
      </w:r>
    </w:p>
    <w:p w14:paraId="4674C7E3" w14:textId="77777777" w:rsidR="00B97F0A" w:rsidRDefault="00B97F0A">
      <w:pPr>
        <w:rPr>
          <w:b/>
          <w:bCs/>
          <w:sz w:val="28"/>
        </w:rPr>
      </w:pPr>
    </w:p>
    <w:p w14:paraId="092522F0" w14:textId="77777777" w:rsidR="00B97F0A" w:rsidRDefault="00B97F0A">
      <w:pPr>
        <w:rPr>
          <w:b/>
          <w:bCs/>
          <w:sz w:val="28"/>
        </w:rPr>
      </w:pPr>
    </w:p>
    <w:p w14:paraId="70BA11FF" w14:textId="77777777" w:rsidR="00484EB4" w:rsidRPr="00484EB4" w:rsidRDefault="00484EB4" w:rsidP="00484EB4">
      <w:pPr>
        <w:pStyle w:val="ListParagraph"/>
        <w:numPr>
          <w:ilvl w:val="0"/>
          <w:numId w:val="18"/>
        </w:numPr>
        <w:ind w:right="-180"/>
        <w:rPr>
          <w:bCs/>
        </w:rPr>
      </w:pPr>
      <w:r>
        <w:rPr>
          <w:bCs/>
        </w:rPr>
        <w:t xml:space="preserve">Working as a </w:t>
      </w:r>
      <w:r>
        <w:rPr>
          <w:b/>
        </w:rPr>
        <w:t xml:space="preserve">Manager (F&amp;A) with M/s. Nanofil Technologies Pvt. Ltd., </w:t>
      </w:r>
      <w:r w:rsidR="008A0389">
        <w:rPr>
          <w:b/>
        </w:rPr>
        <w:t xml:space="preserve">is wholly owned </w:t>
      </w:r>
    </w:p>
    <w:p w14:paraId="2D516869" w14:textId="77777777" w:rsidR="00484EB4" w:rsidRDefault="008A0389" w:rsidP="00484EB4">
      <w:pPr>
        <w:ind w:left="360" w:right="-180"/>
        <w:rPr>
          <w:bCs/>
        </w:rPr>
      </w:pPr>
      <w:r>
        <w:rPr>
          <w:b/>
        </w:rPr>
        <w:t xml:space="preserve">Subsidiary of </w:t>
      </w:r>
      <w:r w:rsidR="00484EB4" w:rsidRPr="008A0389">
        <w:rPr>
          <w:b/>
        </w:rPr>
        <w:t xml:space="preserve">M/s. Flexituff Ventures International Ltd, </w:t>
      </w:r>
      <w:r>
        <w:rPr>
          <w:bCs/>
        </w:rPr>
        <w:t>engaged in compounding of engineered</w:t>
      </w:r>
    </w:p>
    <w:p w14:paraId="271F58E4" w14:textId="77777777" w:rsidR="008A0389" w:rsidRDefault="008A0389" w:rsidP="008A0389">
      <w:pPr>
        <w:ind w:left="360" w:right="-180"/>
        <w:rPr>
          <w:bCs/>
        </w:rPr>
      </w:pPr>
      <w:r w:rsidRPr="008A0389">
        <w:rPr>
          <w:bCs/>
        </w:rPr>
        <w:t xml:space="preserve">Thermoplastics mainly for </w:t>
      </w:r>
      <w:r w:rsidR="00182796">
        <w:rPr>
          <w:bCs/>
        </w:rPr>
        <w:t>A</w:t>
      </w:r>
      <w:r>
        <w:rPr>
          <w:bCs/>
        </w:rPr>
        <w:t xml:space="preserve">utomotive, </w:t>
      </w:r>
      <w:r w:rsidR="00182796">
        <w:rPr>
          <w:bCs/>
        </w:rPr>
        <w:t>E</w:t>
      </w:r>
      <w:r>
        <w:rPr>
          <w:bCs/>
        </w:rPr>
        <w:t xml:space="preserve">lectrical and </w:t>
      </w:r>
      <w:r w:rsidR="00182796">
        <w:rPr>
          <w:bCs/>
        </w:rPr>
        <w:t>A</w:t>
      </w:r>
      <w:r>
        <w:rPr>
          <w:bCs/>
        </w:rPr>
        <w:t>ppliances sectors. It has an installed capacity of</w:t>
      </w:r>
    </w:p>
    <w:p w14:paraId="78A1E702" w14:textId="77777777" w:rsidR="008A0389" w:rsidRDefault="008A0389" w:rsidP="00484EB4">
      <w:pPr>
        <w:ind w:left="360" w:right="-180"/>
        <w:rPr>
          <w:bCs/>
        </w:rPr>
      </w:pPr>
      <w:r>
        <w:rPr>
          <w:bCs/>
        </w:rPr>
        <w:t xml:space="preserve">15000 MT per annum for customized engineered compounds and master batches. </w:t>
      </w:r>
      <w:r w:rsidR="00E27FC7">
        <w:rPr>
          <w:bCs/>
        </w:rPr>
        <w:t>For application in</w:t>
      </w:r>
    </w:p>
    <w:p w14:paraId="7628432A" w14:textId="77777777" w:rsidR="00E27FC7" w:rsidRDefault="00E27FC7" w:rsidP="00484EB4">
      <w:pPr>
        <w:ind w:left="360" w:right="-180"/>
        <w:rPr>
          <w:bCs/>
        </w:rPr>
      </w:pPr>
      <w:r>
        <w:rPr>
          <w:bCs/>
        </w:rPr>
        <w:t>Automotive sector, Nanofil has a wide range of polymer compounds developed to meet all specific</w:t>
      </w:r>
    </w:p>
    <w:p w14:paraId="01A5A3D0" w14:textId="77777777" w:rsidR="00E27FC7" w:rsidRDefault="00E27FC7" w:rsidP="00484EB4">
      <w:pPr>
        <w:ind w:left="360" w:right="-180"/>
        <w:rPr>
          <w:b/>
        </w:rPr>
      </w:pPr>
      <w:r>
        <w:rPr>
          <w:bCs/>
        </w:rPr>
        <w:t>Requirements. Developing &amp;</w:t>
      </w:r>
      <w:r w:rsidRPr="00D25471">
        <w:rPr>
          <w:b/>
        </w:rPr>
        <w:t xml:space="preserve">manufacturing </w:t>
      </w:r>
      <w:r w:rsidR="00D25471" w:rsidRPr="00D25471">
        <w:rPr>
          <w:b/>
        </w:rPr>
        <w:t>plant at Kashipur, Uttarakhand</w:t>
      </w:r>
      <w:r w:rsidR="00D25471">
        <w:rPr>
          <w:bCs/>
        </w:rPr>
        <w:t xml:space="preserve"> for </w:t>
      </w:r>
      <w:r>
        <w:rPr>
          <w:bCs/>
        </w:rPr>
        <w:t xml:space="preserve">polymer </w:t>
      </w:r>
      <w:r w:rsidR="00D25471">
        <w:rPr>
          <w:bCs/>
        </w:rPr>
        <w:t>c</w:t>
      </w:r>
      <w:r>
        <w:rPr>
          <w:bCs/>
        </w:rPr>
        <w:t xml:space="preserve">ompounds on the demands of major </w:t>
      </w:r>
      <w:r w:rsidRPr="00E27FC7">
        <w:rPr>
          <w:b/>
        </w:rPr>
        <w:t>OEMs</w:t>
      </w:r>
      <w:r>
        <w:rPr>
          <w:bCs/>
        </w:rPr>
        <w:t xml:space="preserve">is an ongoing process. </w:t>
      </w:r>
      <w:r>
        <w:rPr>
          <w:b/>
        </w:rPr>
        <w:t>Nanofil is an ISO TS 16949:2009 certified company and has access to the besttechnologies in the world and TQM/TPM has become a way of life at Nanofil since October-2019.</w:t>
      </w:r>
    </w:p>
    <w:p w14:paraId="4A8A1849" w14:textId="77777777" w:rsidR="00484EB4" w:rsidRPr="008A0389" w:rsidRDefault="00484EB4" w:rsidP="00C72E03">
      <w:pPr>
        <w:ind w:right="-180"/>
        <w:rPr>
          <w:bCs/>
        </w:rPr>
      </w:pPr>
    </w:p>
    <w:p w14:paraId="2ED28B6D" w14:textId="77777777" w:rsidR="00C72E03" w:rsidRPr="00E27FC7" w:rsidRDefault="00E27FC7" w:rsidP="00E27FC7">
      <w:pPr>
        <w:ind w:right="-180"/>
        <w:rPr>
          <w:b/>
        </w:rPr>
      </w:pPr>
      <w:r>
        <w:rPr>
          <w:bCs/>
        </w:rPr>
        <w:t xml:space="preserve">     2.</w:t>
      </w:r>
      <w:r w:rsidR="00C72E03" w:rsidRPr="00E27FC7">
        <w:rPr>
          <w:bCs/>
        </w:rPr>
        <w:t xml:space="preserve">Worked as a </w:t>
      </w:r>
      <w:r w:rsidR="00C72E03" w:rsidRPr="00E27FC7">
        <w:rPr>
          <w:b/>
        </w:rPr>
        <w:t>Manager (F &amp; A) with M/s. Flexituff Ventures International Ltd, Plot No. 76,</w:t>
      </w:r>
    </w:p>
    <w:p w14:paraId="5E3BB0E8" w14:textId="77777777" w:rsidR="00C72E03" w:rsidRDefault="00C72E03" w:rsidP="00C72E03">
      <w:pPr>
        <w:ind w:right="-180"/>
        <w:rPr>
          <w:bCs/>
        </w:rPr>
      </w:pPr>
      <w:r>
        <w:rPr>
          <w:b/>
        </w:rPr>
        <w:t xml:space="preserve">      Okhla Indl. Estate, Ph-III, New Delhi-110020 </w:t>
      </w:r>
      <w:r>
        <w:rPr>
          <w:bCs/>
        </w:rPr>
        <w:t>marketing office &amp; manufacturing unit at Kashipur</w:t>
      </w:r>
    </w:p>
    <w:p w14:paraId="32FEAC18" w14:textId="77777777" w:rsidR="00CE08FA" w:rsidRDefault="00CE08FA" w:rsidP="00C72E03">
      <w:pPr>
        <w:ind w:right="-180"/>
        <w:rPr>
          <w:bCs/>
        </w:rPr>
      </w:pPr>
      <w:r>
        <w:rPr>
          <w:bCs/>
        </w:rPr>
        <w:t xml:space="preserve">       Uttarakhand, product are PP Bags, Carpet, different types of Plastic Bags with printing for domestic</w:t>
      </w:r>
    </w:p>
    <w:p w14:paraId="6F1CD933" w14:textId="77777777" w:rsidR="00CE08FA" w:rsidRDefault="00CE08FA" w:rsidP="00C72E03">
      <w:pPr>
        <w:ind w:right="-180"/>
        <w:rPr>
          <w:bCs/>
        </w:rPr>
      </w:pPr>
      <w:r>
        <w:rPr>
          <w:bCs/>
        </w:rPr>
        <w:t xml:space="preserve">       As well as export purpose &amp; its corporate office at Indore (M.P) which having also four plants there </w:t>
      </w:r>
    </w:p>
    <w:p w14:paraId="40C57A7B" w14:textId="77777777" w:rsidR="00484EB4" w:rsidRDefault="00CE08FA" w:rsidP="00C72E03">
      <w:pPr>
        <w:ind w:right="-180"/>
        <w:rPr>
          <w:bCs/>
        </w:rPr>
      </w:pPr>
      <w:r>
        <w:rPr>
          <w:bCs/>
        </w:rPr>
        <w:t xml:space="preserve">       Including one purely export unit.</w:t>
      </w:r>
      <w:r w:rsidR="00484EB4">
        <w:rPr>
          <w:bCs/>
        </w:rPr>
        <w:t xml:space="preserve"> There are also marketing offices at all over India in different location.</w:t>
      </w:r>
    </w:p>
    <w:p w14:paraId="72F88B62" w14:textId="77777777" w:rsidR="00484EB4" w:rsidRDefault="00484EB4" w:rsidP="00C72E03">
      <w:pPr>
        <w:ind w:right="-180"/>
        <w:rPr>
          <w:bCs/>
        </w:rPr>
      </w:pPr>
      <w:r>
        <w:rPr>
          <w:bCs/>
        </w:rPr>
        <w:t xml:space="preserve">       Besides above, civil work also handling after biding contracts from Central Government as well as </w:t>
      </w:r>
    </w:p>
    <w:p w14:paraId="4408327A" w14:textId="77777777" w:rsidR="00484EB4" w:rsidRDefault="00484EB4" w:rsidP="00C72E03">
      <w:pPr>
        <w:ind w:right="-180"/>
        <w:rPr>
          <w:b/>
        </w:rPr>
      </w:pPr>
      <w:r>
        <w:rPr>
          <w:bCs/>
        </w:rPr>
        <w:t xml:space="preserve">       State from </w:t>
      </w:r>
      <w:r>
        <w:rPr>
          <w:b/>
        </w:rPr>
        <w:t>July-2017 to September-2019.</w:t>
      </w:r>
    </w:p>
    <w:p w14:paraId="0985402D" w14:textId="77777777" w:rsidR="00CE08FA" w:rsidRPr="00C72E03" w:rsidRDefault="00CE08FA" w:rsidP="00C72E03">
      <w:pPr>
        <w:ind w:right="-180"/>
        <w:rPr>
          <w:bCs/>
        </w:rPr>
      </w:pPr>
    </w:p>
    <w:p w14:paraId="57FBA742" w14:textId="77777777" w:rsidR="00B97F0A" w:rsidRDefault="00E27FC7">
      <w:pPr>
        <w:ind w:left="240" w:right="-180"/>
        <w:rPr>
          <w:b/>
          <w:bCs/>
        </w:rPr>
      </w:pPr>
      <w:r>
        <w:rPr>
          <w:bCs/>
        </w:rPr>
        <w:t>3</w:t>
      </w:r>
      <w:r w:rsidR="00C72E03">
        <w:rPr>
          <w:bCs/>
        </w:rPr>
        <w:t xml:space="preserve">. </w:t>
      </w:r>
      <w:r w:rsidR="00B97F0A" w:rsidRPr="00204F6D">
        <w:rPr>
          <w:bCs/>
        </w:rPr>
        <w:t>Work</w:t>
      </w:r>
      <w:r w:rsidR="00C72E03">
        <w:rPr>
          <w:bCs/>
        </w:rPr>
        <w:t>ed</w:t>
      </w:r>
      <w:r w:rsidR="00B97F0A" w:rsidRPr="00204F6D">
        <w:rPr>
          <w:bCs/>
        </w:rPr>
        <w:t xml:space="preserve"> as a</w:t>
      </w:r>
      <w:r w:rsidR="00B97F0A">
        <w:rPr>
          <w:bCs/>
        </w:rPr>
        <w:t>n</w:t>
      </w:r>
      <w:r w:rsidR="00B97F0A" w:rsidRPr="0010643F">
        <w:rPr>
          <w:b/>
          <w:bCs/>
        </w:rPr>
        <w:t>Asst</w:t>
      </w:r>
      <w:r w:rsidR="00B97F0A">
        <w:rPr>
          <w:b/>
          <w:bCs/>
        </w:rPr>
        <w:t>t</w:t>
      </w:r>
      <w:r w:rsidR="00B97F0A" w:rsidRPr="0010643F">
        <w:rPr>
          <w:b/>
          <w:bCs/>
        </w:rPr>
        <w:t>.</w:t>
      </w:r>
      <w:r w:rsidR="00B97F0A">
        <w:rPr>
          <w:b/>
          <w:bCs/>
        </w:rPr>
        <w:t xml:space="preserve"> Manager – Excise, Sales Tax&amp; LC matters </w:t>
      </w:r>
      <w:r w:rsidR="00B97F0A" w:rsidRPr="00B068AB">
        <w:rPr>
          <w:b/>
          <w:bCs/>
        </w:rPr>
        <w:t xml:space="preserve">with M/s. Autodecor Pvt. </w:t>
      </w:r>
    </w:p>
    <w:p w14:paraId="6C4C6F8F" w14:textId="77777777" w:rsidR="00B97F0A" w:rsidRDefault="00B97F0A">
      <w:pPr>
        <w:ind w:left="360" w:right="-180" w:hanging="120"/>
        <w:rPr>
          <w:bCs/>
        </w:rPr>
      </w:pPr>
      <w:r w:rsidRPr="00B068AB">
        <w:rPr>
          <w:b/>
          <w:bCs/>
        </w:rPr>
        <w:t>Ltd.,</w:t>
      </w:r>
      <w:r>
        <w:rPr>
          <w:bCs/>
        </w:rPr>
        <w:t xml:space="preserve">  Plot No.91,Sector - 3, IMT Manesar, Gurgaon, </w:t>
      </w:r>
      <w:r w:rsidRPr="00B068AB">
        <w:rPr>
          <w:b/>
          <w:bCs/>
        </w:rPr>
        <w:t xml:space="preserve">an ISO 1694:2002 &amp; 14001:1996 accredited company </w:t>
      </w:r>
      <w:r w:rsidRPr="00B068AB">
        <w:rPr>
          <w:bCs/>
        </w:rPr>
        <w:t>manu-facturing Injection Mo</w:t>
      </w:r>
      <w:r>
        <w:rPr>
          <w:bCs/>
        </w:rPr>
        <w:t>l</w:t>
      </w:r>
      <w:r w:rsidRPr="00B068AB">
        <w:rPr>
          <w:bCs/>
        </w:rPr>
        <w:t>di</w:t>
      </w:r>
      <w:r>
        <w:rPr>
          <w:bCs/>
        </w:rPr>
        <w:t>ng</w:t>
      </w:r>
      <w:r w:rsidRPr="00B068AB">
        <w:rPr>
          <w:bCs/>
        </w:rPr>
        <w:t xml:space="preserve"> Plastics components for Automobiles, Engineering &amp; Home Appliances </w:t>
      </w:r>
      <w:r>
        <w:rPr>
          <w:bCs/>
        </w:rPr>
        <w:t xml:space="preserve">sectors since 1985. Also a vendor of </w:t>
      </w:r>
      <w:r w:rsidRPr="00153D46">
        <w:rPr>
          <w:b/>
          <w:bCs/>
        </w:rPr>
        <w:t>many OEM’s customers</w:t>
      </w:r>
      <w:r>
        <w:rPr>
          <w:bCs/>
        </w:rPr>
        <w:t xml:space="preserve"> like Maruti Udyog Ltd, Hero HondaMotors Ltd, QH Talbros Ltd, Siemens VDO India Ltd, JNS Instruments Ltd, Minda Inds. Ltd, Bajaj Auto Ltd, Motherson Automotive Technologies &amp; Engineering Ltd, Suprajit Engineering Ltd, Remsons Inds. Ltd, Liflong India Ltd, Hema Engineering Ltd, Majestic Auto Ltd, </w:t>
      </w:r>
    </w:p>
    <w:p w14:paraId="4B609FF5" w14:textId="77777777" w:rsidR="00B97F0A" w:rsidRPr="001724E2" w:rsidRDefault="00B97F0A">
      <w:pPr>
        <w:ind w:left="360" w:right="-180" w:hanging="120"/>
        <w:rPr>
          <w:b/>
          <w:bCs/>
        </w:rPr>
      </w:pPr>
      <w:r>
        <w:rPr>
          <w:bCs/>
        </w:rPr>
        <w:t xml:space="preserve">Hi-Lex India Ltd, Pricol Ltd, </w:t>
      </w:r>
      <w:r w:rsidRPr="001724E2">
        <w:rPr>
          <w:b/>
          <w:bCs/>
        </w:rPr>
        <w:t>November – 200</w:t>
      </w:r>
      <w:r>
        <w:rPr>
          <w:b/>
          <w:bCs/>
        </w:rPr>
        <w:t>8</w:t>
      </w:r>
      <w:r w:rsidR="00484EB4">
        <w:rPr>
          <w:b/>
          <w:bCs/>
        </w:rPr>
        <w:t>to June- 2017.</w:t>
      </w:r>
    </w:p>
    <w:p w14:paraId="54E56021" w14:textId="77777777" w:rsidR="00B97F0A" w:rsidRPr="008B5F61" w:rsidRDefault="00B97F0A">
      <w:pPr>
        <w:rPr>
          <w:b/>
          <w:bCs/>
        </w:rPr>
      </w:pPr>
    </w:p>
    <w:p w14:paraId="7EA5C1ED" w14:textId="77777777" w:rsidR="00B97F0A" w:rsidRDefault="00E27FC7">
      <w:pPr>
        <w:ind w:left="360"/>
        <w:jc w:val="both"/>
        <w:rPr>
          <w:b/>
          <w:bCs/>
        </w:rPr>
      </w:pPr>
      <w:r>
        <w:t>4</w:t>
      </w:r>
      <w:r w:rsidR="00B97F0A">
        <w:t xml:space="preserve">. Worked as a </w:t>
      </w:r>
      <w:r w:rsidR="00B97F0A" w:rsidRPr="00DB5A4F">
        <w:rPr>
          <w:b/>
        </w:rPr>
        <w:t>Sr. Executive</w:t>
      </w:r>
      <w:r w:rsidR="00B97F0A">
        <w:rPr>
          <w:b/>
          <w:bCs/>
        </w:rPr>
        <w:t xml:space="preserve">-Excise &amp; Sales Tax </w:t>
      </w:r>
      <w:r w:rsidR="00B97F0A">
        <w:t xml:space="preserve">with </w:t>
      </w:r>
      <w:r w:rsidR="00B97F0A">
        <w:rPr>
          <w:b/>
          <w:bCs/>
        </w:rPr>
        <w:t>M/s. Suprajit Engineering Ltd.,</w:t>
      </w:r>
      <w:r w:rsidR="00B97F0A">
        <w:t xml:space="preserve"> Plot No. 164 &amp;165, Sector – 3, IMT Manesar – 122 050., Gurgaon, (Haryana).,</w:t>
      </w:r>
      <w:r w:rsidR="00B97F0A">
        <w:rPr>
          <w:b/>
          <w:bCs/>
        </w:rPr>
        <w:t xml:space="preserve">an ISO/TS 16949 &amp; a No.1 </w:t>
      </w:r>
      <w:r w:rsidR="00B97F0A" w:rsidRPr="00153D46">
        <w:rPr>
          <w:bCs/>
        </w:rPr>
        <w:t>manufacturer of Two&amp; Four Wheeler automobiles cables</w:t>
      </w:r>
      <w:r w:rsidR="00B97F0A">
        <w:t>&amp; a vendor of many</w:t>
      </w:r>
      <w:r w:rsidR="00B97F0A">
        <w:rPr>
          <w:b/>
          <w:bCs/>
        </w:rPr>
        <w:t xml:space="preserve"> OEM’scustomers</w:t>
      </w:r>
      <w:r w:rsidR="00B97F0A">
        <w:t xml:space="preserve"> like Hero Honda, Yamaha Motorcycles, TVS Motors, Hyundai Motors, Ford India, Honda Motorcycles &amp; Scooters, New Holland Tractors, Kinetic Engineering, Kinetic Motor, Whirlpool, Tata Motors, Mahindra &amp; Mahindra, Swaraj Majda, Eicher, Ashok Leyland, Piaggio, Royal Enfield, .JCB, Escorts,. Bajaj Auto, Bajaj Tempo, Godrej, VST Tillers &amp; Tractors </w:t>
      </w:r>
      <w:r w:rsidR="00B97F0A">
        <w:rPr>
          <w:b/>
          <w:bCs/>
        </w:rPr>
        <w:t>since October – 2003 to October – 2008.</w:t>
      </w:r>
    </w:p>
    <w:p w14:paraId="380DAF8A" w14:textId="77777777" w:rsidR="00B97F0A" w:rsidRDefault="00B97F0A">
      <w:pPr>
        <w:ind w:left="360"/>
        <w:jc w:val="both"/>
      </w:pPr>
    </w:p>
    <w:p w14:paraId="00140027" w14:textId="77777777" w:rsidR="00B97F0A" w:rsidRDefault="00D25471">
      <w:pPr>
        <w:ind w:left="360"/>
        <w:jc w:val="both"/>
        <w:rPr>
          <w:b/>
          <w:bCs/>
        </w:rPr>
      </w:pPr>
      <w:r>
        <w:t>5</w:t>
      </w:r>
      <w:r w:rsidR="00B97F0A">
        <w:t>.Worked as an</w:t>
      </w:r>
      <w:r w:rsidR="00B97F0A">
        <w:rPr>
          <w:b/>
          <w:bCs/>
        </w:rPr>
        <w:t xml:space="preserve"> Accounts cum Excise- Assistant</w:t>
      </w:r>
      <w:r w:rsidR="00B97F0A">
        <w:t xml:space="preserve"> with </w:t>
      </w:r>
      <w:r w:rsidR="00B97F0A">
        <w:rPr>
          <w:b/>
          <w:bCs/>
        </w:rPr>
        <w:t xml:space="preserve">M/s. Guru Overseas Pvt. Ltd. </w:t>
      </w:r>
      <w:r w:rsidR="00B97F0A">
        <w:t xml:space="preserve">Gurgaon, deals in stitching </w:t>
      </w:r>
      <w:r w:rsidR="00B97F0A" w:rsidRPr="00875275">
        <w:rPr>
          <w:b/>
        </w:rPr>
        <w:t xml:space="preserve">Maruti </w:t>
      </w:r>
      <w:r w:rsidR="00B97F0A" w:rsidRPr="00C22680">
        <w:rPr>
          <w:b/>
        </w:rPr>
        <w:t>Car Seat Cover</w:t>
      </w:r>
      <w:r w:rsidR="00B97F0A">
        <w:t xml:space="preserve">&amp; a Vendor of M/s.Maruti Udyog Ltd, </w:t>
      </w:r>
      <w:r w:rsidR="00B97F0A">
        <w:rPr>
          <w:b/>
          <w:bCs/>
        </w:rPr>
        <w:t>since 1998 to 2003.</w:t>
      </w:r>
    </w:p>
    <w:p w14:paraId="1A56826E" w14:textId="77777777" w:rsidR="00B97F0A" w:rsidRDefault="00B97F0A">
      <w:pPr>
        <w:jc w:val="both"/>
      </w:pPr>
    </w:p>
    <w:p w14:paraId="03D67A87" w14:textId="77777777" w:rsidR="00B97F0A" w:rsidRDefault="00D25471">
      <w:pPr>
        <w:ind w:left="360" w:hanging="180"/>
        <w:jc w:val="both"/>
        <w:rPr>
          <w:b/>
          <w:bCs/>
        </w:rPr>
      </w:pPr>
      <w:r>
        <w:lastRenderedPageBreak/>
        <w:t>6</w:t>
      </w:r>
      <w:r w:rsidR="00B97F0A">
        <w:t xml:space="preserve">.Worked as an </w:t>
      </w:r>
      <w:r w:rsidR="00B97F0A">
        <w:rPr>
          <w:b/>
          <w:bCs/>
        </w:rPr>
        <w:t>Accounts-cum-Excise</w:t>
      </w:r>
      <w:r w:rsidR="00B97F0A" w:rsidRPr="00484A4E">
        <w:rPr>
          <w:b/>
        </w:rPr>
        <w:t>Assistant</w:t>
      </w:r>
      <w:r w:rsidR="00B97F0A">
        <w:t xml:space="preserve"> with </w:t>
      </w:r>
      <w:r w:rsidR="00B97F0A" w:rsidRPr="00484A4E">
        <w:rPr>
          <w:b/>
        </w:rPr>
        <w:t>M/s. Jalan Paper Mills Pvt.Ltd.,</w:t>
      </w:r>
      <w:r w:rsidR="00B97F0A">
        <w:t xml:space="preserve"> Sambalpur. (Orissa), a manufacturer of paper like card boards, different types of Color papers </w:t>
      </w:r>
      <w:r w:rsidR="00B97F0A">
        <w:rPr>
          <w:b/>
          <w:bCs/>
        </w:rPr>
        <w:t>since May 1995 to   1996.</w:t>
      </w:r>
    </w:p>
    <w:p w14:paraId="56272F87" w14:textId="77777777" w:rsidR="00B97F0A" w:rsidRDefault="00B97F0A">
      <w:pPr>
        <w:jc w:val="both"/>
      </w:pPr>
    </w:p>
    <w:p w14:paraId="38573550" w14:textId="77777777" w:rsidR="00B97F0A" w:rsidRDefault="00D25471">
      <w:pPr>
        <w:ind w:left="360"/>
        <w:jc w:val="both"/>
        <w:rPr>
          <w:b/>
          <w:bCs/>
        </w:rPr>
      </w:pPr>
      <w:r>
        <w:t>7</w:t>
      </w:r>
      <w:r w:rsidR="00B97F0A">
        <w:t xml:space="preserve">.Worked as an </w:t>
      </w:r>
      <w:r w:rsidR="00B97F0A">
        <w:rPr>
          <w:b/>
          <w:bCs/>
        </w:rPr>
        <w:t xml:space="preserve">Accounts Assistant </w:t>
      </w:r>
      <w:r w:rsidR="00B97F0A" w:rsidRPr="00484A4E">
        <w:t>with</w:t>
      </w:r>
      <w:r w:rsidR="00B97F0A" w:rsidRPr="00484A4E">
        <w:rPr>
          <w:b/>
        </w:rPr>
        <w:t xml:space="preserve"> M/s.Gammon Turnkeys Ltd.,</w:t>
      </w:r>
      <w:r w:rsidR="00B97F0A">
        <w:t xml:space="preserve"> deals in Mechanical Engineering Contract, at Hirakud Power Plant, Sambalpur, (Orissa) </w:t>
      </w:r>
      <w:r w:rsidR="00B97F0A">
        <w:rPr>
          <w:b/>
          <w:bCs/>
        </w:rPr>
        <w:t>since 1991 to 1993.</w:t>
      </w:r>
    </w:p>
    <w:p w14:paraId="04A51B94" w14:textId="77777777" w:rsidR="00B97F0A" w:rsidRDefault="00B97F0A">
      <w:pPr>
        <w:ind w:left="360"/>
        <w:jc w:val="both"/>
        <w:rPr>
          <w:b/>
          <w:bCs/>
        </w:rPr>
      </w:pPr>
    </w:p>
    <w:p w14:paraId="4D1FA441" w14:textId="77777777" w:rsidR="00B97F0A" w:rsidRPr="00163703" w:rsidRDefault="00D25471">
      <w:pPr>
        <w:ind w:left="360"/>
        <w:jc w:val="both"/>
        <w:rPr>
          <w:bCs/>
        </w:rPr>
      </w:pPr>
      <w:r>
        <w:rPr>
          <w:bCs/>
        </w:rPr>
        <w:t>8</w:t>
      </w:r>
      <w:r w:rsidR="00B97F0A" w:rsidRPr="00163703">
        <w:rPr>
          <w:bCs/>
        </w:rPr>
        <w:t>.</w:t>
      </w:r>
      <w:r w:rsidR="00B97F0A">
        <w:rPr>
          <w:bCs/>
        </w:rPr>
        <w:t xml:space="preserve">Worked as an </w:t>
      </w:r>
      <w:r w:rsidR="00B97F0A" w:rsidRPr="00153D46">
        <w:rPr>
          <w:b/>
          <w:bCs/>
        </w:rPr>
        <w:t>Accounts Assistant</w:t>
      </w:r>
      <w:r w:rsidR="00B97F0A">
        <w:rPr>
          <w:bCs/>
        </w:rPr>
        <w:t xml:space="preserve"> with </w:t>
      </w:r>
      <w:r w:rsidR="00B97F0A" w:rsidRPr="00153D46">
        <w:rPr>
          <w:b/>
          <w:bCs/>
        </w:rPr>
        <w:t>M/s. Life Insurance Corporation of India, Divisional office,</w:t>
      </w:r>
      <w:r w:rsidR="00B97F0A">
        <w:rPr>
          <w:bCs/>
        </w:rPr>
        <w:t xml:space="preserve">Sambalpur, (Orissa) </w:t>
      </w:r>
      <w:r w:rsidR="00B97F0A" w:rsidRPr="00153D46">
        <w:rPr>
          <w:b/>
          <w:bCs/>
        </w:rPr>
        <w:t>since 1987 to 1989.</w:t>
      </w:r>
    </w:p>
    <w:p w14:paraId="51ED20E3" w14:textId="096110D5" w:rsidR="00B97F0A" w:rsidRDefault="00CE5442">
      <w:pPr>
        <w:ind w:right="-540"/>
        <w:rPr>
          <w:b/>
          <w:bCs/>
          <w:color w:val="0000FF"/>
          <w:sz w:val="32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20656D" wp14:editId="64B4DBC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629400" cy="342900"/>
                <wp:effectExtent l="0" t="0" r="0" b="63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43286" w14:textId="77777777" w:rsidR="00B97F0A" w:rsidRPr="003A6CB2" w:rsidRDefault="00B97F0A">
                            <w:pPr>
                              <w:shd w:val="clear" w:color="auto" w:fill="C0C0C0"/>
                              <w:ind w:right="-540"/>
                              <w:rPr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 w:rsidRPr="003A6CB2">
                              <w:rPr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JOB EXPOSURE: </w:t>
                            </w:r>
                            <w:r w:rsidR="009E7D50">
                              <w:rPr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(D</w:t>
                            </w:r>
                            <w:r w:rsidR="00BF484C">
                              <w:rPr>
                                <w:b/>
                                <w:bCs/>
                                <w:sz w:val="28"/>
                                <w:u w:val="single"/>
                              </w:rPr>
                              <w:t>EBTORS</w:t>
                            </w:r>
                            <w:r w:rsidR="009E7D50">
                              <w:rPr>
                                <w:b/>
                                <w:bCs/>
                                <w:sz w:val="28"/>
                                <w:u w:val="single"/>
                              </w:rPr>
                              <w:t>&amp; C</w:t>
                            </w:r>
                            <w:r w:rsidR="00BF484C">
                              <w:rPr>
                                <w:b/>
                                <w:bCs/>
                                <w:sz w:val="28"/>
                                <w:u w:val="single"/>
                              </w:rPr>
                              <w:t>REDITORS</w:t>
                            </w:r>
                            <w:r w:rsidR="009E7D50">
                              <w:rPr>
                                <w:b/>
                                <w:bCs/>
                                <w:sz w:val="28"/>
                                <w:u w:val="single"/>
                              </w:rPr>
                              <w:t>)</w:t>
                            </w:r>
                          </w:p>
                          <w:p w14:paraId="4B531D9D" w14:textId="77777777" w:rsidR="00B97F0A" w:rsidRPr="003A6CB2" w:rsidRDefault="00B97F0A">
                            <w:pPr>
                              <w:shd w:val="clear" w:color="auto" w:fill="C0C0C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0656D" id="Rectangle 7" o:spid="_x0000_s1027" style="position:absolute;margin-left:0;margin-top:10pt;width:52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" stroked="f">
                <v:textbox>
                  <w:txbxContent>
                    <w:p w14:paraId="58443286" w14:textId="77777777" w:rsidR="00B97F0A" w:rsidRPr="003A6CB2" w:rsidRDefault="00B97F0A">
                      <w:pPr>
                        <w:shd w:val="clear" w:color="auto" w:fill="C0C0C0"/>
                        <w:ind w:right="-540"/>
                        <w:rPr>
                          <w:b/>
                          <w:bCs/>
                          <w:sz w:val="28"/>
                          <w:u w:val="single"/>
                        </w:rPr>
                      </w:pPr>
                      <w:r w:rsidRPr="003A6CB2">
                        <w:rPr>
                          <w:b/>
                          <w:bCs/>
                          <w:sz w:val="28"/>
                          <w:u w:val="single"/>
                        </w:rPr>
                        <w:t xml:space="preserve">JOB EXPOSURE: </w:t>
                      </w:r>
                      <w:r w:rsidR="009E7D50">
                        <w:rPr>
                          <w:b/>
                          <w:bCs/>
                          <w:sz w:val="28"/>
                          <w:u w:val="single"/>
                        </w:rPr>
                        <w:t xml:space="preserve"> (D</w:t>
                      </w:r>
                      <w:r w:rsidR="00BF484C">
                        <w:rPr>
                          <w:b/>
                          <w:bCs/>
                          <w:sz w:val="28"/>
                          <w:u w:val="single"/>
                        </w:rPr>
                        <w:t>EBTORS</w:t>
                      </w:r>
                      <w:r w:rsidR="009E7D50">
                        <w:rPr>
                          <w:b/>
                          <w:bCs/>
                          <w:sz w:val="28"/>
                          <w:u w:val="single"/>
                        </w:rPr>
                        <w:t>&amp; C</w:t>
                      </w:r>
                      <w:r w:rsidR="00BF484C">
                        <w:rPr>
                          <w:b/>
                          <w:bCs/>
                          <w:sz w:val="28"/>
                          <w:u w:val="single"/>
                        </w:rPr>
                        <w:t>REDITORS</w:t>
                      </w:r>
                      <w:r w:rsidR="009E7D50">
                        <w:rPr>
                          <w:b/>
                          <w:bCs/>
                          <w:sz w:val="28"/>
                          <w:u w:val="single"/>
                        </w:rPr>
                        <w:t>)</w:t>
                      </w:r>
                    </w:p>
                    <w:p w14:paraId="4B531D9D" w14:textId="77777777" w:rsidR="00B97F0A" w:rsidRPr="003A6CB2" w:rsidRDefault="00B97F0A">
                      <w:pPr>
                        <w:shd w:val="clear" w:color="auto" w:fill="C0C0C0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13850D" w14:textId="77777777" w:rsidR="00B97F0A" w:rsidRDefault="00B97F0A">
      <w:pPr>
        <w:ind w:right="-360"/>
        <w:rPr>
          <w:sz w:val="32"/>
        </w:rPr>
      </w:pPr>
    </w:p>
    <w:p w14:paraId="34E3FC5F" w14:textId="77777777" w:rsidR="00B97F0A" w:rsidRDefault="00B97F0A">
      <w:pPr>
        <w:ind w:left="360" w:right="-360"/>
      </w:pPr>
    </w:p>
    <w:p w14:paraId="29558847" w14:textId="77777777" w:rsidR="00182796" w:rsidRDefault="00182796">
      <w:pPr>
        <w:numPr>
          <w:ilvl w:val="0"/>
          <w:numId w:val="6"/>
        </w:numPr>
      </w:pPr>
      <w:r>
        <w:t>Verifying Weekly Fund Flow from Trial Balance of Debtors &amp; Monthly of Creditos.</w:t>
      </w:r>
    </w:p>
    <w:p w14:paraId="5159D55F" w14:textId="77777777" w:rsidR="009E7D50" w:rsidRDefault="009E7D50">
      <w:pPr>
        <w:numPr>
          <w:ilvl w:val="0"/>
          <w:numId w:val="6"/>
        </w:numPr>
      </w:pPr>
      <w:r>
        <w:t>Working with Team to detect zero deficiency in transactions &amp; encourage to grow efficiency for the growth of the organization.</w:t>
      </w:r>
    </w:p>
    <w:p w14:paraId="7E5B8595" w14:textId="77777777" w:rsidR="009E7D50" w:rsidRDefault="009E7D50">
      <w:pPr>
        <w:numPr>
          <w:ilvl w:val="0"/>
          <w:numId w:val="6"/>
        </w:numPr>
      </w:pPr>
      <w:r>
        <w:t>Reporting to my senior about monthly</w:t>
      </w:r>
      <w:r w:rsidR="00D32932">
        <w:t xml:space="preserve"> payable &amp; receivable after proper reconciliation.</w:t>
      </w:r>
    </w:p>
    <w:p w14:paraId="1820B0CC" w14:textId="77777777" w:rsidR="00D32932" w:rsidRDefault="00D32932">
      <w:pPr>
        <w:numPr>
          <w:ilvl w:val="0"/>
          <w:numId w:val="6"/>
        </w:numPr>
      </w:pPr>
      <w:r>
        <w:t>Preparing weekly report &amp; submitting to my senior &amp; as and when required.</w:t>
      </w:r>
    </w:p>
    <w:p w14:paraId="392B4BC4" w14:textId="77777777" w:rsidR="00B97F0A" w:rsidRDefault="00D32932">
      <w:pPr>
        <w:numPr>
          <w:ilvl w:val="0"/>
          <w:numId w:val="6"/>
        </w:numPr>
      </w:pPr>
      <w:r>
        <w:t>Observing</w:t>
      </w:r>
      <w:r w:rsidR="009E7D50">
        <w:t>Debtors &amp;</w:t>
      </w:r>
      <w:r w:rsidR="00E91AEE">
        <w:t>Creditors bill wise detail in package day by day</w:t>
      </w:r>
      <w:r w:rsidR="009E7D50">
        <w:t>.</w:t>
      </w:r>
    </w:p>
    <w:p w14:paraId="4D0666E2" w14:textId="77777777" w:rsidR="00D32932" w:rsidRDefault="00D32932">
      <w:pPr>
        <w:numPr>
          <w:ilvl w:val="0"/>
          <w:numId w:val="6"/>
        </w:numPr>
      </w:pPr>
      <w:r>
        <w:t>Following &amp; verifying reconciliation statement of Creditors &amp; Debtors.</w:t>
      </w:r>
    </w:p>
    <w:p w14:paraId="09A5CD4A" w14:textId="77777777" w:rsidR="0016270E" w:rsidRDefault="0016270E">
      <w:pPr>
        <w:numPr>
          <w:ilvl w:val="0"/>
          <w:numId w:val="6"/>
        </w:numPr>
      </w:pPr>
      <w:r>
        <w:t>Controlling Debit &amp; Credit Notes of Creditors &amp; Debtors.</w:t>
      </w:r>
    </w:p>
    <w:p w14:paraId="38C1338D" w14:textId="77777777" w:rsidR="0016270E" w:rsidRDefault="0016270E">
      <w:pPr>
        <w:numPr>
          <w:ilvl w:val="0"/>
          <w:numId w:val="6"/>
        </w:numPr>
      </w:pPr>
      <w:r>
        <w:t>Sorting out all the incomplete required transaction with both Debtors &amp; Creditors.</w:t>
      </w:r>
    </w:p>
    <w:p w14:paraId="66E36D61" w14:textId="77777777" w:rsidR="0016270E" w:rsidRDefault="0016270E">
      <w:pPr>
        <w:numPr>
          <w:ilvl w:val="0"/>
          <w:numId w:val="6"/>
        </w:numPr>
      </w:pPr>
      <w:r>
        <w:t>Checking Reconciliation once in fifteen days</w:t>
      </w:r>
      <w:r w:rsidR="00BE734A">
        <w:t xml:space="preserve">, </w:t>
      </w:r>
      <w:r>
        <w:t>Quarterly</w:t>
      </w:r>
      <w:r w:rsidR="00BE734A">
        <w:t xml:space="preserve">&amp; as per my senior’s demand. </w:t>
      </w:r>
    </w:p>
    <w:p w14:paraId="3DE8152E" w14:textId="77777777" w:rsidR="0016270E" w:rsidRDefault="0016270E">
      <w:pPr>
        <w:numPr>
          <w:ilvl w:val="0"/>
          <w:numId w:val="6"/>
        </w:numPr>
      </w:pPr>
      <w:r>
        <w:t xml:space="preserve">Negotiating with Creditors to increase few days if the financial status not well during payable period.   </w:t>
      </w:r>
    </w:p>
    <w:p w14:paraId="0B81519E" w14:textId="77777777" w:rsidR="0016270E" w:rsidRDefault="0016270E">
      <w:pPr>
        <w:numPr>
          <w:ilvl w:val="0"/>
          <w:numId w:val="6"/>
        </w:numPr>
      </w:pPr>
      <w:r>
        <w:t xml:space="preserve">Alertness on fund receivable from Debtors on time </w:t>
      </w:r>
      <w:r w:rsidR="00BE734A">
        <w:t>before due days.</w:t>
      </w:r>
    </w:p>
    <w:p w14:paraId="7B24CDF2" w14:textId="77777777" w:rsidR="005D4DE5" w:rsidRDefault="005D4DE5">
      <w:pPr>
        <w:numPr>
          <w:ilvl w:val="0"/>
          <w:numId w:val="6"/>
        </w:numPr>
      </w:pPr>
      <w:r>
        <w:t>A</w:t>
      </w:r>
      <w:r w:rsidR="00BE734A">
        <w:t>ttending</w:t>
      </w:r>
      <w:r>
        <w:t xml:space="preserve"> telephon</w:t>
      </w:r>
      <w:r w:rsidR="00BE734A">
        <w:t>ic calls</w:t>
      </w:r>
      <w:r>
        <w:t xml:space="preserve"> and </w:t>
      </w:r>
      <w:r w:rsidR="00BE734A">
        <w:t>mails from Creditors &amp; Debtors</w:t>
      </w:r>
      <w:r>
        <w:t xml:space="preserve"> and conveying clear messages</w:t>
      </w:r>
      <w:r w:rsidR="00BE734A">
        <w:t>.</w:t>
      </w:r>
    </w:p>
    <w:p w14:paraId="4DFDBBEB" w14:textId="77777777" w:rsidR="005D4DE5" w:rsidRDefault="00BE734A">
      <w:pPr>
        <w:numPr>
          <w:ilvl w:val="0"/>
          <w:numId w:val="6"/>
        </w:numPr>
      </w:pPr>
      <w:r>
        <w:t>Collecting background history of New Creditors &amp; Debtors &amp; conveying to my senior.</w:t>
      </w:r>
    </w:p>
    <w:p w14:paraId="1A1EFBB8" w14:textId="77777777" w:rsidR="00CC0CD7" w:rsidRDefault="000D6E0B">
      <w:pPr>
        <w:numPr>
          <w:ilvl w:val="0"/>
          <w:numId w:val="6"/>
        </w:numPr>
      </w:pPr>
      <w:r>
        <w:t>Analyzing</w:t>
      </w:r>
      <w:r w:rsidR="00CC0CD7">
        <w:t xml:space="preserve"> and researched reporting issues to improve accounting operations procedures</w:t>
      </w:r>
      <w:r>
        <w:t>.</w:t>
      </w:r>
    </w:p>
    <w:p w14:paraId="31AB710D" w14:textId="77777777" w:rsidR="00CC0CD7" w:rsidRDefault="00CC0CD7">
      <w:pPr>
        <w:numPr>
          <w:ilvl w:val="0"/>
          <w:numId w:val="6"/>
        </w:numPr>
      </w:pPr>
      <w:r>
        <w:t>Suggest</w:t>
      </w:r>
      <w:r w:rsidR="000D6E0B">
        <w:t>ing</w:t>
      </w:r>
      <w:r>
        <w:t xml:space="preserve"> budgetary changes to increase company profits</w:t>
      </w:r>
      <w:r w:rsidR="000D6E0B">
        <w:t>.</w:t>
      </w:r>
    </w:p>
    <w:p w14:paraId="191CC3D6" w14:textId="77777777" w:rsidR="00CC0CD7" w:rsidRDefault="00CC0CD7">
      <w:pPr>
        <w:numPr>
          <w:ilvl w:val="0"/>
          <w:numId w:val="6"/>
        </w:numPr>
      </w:pPr>
      <w:r>
        <w:t>Respond to enqu</w:t>
      </w:r>
      <w:r w:rsidR="000E0BF2">
        <w:t xml:space="preserve">iries from legal representatives of </w:t>
      </w:r>
      <w:r w:rsidR="000D6E0B">
        <w:t>D</w:t>
      </w:r>
      <w:r w:rsidR="000E0BF2">
        <w:t>ebtors &amp;</w:t>
      </w:r>
      <w:r w:rsidR="000D6E0B">
        <w:t>C</w:t>
      </w:r>
      <w:r w:rsidR="000E0BF2">
        <w:t>reditors</w:t>
      </w:r>
      <w:r w:rsidR="000D6E0B">
        <w:t>.</w:t>
      </w:r>
    </w:p>
    <w:p w14:paraId="7F91A07C" w14:textId="77777777" w:rsidR="000E0BF2" w:rsidRDefault="000E0BF2">
      <w:pPr>
        <w:numPr>
          <w:ilvl w:val="0"/>
          <w:numId w:val="6"/>
        </w:numPr>
      </w:pPr>
      <w:r>
        <w:t>Interview</w:t>
      </w:r>
      <w:r w:rsidR="000D6E0B">
        <w:t>ing</w:t>
      </w:r>
      <w:r>
        <w:t xml:space="preserve"> potential </w:t>
      </w:r>
      <w:r w:rsidR="000D6E0B">
        <w:t xml:space="preserve">of </w:t>
      </w:r>
      <w:r>
        <w:t xml:space="preserve">new </w:t>
      </w:r>
      <w:r w:rsidR="000D6E0B">
        <w:t>Creditors &amp; Debtors &amp;</w:t>
      </w:r>
      <w:r>
        <w:t xml:space="preserve"> give general Insolvency advice to them</w:t>
      </w:r>
      <w:r w:rsidR="000D6E0B">
        <w:t>.</w:t>
      </w:r>
    </w:p>
    <w:p w14:paraId="10C6BAA6" w14:textId="77777777" w:rsidR="00273FA8" w:rsidRDefault="00273FA8">
      <w:pPr>
        <w:numPr>
          <w:ilvl w:val="0"/>
          <w:numId w:val="6"/>
        </w:numPr>
      </w:pPr>
      <w:r>
        <w:t xml:space="preserve">Preparation </w:t>
      </w:r>
      <w:r w:rsidR="000D6E0B">
        <w:t xml:space="preserve">&amp; Tracking </w:t>
      </w:r>
      <w:r>
        <w:t xml:space="preserve">monthly </w:t>
      </w:r>
      <w:r w:rsidR="000D6E0B">
        <w:t xml:space="preserve">report of Debtors &amp; Creditors.  </w:t>
      </w:r>
    </w:p>
    <w:p w14:paraId="32F320B0" w14:textId="77777777" w:rsidR="00273FA8" w:rsidRDefault="005C1ED8" w:rsidP="00273FA8">
      <w:pPr>
        <w:numPr>
          <w:ilvl w:val="0"/>
          <w:numId w:val="6"/>
        </w:numPr>
      </w:pPr>
      <w:r>
        <w:t>U</w:t>
      </w:r>
      <w:r w:rsidR="00273FA8">
        <w:t xml:space="preserve">pdating weekly ledger Account </w:t>
      </w:r>
      <w:r>
        <w:t xml:space="preserve">of </w:t>
      </w:r>
      <w:r w:rsidR="00273FA8">
        <w:t>Debtors &amp;Creditors</w:t>
      </w:r>
      <w:r>
        <w:t>.</w:t>
      </w:r>
    </w:p>
    <w:p w14:paraId="3439C420" w14:textId="77777777" w:rsidR="005C77FE" w:rsidRDefault="005C1ED8" w:rsidP="005C77FE">
      <w:pPr>
        <w:numPr>
          <w:ilvl w:val="0"/>
          <w:numId w:val="6"/>
        </w:numPr>
      </w:pPr>
      <w:r>
        <w:t>C</w:t>
      </w:r>
      <w:r w:rsidR="005C77FE">
        <w:t xml:space="preserve">ontacting </w:t>
      </w:r>
      <w:r>
        <w:t>D</w:t>
      </w:r>
      <w:r w:rsidR="005C77FE">
        <w:t xml:space="preserve">ebtors </w:t>
      </w:r>
      <w:r>
        <w:t xml:space="preserve">&amp; Creditors </w:t>
      </w:r>
      <w:r w:rsidR="005C77FE">
        <w:t>to set up monthly payments, pay balance in full or settle accounts</w:t>
      </w:r>
      <w:r>
        <w:t>.</w:t>
      </w:r>
    </w:p>
    <w:p w14:paraId="2725BE58" w14:textId="77777777" w:rsidR="00C80A71" w:rsidRDefault="005C77FE" w:rsidP="005C77FE">
      <w:pPr>
        <w:numPr>
          <w:ilvl w:val="0"/>
          <w:numId w:val="6"/>
        </w:numPr>
      </w:pPr>
      <w:r>
        <w:t xml:space="preserve">Responsible </w:t>
      </w:r>
      <w:r w:rsidR="005C1ED8">
        <w:t xml:space="preserve">tosettle </w:t>
      </w:r>
      <w:r>
        <w:t>and paid off account including scheduling accounts to close</w:t>
      </w:r>
      <w:r w:rsidR="00C80A71">
        <w:t xml:space="preserve"> as per instruction</w:t>
      </w:r>
    </w:p>
    <w:p w14:paraId="6E03EAB7" w14:textId="77777777" w:rsidR="00E91AEE" w:rsidRDefault="00C80A71" w:rsidP="00C80A71">
      <w:pPr>
        <w:ind w:left="720"/>
      </w:pPr>
      <w:r>
        <w:t>from senior/top management.</w:t>
      </w:r>
      <w:r w:rsidR="00280244">
        <w:tab/>
      </w:r>
    </w:p>
    <w:p w14:paraId="275069E4" w14:textId="77777777" w:rsidR="005C77FE" w:rsidRDefault="005C1ED8" w:rsidP="005C77FE">
      <w:pPr>
        <w:numPr>
          <w:ilvl w:val="0"/>
          <w:numId w:val="6"/>
        </w:numPr>
      </w:pPr>
      <w:r>
        <w:t>C</w:t>
      </w:r>
      <w:r w:rsidR="005C77FE">
        <w:t>orrespond</w:t>
      </w:r>
      <w:r>
        <w:t>ing&amp; R</w:t>
      </w:r>
      <w:r w:rsidR="005C77FE">
        <w:t>eceiv</w:t>
      </w:r>
      <w:r>
        <w:t xml:space="preserve">ing all </w:t>
      </w:r>
      <w:r w:rsidR="009E16A0">
        <w:t xml:space="preserve">the matters with Debtors &amp; Creditors. </w:t>
      </w:r>
    </w:p>
    <w:p w14:paraId="52FB0999" w14:textId="77777777" w:rsidR="005C77FE" w:rsidRDefault="009E16A0" w:rsidP="005C77FE">
      <w:pPr>
        <w:numPr>
          <w:ilvl w:val="0"/>
          <w:numId w:val="6"/>
        </w:numPr>
      </w:pPr>
      <w:r>
        <w:t>Issuing &amp; tracking PDC issued or to be issued to Creditors &amp; negotiating accordingly a swell as informing to my senior on due date.</w:t>
      </w:r>
    </w:p>
    <w:p w14:paraId="03AC0E26" w14:textId="77777777" w:rsidR="00C615EF" w:rsidRDefault="00C615EF" w:rsidP="00C615EF">
      <w:pPr>
        <w:numPr>
          <w:ilvl w:val="0"/>
          <w:numId w:val="6"/>
        </w:numPr>
      </w:pPr>
      <w:r>
        <w:t>Preparation TDS monthly payable by following proper entries in ledger under various head.</w:t>
      </w:r>
    </w:p>
    <w:p w14:paraId="7AA779EE" w14:textId="77777777" w:rsidR="009E16A0" w:rsidRDefault="008D68F4" w:rsidP="005C77FE">
      <w:pPr>
        <w:numPr>
          <w:ilvl w:val="0"/>
          <w:numId w:val="6"/>
        </w:numPr>
      </w:pPr>
      <w:r>
        <w:t>Basic Knowledge of GST</w:t>
      </w:r>
      <w:r w:rsidR="00653856">
        <w:t>.</w:t>
      </w:r>
    </w:p>
    <w:p w14:paraId="05FD8D29" w14:textId="77777777" w:rsidR="004C791D" w:rsidRDefault="004C791D" w:rsidP="005C77FE">
      <w:pPr>
        <w:numPr>
          <w:ilvl w:val="0"/>
          <w:numId w:val="6"/>
        </w:numPr>
      </w:pPr>
      <w:r>
        <w:t>Documentation &amp; Financing business loan from Bankers in favor of organization.</w:t>
      </w:r>
    </w:p>
    <w:p w14:paraId="6B1D0E5F" w14:textId="77777777" w:rsidR="00FD2770" w:rsidRDefault="00FD2770" w:rsidP="005C77FE">
      <w:pPr>
        <w:numPr>
          <w:ilvl w:val="0"/>
          <w:numId w:val="6"/>
        </w:numPr>
      </w:pPr>
      <w:r>
        <w:t>Keeping</w:t>
      </w:r>
      <w:r w:rsidR="00493BCC">
        <w:t xml:space="preserve">, </w:t>
      </w:r>
      <w:r>
        <w:t>Tracking</w:t>
      </w:r>
      <w:r w:rsidR="00493BCC">
        <w:t>&amp; informing</w:t>
      </w:r>
      <w:r>
        <w:t xml:space="preserve"> EMI of business loan for repayment on </w:t>
      </w:r>
      <w:r w:rsidR="00493BCC">
        <w:t>or before due date.</w:t>
      </w:r>
    </w:p>
    <w:p w14:paraId="54BD405B" w14:textId="77777777" w:rsidR="005C77FE" w:rsidRPr="003A6CB2" w:rsidRDefault="005C77FE" w:rsidP="005C77FE">
      <w:pPr>
        <w:ind w:left="720"/>
      </w:pPr>
    </w:p>
    <w:p w14:paraId="7B5AC7FC" w14:textId="77777777" w:rsidR="00B97F0A" w:rsidRPr="003A6CB2" w:rsidRDefault="00B97F0A"/>
    <w:p w14:paraId="64B70216" w14:textId="77777777" w:rsidR="00B97F0A" w:rsidRDefault="00B97F0A">
      <w:pPr>
        <w:spacing w:before="240"/>
        <w:rPr>
          <w:b/>
          <w:sz w:val="28"/>
          <w:szCs w:val="28"/>
        </w:rPr>
      </w:pPr>
      <w:r w:rsidRPr="00F5003E">
        <w:rPr>
          <w:b/>
          <w:sz w:val="28"/>
          <w:szCs w:val="28"/>
          <w:highlight w:val="lightGray"/>
        </w:rPr>
        <w:t>EXTRA ACTIVITIES :-(LC MATTER</w:t>
      </w:r>
      <w:r>
        <w:rPr>
          <w:b/>
          <w:sz w:val="28"/>
          <w:szCs w:val="28"/>
          <w:highlight w:val="lightGray"/>
        </w:rPr>
        <w:t>S</w:t>
      </w:r>
      <w:r w:rsidRPr="00F5003E">
        <w:rPr>
          <w:b/>
          <w:sz w:val="28"/>
          <w:szCs w:val="28"/>
          <w:highlight w:val="lightGray"/>
        </w:rPr>
        <w:t>)</w:t>
      </w:r>
    </w:p>
    <w:p w14:paraId="5BD7E36D" w14:textId="77777777" w:rsidR="00B97F0A" w:rsidRDefault="00B97F0A">
      <w:pPr>
        <w:rPr>
          <w:b/>
          <w:sz w:val="28"/>
          <w:szCs w:val="28"/>
        </w:rPr>
      </w:pPr>
    </w:p>
    <w:p w14:paraId="043CB9D9" w14:textId="77777777" w:rsidR="00B97F0A" w:rsidRDefault="00B97F0A">
      <w:pPr>
        <w:numPr>
          <w:ilvl w:val="0"/>
          <w:numId w:val="14"/>
        </w:numPr>
      </w:pPr>
      <w:r>
        <w:t>Handling &amp; Preparing LC, TT,</w:t>
      </w:r>
      <w:r w:rsidR="00423D05">
        <w:t xml:space="preserve"> Bank Guarantees &amp;</w:t>
      </w:r>
      <w:r>
        <w:t xml:space="preserve"> Amendments, etc.,</w:t>
      </w:r>
    </w:p>
    <w:p w14:paraId="28B266DE" w14:textId="77777777" w:rsidR="00B97F0A" w:rsidRDefault="00B97F0A">
      <w:pPr>
        <w:numPr>
          <w:ilvl w:val="0"/>
          <w:numId w:val="14"/>
        </w:numPr>
      </w:pPr>
      <w:r>
        <w:t>Handling &amp; Preparing Hundies</w:t>
      </w:r>
      <w:r w:rsidR="00AA5A8D">
        <w:t>/</w:t>
      </w:r>
      <w:r>
        <w:t>Bill of Exchange</w:t>
      </w:r>
      <w:r w:rsidR="00AA5A8D">
        <w:t>&amp; related documents</w:t>
      </w:r>
      <w:r>
        <w:t xml:space="preserve"> etc.,</w:t>
      </w:r>
    </w:p>
    <w:p w14:paraId="5F210C7E" w14:textId="77777777" w:rsidR="00B97F0A" w:rsidRDefault="00B97F0A">
      <w:pPr>
        <w:numPr>
          <w:ilvl w:val="0"/>
          <w:numId w:val="14"/>
        </w:numPr>
      </w:pPr>
      <w:r>
        <w:lastRenderedPageBreak/>
        <w:t>Handling &amp; Corresponding all the banking matters reg. above subject with our banker as well</w:t>
      </w:r>
    </w:p>
    <w:p w14:paraId="11E9204F" w14:textId="77777777" w:rsidR="00B97F0A" w:rsidRDefault="00B97F0A">
      <w:pPr>
        <w:ind w:left="720"/>
      </w:pPr>
      <w:r>
        <w:t>as Suppliers etc.,</w:t>
      </w:r>
    </w:p>
    <w:p w14:paraId="378924B5" w14:textId="77777777" w:rsidR="003E6923" w:rsidRDefault="003E6923" w:rsidP="003E6923">
      <w:r>
        <w:t xml:space="preserve">      ●    </w:t>
      </w:r>
      <w:r w:rsidR="00AA5A8D">
        <w:t>Keeping</w:t>
      </w:r>
      <w:r>
        <w:t xml:space="preserve"> accountability of LC’s Limits &amp; Margin on daily basis,</w:t>
      </w:r>
    </w:p>
    <w:p w14:paraId="2351FB76" w14:textId="77777777" w:rsidR="003E6923" w:rsidRDefault="003E6923" w:rsidP="003E6923">
      <w:r>
        <w:t xml:space="preserve">      ●    Short out discrepancies between Suppliers &amp; banker</w:t>
      </w:r>
      <w:r w:rsidR="00AA5A8D">
        <w:t>s</w:t>
      </w:r>
      <w:r>
        <w:t>,</w:t>
      </w:r>
    </w:p>
    <w:p w14:paraId="1B28B131" w14:textId="77777777" w:rsidR="009E16A0" w:rsidRDefault="003E6923" w:rsidP="003E6923">
      <w:r>
        <w:t xml:space="preserve">      ●    </w:t>
      </w:r>
      <w:r w:rsidR="003852EC">
        <w:t xml:space="preserve">Shifting </w:t>
      </w:r>
      <w:r>
        <w:t xml:space="preserve">LC’s </w:t>
      </w:r>
      <w:r w:rsidR="00AA5A8D">
        <w:t xml:space="preserve">Fixed Deposit’s </w:t>
      </w:r>
      <w:r>
        <w:t>margin money to CC account</w:t>
      </w:r>
      <w:r w:rsidR="003852EC">
        <w:t xml:space="preserve"> as per senior’s instruction</w:t>
      </w:r>
      <w:r w:rsidR="009E16A0">
        <w:t>.</w:t>
      </w:r>
    </w:p>
    <w:p w14:paraId="032257AE" w14:textId="77777777" w:rsidR="009E16A0" w:rsidRDefault="009E16A0" w:rsidP="003E6923"/>
    <w:p w14:paraId="578A6E80" w14:textId="77777777" w:rsidR="003E6923" w:rsidRDefault="003E6923" w:rsidP="003E6923"/>
    <w:p w14:paraId="74BDF87E" w14:textId="051463B0" w:rsidR="00B97F0A" w:rsidRPr="00B2227C" w:rsidRDefault="00CE5442"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DFB6ED" wp14:editId="5DD9BC29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342900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C1EDE" w14:textId="77777777" w:rsidR="00B97F0A" w:rsidRDefault="00B97F0A">
                            <w:pPr>
                              <w:pStyle w:val="Heading8"/>
                            </w:pPr>
                            <w:r>
                              <w:t xml:space="preserve">ACADEMIC  QUALIFICATION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FB6ED" id="Rectangle 9" o:spid="_x0000_s1028" style="position:absolute;margin-left:0;margin-top:1.8pt;width:51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" stroked="f">
                <v:textbox>
                  <w:txbxContent>
                    <w:p w14:paraId="021C1EDE" w14:textId="77777777" w:rsidR="00B97F0A" w:rsidRDefault="00B97F0A">
                      <w:pPr>
                        <w:pStyle w:val="Heading8"/>
                      </w:pPr>
                      <w:r>
                        <w:t xml:space="preserve">ACADEMIC  QUALIFICATION : </w:t>
                      </w:r>
                    </w:p>
                  </w:txbxContent>
                </v:textbox>
              </v:rect>
            </w:pict>
          </mc:Fallback>
        </mc:AlternateContent>
      </w:r>
    </w:p>
    <w:p w14:paraId="36F3025E" w14:textId="77777777" w:rsidR="00B97F0A" w:rsidRDefault="00B97F0A">
      <w:pPr>
        <w:rPr>
          <w:b/>
          <w:bCs/>
          <w:sz w:val="28"/>
        </w:rPr>
      </w:pPr>
    </w:p>
    <w:p w14:paraId="23AEAF16" w14:textId="77777777" w:rsidR="00B97F0A" w:rsidRDefault="00B97F0A">
      <w:pPr>
        <w:numPr>
          <w:ilvl w:val="0"/>
          <w:numId w:val="11"/>
        </w:numPr>
      </w:pPr>
      <w:r>
        <w:t xml:space="preserve">Bachelor of Commerce (B.Com) from </w:t>
      </w:r>
      <w:smartTag w:uri="urn:schemas-microsoft-com:office:smarttags" w:element="place">
        <w:smartTag w:uri="urn:schemas-microsoft-com:office:smarttags" w:element="PlaceName">
          <w:r>
            <w:t>Sambalpur</w:t>
          </w:r>
        </w:smartTag>
        <w:smartTag w:uri="urn:schemas-microsoft-com:office:smarttags" w:element="PlaceType">
          <w:r>
            <w:t>University</w:t>
          </w:r>
        </w:smartTag>
      </w:smartTag>
      <w:r>
        <w:t xml:space="preserve"> (ORISSA), </w:t>
      </w:r>
    </w:p>
    <w:p w14:paraId="7F7F97C9" w14:textId="77777777" w:rsidR="00B97F0A" w:rsidRDefault="00B97F0A"/>
    <w:p w14:paraId="5CEEEE15" w14:textId="04819AF7" w:rsidR="00B97F0A" w:rsidRDefault="00CE544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798201" wp14:editId="023D4B6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342900"/>
                <wp:effectExtent l="0" t="2540" r="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20B60" w14:textId="77777777" w:rsidR="00B97F0A" w:rsidRDefault="00B97F0A">
                            <w:pPr>
                              <w:pStyle w:val="Heading8"/>
                            </w:pPr>
                            <w:r>
                              <w:t>PROFESSIONAL  QUALIFICATION  :</w:t>
                            </w:r>
                          </w:p>
                          <w:p w14:paraId="49DB30C4" w14:textId="77777777" w:rsidR="00B97F0A" w:rsidRDefault="00B97F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98201" id="Rectangle 10" o:spid="_x0000_s1029" style="position:absolute;margin-left:0;margin-top:-9pt;width:51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" stroked="f">
                <v:textbox>
                  <w:txbxContent>
                    <w:p w14:paraId="1BE20B60" w14:textId="77777777" w:rsidR="00B97F0A" w:rsidRDefault="00B97F0A">
                      <w:pPr>
                        <w:pStyle w:val="Heading8"/>
                      </w:pPr>
                      <w:r>
                        <w:t>PROFESSIONAL  QUALIFICATION  :</w:t>
                      </w:r>
                    </w:p>
                    <w:p w14:paraId="49DB30C4" w14:textId="77777777" w:rsidR="00B97F0A" w:rsidRDefault="00B97F0A"/>
                  </w:txbxContent>
                </v:textbox>
              </v:rect>
            </w:pict>
          </mc:Fallback>
        </mc:AlternateContent>
      </w:r>
    </w:p>
    <w:p w14:paraId="55308367" w14:textId="77777777" w:rsidR="00B97F0A" w:rsidRDefault="00B97F0A"/>
    <w:p w14:paraId="412DF636" w14:textId="77777777" w:rsidR="00B97F0A" w:rsidRDefault="00B97F0A">
      <w:pPr>
        <w:numPr>
          <w:ilvl w:val="0"/>
          <w:numId w:val="11"/>
        </w:numPr>
      </w:pPr>
      <w:r>
        <w:t xml:space="preserve">LL.B., from </w:t>
      </w:r>
      <w:smartTag w:uri="urn:schemas-microsoft-com:office:smarttags" w:element="place">
        <w:smartTag w:uri="urn:schemas-microsoft-com:office:smarttags" w:element="PlaceName">
          <w:r>
            <w:t>Sambalpur</w:t>
          </w:r>
        </w:smartTag>
        <w:smartTag w:uri="urn:schemas-microsoft-com:office:smarttags" w:element="PlaceType">
          <w:r>
            <w:t>University</w:t>
          </w:r>
        </w:smartTag>
      </w:smartTag>
      <w:r>
        <w:t xml:space="preserve"> (ORISSA),</w:t>
      </w:r>
    </w:p>
    <w:p w14:paraId="1B4B4FC2" w14:textId="77777777" w:rsidR="0046588C" w:rsidRDefault="0046588C" w:rsidP="0046588C">
      <w:pPr>
        <w:ind w:left="720"/>
      </w:pPr>
    </w:p>
    <w:p w14:paraId="333F8CA9" w14:textId="77777777" w:rsidR="00B97F0A" w:rsidRDefault="00B97F0A">
      <w:pPr>
        <w:numPr>
          <w:ilvl w:val="0"/>
          <w:numId w:val="11"/>
        </w:numPr>
      </w:pPr>
      <w:r>
        <w:t xml:space="preserve">MBA (Finance) </w:t>
      </w:r>
      <w:r w:rsidR="00EC33D1">
        <w:t>- Specialization - Taxation</w:t>
      </w:r>
      <w:r>
        <w:t xml:space="preserve"> from ISMS-Hyderabad</w:t>
      </w:r>
      <w:r w:rsidR="00AA5A8D">
        <w:t>,</w:t>
      </w:r>
    </w:p>
    <w:p w14:paraId="2803F84D" w14:textId="77777777" w:rsidR="00B97F0A" w:rsidRDefault="00B97F0A"/>
    <w:p w14:paraId="3B5971B2" w14:textId="77777777" w:rsidR="00B97F0A" w:rsidRDefault="00B97F0A">
      <w:pPr>
        <w:rPr>
          <w:b/>
          <w:sz w:val="28"/>
          <w:szCs w:val="28"/>
        </w:rPr>
      </w:pPr>
      <w:r w:rsidRPr="00DC248E">
        <w:rPr>
          <w:b/>
          <w:sz w:val="28"/>
          <w:szCs w:val="28"/>
          <w:highlight w:val="lightGray"/>
        </w:rPr>
        <w:t>COMPUTER KNOWLEDGE :</w:t>
      </w:r>
    </w:p>
    <w:p w14:paraId="716B9DB1" w14:textId="77777777" w:rsidR="00B97F0A" w:rsidRDefault="00B97F0A">
      <w:pPr>
        <w:rPr>
          <w:b/>
          <w:sz w:val="28"/>
          <w:szCs w:val="28"/>
        </w:rPr>
      </w:pPr>
    </w:p>
    <w:p w14:paraId="488D7BF2" w14:textId="77777777" w:rsidR="00BB78E0" w:rsidRDefault="00B97F0A">
      <w:r w:rsidRPr="002317B8">
        <w:t>Oracle (ERP</w:t>
      </w:r>
      <w:r w:rsidR="00961863">
        <w:t>-Oracle-10G</w:t>
      </w:r>
      <w:r w:rsidRPr="002317B8">
        <w:t>), Tally</w:t>
      </w:r>
      <w:r w:rsidR="00D25471">
        <w:t xml:space="preserve"> (ERP-9)</w:t>
      </w:r>
      <w:r w:rsidRPr="002317B8">
        <w:t xml:space="preserve">, Sofgen, </w:t>
      </w:r>
      <w:r>
        <w:t xml:space="preserve">Factwin, </w:t>
      </w:r>
      <w:r w:rsidRPr="002317B8">
        <w:t xml:space="preserve">MS Excell, </w:t>
      </w:r>
      <w:r w:rsidR="00AA5A8D">
        <w:t xml:space="preserve">MS </w:t>
      </w:r>
      <w:r w:rsidRPr="002317B8">
        <w:t xml:space="preserve">Word, Power Point, </w:t>
      </w:r>
    </w:p>
    <w:p w14:paraId="76D8DB70" w14:textId="77777777" w:rsidR="00B97F0A" w:rsidRPr="002317B8" w:rsidRDefault="00BB78E0">
      <w:r>
        <w:t xml:space="preserve">           Internet etc,</w:t>
      </w:r>
    </w:p>
    <w:p w14:paraId="7867406F" w14:textId="7960B0F0" w:rsidR="00B97F0A" w:rsidRDefault="00CE544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7D4D63" wp14:editId="24234D7E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515100" cy="285750"/>
                <wp:effectExtent l="0" t="3175" r="0" b="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4B54E" w14:textId="77777777" w:rsidR="00B97F0A" w:rsidRDefault="00B97F0A">
                            <w:pPr>
                              <w:pStyle w:val="Heading8"/>
                            </w:pPr>
                            <w:r>
                              <w:t>PERSONAL  PROFILE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D4D63" id="Rectangle 12" o:spid="_x0000_s1030" style="position:absolute;margin-left:0;margin-top:8.95pt;width:513pt;height:2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" stroked="f">
                <v:textbox>
                  <w:txbxContent>
                    <w:p w14:paraId="5CA4B54E" w14:textId="77777777" w:rsidR="00B97F0A" w:rsidRDefault="00B97F0A">
                      <w:pPr>
                        <w:pStyle w:val="Heading8"/>
                      </w:pPr>
                      <w:r>
                        <w:t>PERSONAL  PROFILE :</w:t>
                      </w:r>
                    </w:p>
                  </w:txbxContent>
                </v:textbox>
              </v:rect>
            </w:pict>
          </mc:Fallback>
        </mc:AlternateContent>
      </w:r>
    </w:p>
    <w:p w14:paraId="2C1FE021" w14:textId="77777777" w:rsidR="00B97F0A" w:rsidRDefault="00B97F0A"/>
    <w:p w14:paraId="5DE62AED" w14:textId="77777777" w:rsidR="00B97F0A" w:rsidRDefault="00B97F0A"/>
    <w:p w14:paraId="6209B73D" w14:textId="77777777" w:rsidR="00B97F0A" w:rsidRDefault="00B97F0A">
      <w:r>
        <w:t xml:space="preserve">   Date of Birth                       :    </w:t>
      </w:r>
      <w:smartTag w:uri="urn:schemas-microsoft-com:office:smarttags" w:element="date">
        <w:smartTagPr>
          <w:attr w:name="Year" w:val="1965"/>
          <w:attr w:name="Day" w:val="22"/>
          <w:attr w:name="Month" w:val="6"/>
        </w:smartTagPr>
        <w:r>
          <w:t>June 22</w:t>
        </w:r>
        <w:r>
          <w:rPr>
            <w:vertAlign w:val="superscript"/>
          </w:rPr>
          <w:t>nd</w:t>
        </w:r>
        <w:r>
          <w:t>, 1965</w:t>
        </w:r>
      </w:smartTag>
    </w:p>
    <w:p w14:paraId="29C783A4" w14:textId="77777777" w:rsidR="00B97F0A" w:rsidRDefault="00B97F0A"/>
    <w:p w14:paraId="6611F44E" w14:textId="77777777" w:rsidR="00B97F0A" w:rsidRDefault="00B97F0A">
      <w:r>
        <w:t xml:space="preserve">   Father’s Name                    :    Late Sh. Rabindra Nath Mallick</w:t>
      </w:r>
    </w:p>
    <w:p w14:paraId="59D64A59" w14:textId="77777777" w:rsidR="00B97F0A" w:rsidRDefault="00B97F0A"/>
    <w:p w14:paraId="0CEF1565" w14:textId="77777777" w:rsidR="00B97F0A" w:rsidRDefault="00B97F0A">
      <w:r>
        <w:t xml:space="preserve">   Nationality                          :    Indian</w:t>
      </w:r>
    </w:p>
    <w:p w14:paraId="4B148E18" w14:textId="77777777" w:rsidR="00B97F0A" w:rsidRDefault="00B97F0A"/>
    <w:p w14:paraId="6E9C16B7" w14:textId="77777777" w:rsidR="00B97F0A" w:rsidRDefault="00B97F0A">
      <w:r>
        <w:t xml:space="preserve">   Passport No.                       :    H8264194/2009-10</w:t>
      </w:r>
    </w:p>
    <w:p w14:paraId="75206F2D" w14:textId="77777777" w:rsidR="00B97F0A" w:rsidRDefault="00B97F0A"/>
    <w:p w14:paraId="7856058F" w14:textId="77777777" w:rsidR="00B97F0A" w:rsidRDefault="00B97F0A">
      <w:r>
        <w:t xml:space="preserve">   Marital Status                     :    Married </w:t>
      </w:r>
    </w:p>
    <w:p w14:paraId="172034AA" w14:textId="77777777" w:rsidR="00B97F0A" w:rsidRDefault="00B97F0A"/>
    <w:p w14:paraId="49911F05" w14:textId="77777777" w:rsidR="00B97F0A" w:rsidRDefault="00B97F0A">
      <w:pPr>
        <w:rPr>
          <w:rFonts w:ascii="Arial" w:hAnsi="Arial"/>
          <w:sz w:val="20"/>
        </w:rPr>
      </w:pPr>
    </w:p>
    <w:p w14:paraId="5F5FE4AC" w14:textId="77777777" w:rsidR="00B97F0A" w:rsidRDefault="00B97F0A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Salary Expected                     :    Negotiable</w:t>
      </w:r>
    </w:p>
    <w:p w14:paraId="7CD47CDD" w14:textId="77777777" w:rsidR="00B97F0A" w:rsidRDefault="00B97F0A">
      <w:pPr>
        <w:rPr>
          <w:rFonts w:ascii="Arial" w:hAnsi="Arial"/>
          <w:sz w:val="20"/>
        </w:rPr>
      </w:pPr>
    </w:p>
    <w:p w14:paraId="7EC71714" w14:textId="77777777" w:rsidR="00B97F0A" w:rsidRDefault="00B97F0A"/>
    <w:p w14:paraId="36CD5094" w14:textId="77777777" w:rsidR="00B97F0A" w:rsidRDefault="00B97F0A">
      <w:pPr>
        <w:pStyle w:val="Heading2"/>
      </w:pPr>
    </w:p>
    <w:p w14:paraId="7D991068" w14:textId="77777777" w:rsidR="00B97F0A" w:rsidRDefault="00B97F0A">
      <w:pPr>
        <w:pStyle w:val="Heading2"/>
      </w:pPr>
    </w:p>
    <w:p w14:paraId="74177365" w14:textId="77777777" w:rsidR="00B97F0A" w:rsidRDefault="00B97F0A">
      <w:pPr>
        <w:pStyle w:val="Heading2"/>
      </w:pPr>
      <w:r>
        <w:t xml:space="preserve">  Date    :  </w:t>
      </w:r>
    </w:p>
    <w:p w14:paraId="42B2CF38" w14:textId="77777777" w:rsidR="00B97F0A" w:rsidRDefault="00B97F0A">
      <w:pPr>
        <w:rPr>
          <w:b/>
          <w:bCs/>
        </w:rPr>
      </w:pPr>
    </w:p>
    <w:p w14:paraId="60C475FA" w14:textId="77777777" w:rsidR="00B97F0A" w:rsidRDefault="00B97F0A">
      <w:pPr>
        <w:rPr>
          <w:b/>
          <w:bCs/>
        </w:rPr>
      </w:pPr>
      <w:r>
        <w:rPr>
          <w:b/>
          <w:bCs/>
        </w:rPr>
        <w:t xml:space="preserve">  Place   : </w:t>
      </w:r>
      <w:r w:rsidR="001629D6">
        <w:rPr>
          <w:b/>
          <w:bCs/>
        </w:rPr>
        <w:t>NEW DELHI</w:t>
      </w:r>
      <w:r>
        <w:rPr>
          <w:b/>
          <w:bCs/>
        </w:rPr>
        <w:t xml:space="preserve">                                                                         (RITENDRA NATH MALLICK)</w:t>
      </w:r>
    </w:p>
    <w:p w14:paraId="6BEEE178" w14:textId="77777777" w:rsidR="00B97F0A" w:rsidRDefault="00B97F0A">
      <w:pPr>
        <w:rPr>
          <w:b/>
          <w:bCs/>
        </w:rPr>
      </w:pPr>
    </w:p>
    <w:p w14:paraId="464C96C7" w14:textId="77777777" w:rsidR="00B97F0A" w:rsidRDefault="00B97F0A">
      <w:pPr>
        <w:rPr>
          <w:b/>
          <w:bCs/>
        </w:rPr>
      </w:pPr>
    </w:p>
    <w:p w14:paraId="03413693" w14:textId="77777777" w:rsidR="00B97F0A" w:rsidRDefault="00B97F0A">
      <w:pPr>
        <w:rPr>
          <w:b/>
          <w:bCs/>
        </w:rPr>
      </w:pPr>
    </w:p>
    <w:sectPr w:rsidR="00B97F0A" w:rsidSect="00802F71">
      <w:pgSz w:w="12240" w:h="15840"/>
      <w:pgMar w:top="540" w:right="108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3D9"/>
    <w:multiLevelType w:val="hybridMultilevel"/>
    <w:tmpl w:val="CF14C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395E"/>
    <w:multiLevelType w:val="hybridMultilevel"/>
    <w:tmpl w:val="AA9EDAA0"/>
    <w:lvl w:ilvl="0" w:tplc="EE10704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 w15:restartNumberingAfterBreak="0">
    <w:nsid w:val="02065B5C"/>
    <w:multiLevelType w:val="hybridMultilevel"/>
    <w:tmpl w:val="29CA9DAC"/>
    <w:lvl w:ilvl="0" w:tplc="3A8ECB6C"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62B9"/>
    <w:multiLevelType w:val="hybridMultilevel"/>
    <w:tmpl w:val="EECCC250"/>
    <w:lvl w:ilvl="0" w:tplc="BF1E715A">
      <w:start w:val="5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D446E"/>
    <w:multiLevelType w:val="hybridMultilevel"/>
    <w:tmpl w:val="DA2ECF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D0A6B"/>
    <w:multiLevelType w:val="hybridMultilevel"/>
    <w:tmpl w:val="BB4A86B8"/>
    <w:lvl w:ilvl="0" w:tplc="3AD8E41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20C13DD8"/>
    <w:multiLevelType w:val="hybridMultilevel"/>
    <w:tmpl w:val="B02647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2484"/>
    <w:multiLevelType w:val="multilevel"/>
    <w:tmpl w:val="91C0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E74B03"/>
    <w:multiLevelType w:val="hybridMultilevel"/>
    <w:tmpl w:val="D0BEA4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F1782"/>
    <w:multiLevelType w:val="hybridMultilevel"/>
    <w:tmpl w:val="2B56F9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34689"/>
    <w:multiLevelType w:val="hybridMultilevel"/>
    <w:tmpl w:val="696A77F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54795"/>
    <w:multiLevelType w:val="hybridMultilevel"/>
    <w:tmpl w:val="38B832EE"/>
    <w:lvl w:ilvl="0" w:tplc="6A6C179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B6686"/>
    <w:multiLevelType w:val="hybridMultilevel"/>
    <w:tmpl w:val="29CA9D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B607A"/>
    <w:multiLevelType w:val="hybridMultilevel"/>
    <w:tmpl w:val="18002FCC"/>
    <w:lvl w:ilvl="0" w:tplc="F432D4FA">
      <w:start w:val="5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20EA7"/>
    <w:multiLevelType w:val="hybridMultilevel"/>
    <w:tmpl w:val="1902E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917E1"/>
    <w:multiLevelType w:val="hybridMultilevel"/>
    <w:tmpl w:val="91C0E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5F4E9A"/>
    <w:multiLevelType w:val="hybridMultilevel"/>
    <w:tmpl w:val="E8E4FF16"/>
    <w:lvl w:ilvl="0" w:tplc="29863FFA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7" w15:restartNumberingAfterBreak="0">
    <w:nsid w:val="6EE355D2"/>
    <w:multiLevelType w:val="hybridMultilevel"/>
    <w:tmpl w:val="683AE8BC"/>
    <w:lvl w:ilvl="0" w:tplc="3A8ECB6C"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7"/>
  </w:num>
  <w:num w:numId="4">
    <w:abstractNumId w:val="2"/>
  </w:num>
  <w:num w:numId="5">
    <w:abstractNumId w:val="10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5"/>
  </w:num>
  <w:num w:numId="13">
    <w:abstractNumId w:val="7"/>
  </w:num>
  <w:num w:numId="14">
    <w:abstractNumId w:val="11"/>
  </w:num>
  <w:num w:numId="15">
    <w:abstractNumId w:val="1"/>
  </w:num>
  <w:num w:numId="16">
    <w:abstractNumId w:val="16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E4"/>
    <w:rsid w:val="00034114"/>
    <w:rsid w:val="000D06FD"/>
    <w:rsid w:val="000D6E0B"/>
    <w:rsid w:val="000E0BF2"/>
    <w:rsid w:val="000F07AF"/>
    <w:rsid w:val="00126E89"/>
    <w:rsid w:val="00132FD1"/>
    <w:rsid w:val="0014054C"/>
    <w:rsid w:val="0016270E"/>
    <w:rsid w:val="001629D6"/>
    <w:rsid w:val="00182796"/>
    <w:rsid w:val="001B3A38"/>
    <w:rsid w:val="00267E45"/>
    <w:rsid w:val="00273FA8"/>
    <w:rsid w:val="00280244"/>
    <w:rsid w:val="0037289A"/>
    <w:rsid w:val="003852EC"/>
    <w:rsid w:val="00386DF5"/>
    <w:rsid w:val="00394069"/>
    <w:rsid w:val="003C5364"/>
    <w:rsid w:val="003E6923"/>
    <w:rsid w:val="003E6B60"/>
    <w:rsid w:val="0041536A"/>
    <w:rsid w:val="00416CD9"/>
    <w:rsid w:val="00423D05"/>
    <w:rsid w:val="00444BE2"/>
    <w:rsid w:val="0046588C"/>
    <w:rsid w:val="00484EB4"/>
    <w:rsid w:val="00493BCC"/>
    <w:rsid w:val="004C791D"/>
    <w:rsid w:val="00580D95"/>
    <w:rsid w:val="005C1ED8"/>
    <w:rsid w:val="005C4E20"/>
    <w:rsid w:val="005C77FE"/>
    <w:rsid w:val="005D4DE5"/>
    <w:rsid w:val="00640A4A"/>
    <w:rsid w:val="00653856"/>
    <w:rsid w:val="006F26D7"/>
    <w:rsid w:val="00716735"/>
    <w:rsid w:val="007C1CAD"/>
    <w:rsid w:val="007F02E4"/>
    <w:rsid w:val="00802F71"/>
    <w:rsid w:val="008833A8"/>
    <w:rsid w:val="008A0389"/>
    <w:rsid w:val="008B69FB"/>
    <w:rsid w:val="008D68F4"/>
    <w:rsid w:val="008F6B7B"/>
    <w:rsid w:val="009226D0"/>
    <w:rsid w:val="00961863"/>
    <w:rsid w:val="00987689"/>
    <w:rsid w:val="009E16A0"/>
    <w:rsid w:val="009E64D6"/>
    <w:rsid w:val="009E7D50"/>
    <w:rsid w:val="00A04D9F"/>
    <w:rsid w:val="00A13EB3"/>
    <w:rsid w:val="00A25556"/>
    <w:rsid w:val="00A9797A"/>
    <w:rsid w:val="00AA5A8D"/>
    <w:rsid w:val="00AA6F14"/>
    <w:rsid w:val="00AB4315"/>
    <w:rsid w:val="00B2227C"/>
    <w:rsid w:val="00B5100D"/>
    <w:rsid w:val="00B809B8"/>
    <w:rsid w:val="00B97F0A"/>
    <w:rsid w:val="00BB78E0"/>
    <w:rsid w:val="00BE734A"/>
    <w:rsid w:val="00BF484C"/>
    <w:rsid w:val="00C46D2D"/>
    <w:rsid w:val="00C615EF"/>
    <w:rsid w:val="00C72E03"/>
    <w:rsid w:val="00C80A71"/>
    <w:rsid w:val="00CC0CD7"/>
    <w:rsid w:val="00CD7EA5"/>
    <w:rsid w:val="00CE08FA"/>
    <w:rsid w:val="00CE5442"/>
    <w:rsid w:val="00D05879"/>
    <w:rsid w:val="00D25471"/>
    <w:rsid w:val="00D32932"/>
    <w:rsid w:val="00E27FC7"/>
    <w:rsid w:val="00E91AEE"/>
    <w:rsid w:val="00EA47E2"/>
    <w:rsid w:val="00EC33D1"/>
    <w:rsid w:val="00F06D55"/>
    <w:rsid w:val="00F35EC5"/>
    <w:rsid w:val="00F77EB7"/>
    <w:rsid w:val="00F80BDC"/>
    <w:rsid w:val="00FA1B57"/>
    <w:rsid w:val="00FD2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E913314"/>
  <w15:docId w15:val="{773C87F0-F9A4-475B-86BA-89FE61FE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2F71"/>
    <w:rPr>
      <w:sz w:val="24"/>
      <w:szCs w:val="24"/>
    </w:rPr>
  </w:style>
  <w:style w:type="paragraph" w:styleId="Heading1">
    <w:name w:val="heading 1"/>
    <w:basedOn w:val="Normal"/>
    <w:next w:val="Normal"/>
    <w:qFormat/>
    <w:rsid w:val="00802F71"/>
    <w:pPr>
      <w:keepNext/>
      <w:ind w:right="-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02F7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02F71"/>
    <w:pPr>
      <w:keepNext/>
      <w:jc w:val="center"/>
      <w:outlineLvl w:val="2"/>
    </w:pPr>
    <w:rPr>
      <w:b/>
      <w:bCs/>
      <w:sz w:val="36"/>
      <w:u w:val="single"/>
    </w:rPr>
  </w:style>
  <w:style w:type="paragraph" w:styleId="Heading4">
    <w:name w:val="heading 4"/>
    <w:basedOn w:val="Normal"/>
    <w:next w:val="Normal"/>
    <w:qFormat/>
    <w:rsid w:val="00802F71"/>
    <w:pPr>
      <w:keepNext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qFormat/>
    <w:rsid w:val="00802F71"/>
    <w:pPr>
      <w:keepNext/>
      <w:jc w:val="center"/>
      <w:outlineLvl w:val="4"/>
    </w:pPr>
    <w:rPr>
      <w:b/>
      <w:bCs/>
      <w:sz w:val="32"/>
      <w:u w:val="single"/>
    </w:rPr>
  </w:style>
  <w:style w:type="paragraph" w:styleId="Heading6">
    <w:name w:val="heading 6"/>
    <w:basedOn w:val="Normal"/>
    <w:next w:val="Normal"/>
    <w:qFormat/>
    <w:rsid w:val="00802F71"/>
    <w:pPr>
      <w:keepNext/>
      <w:ind w:right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802F71"/>
    <w:pPr>
      <w:keepNext/>
      <w:ind w:right="360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802F71"/>
    <w:pPr>
      <w:keepNext/>
      <w:shd w:val="clear" w:color="auto" w:fill="C0C0C0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02F71"/>
    <w:pPr>
      <w:keepNext/>
      <w:shd w:val="clear" w:color="auto" w:fill="C0C0C0"/>
      <w:outlineLvl w:val="8"/>
    </w:pPr>
    <w:rPr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02F71"/>
    <w:pPr>
      <w:jc w:val="center"/>
    </w:pPr>
    <w:rPr>
      <w:b/>
      <w:bCs/>
      <w:sz w:val="36"/>
      <w:u w:val="single"/>
    </w:rPr>
  </w:style>
  <w:style w:type="paragraph" w:styleId="Subtitle">
    <w:name w:val="Subtitle"/>
    <w:basedOn w:val="Normal"/>
    <w:qFormat/>
    <w:rsid w:val="00802F71"/>
    <w:rPr>
      <w:b/>
      <w:bCs/>
    </w:rPr>
  </w:style>
  <w:style w:type="character" w:styleId="Hyperlink">
    <w:name w:val="Hyperlink"/>
    <w:basedOn w:val="DefaultParagraphFont"/>
    <w:rsid w:val="00802F71"/>
    <w:rPr>
      <w:color w:val="0000FF"/>
      <w:u w:val="single"/>
    </w:rPr>
  </w:style>
  <w:style w:type="paragraph" w:styleId="BodyText">
    <w:name w:val="Body Text"/>
    <w:basedOn w:val="Normal"/>
    <w:rsid w:val="00802F71"/>
    <w:pPr>
      <w:ind w:right="360"/>
    </w:pPr>
  </w:style>
  <w:style w:type="paragraph" w:styleId="BodyText2">
    <w:name w:val="Body Text 2"/>
    <w:basedOn w:val="Normal"/>
    <w:rsid w:val="00802F71"/>
    <w:pPr>
      <w:ind w:right="360"/>
    </w:pPr>
    <w:rPr>
      <w:b/>
      <w:bCs/>
    </w:rPr>
  </w:style>
  <w:style w:type="character" w:styleId="FollowedHyperlink">
    <w:name w:val="FollowedHyperlink"/>
    <w:basedOn w:val="DefaultParagraphFont"/>
    <w:rsid w:val="00802F71"/>
    <w:rPr>
      <w:color w:val="800080"/>
      <w:u w:val="single"/>
    </w:rPr>
  </w:style>
  <w:style w:type="paragraph" w:styleId="BodyText3">
    <w:name w:val="Body Text 3"/>
    <w:basedOn w:val="Normal"/>
    <w:rsid w:val="00802F71"/>
    <w:pPr>
      <w:ind w:right="-360"/>
      <w:jc w:val="both"/>
    </w:pPr>
  </w:style>
  <w:style w:type="paragraph" w:styleId="ListParagraph">
    <w:name w:val="List Paragraph"/>
    <w:basedOn w:val="Normal"/>
    <w:uiPriority w:val="34"/>
    <w:qFormat/>
    <w:rsid w:val="00EC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usti%20sanket\Desktop\C.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C.V.dotx</Template>
  <TotalTime>1</TotalTime>
  <Pages>3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Suprajit Engineering Limited</Company>
  <LinksUpToDate>false</LinksUpToDate>
  <CharactersWithSpaces>7609</CharactersWithSpaces>
  <SharedDoc>false</SharedDoc>
  <HLinks>
    <vt:vector size="6" baseType="variant">
      <vt:variant>
        <vt:i4>2490443</vt:i4>
      </vt:variant>
      <vt:variant>
        <vt:i4>0</vt:i4>
      </vt:variant>
      <vt:variant>
        <vt:i4>0</vt:i4>
      </vt:variant>
      <vt:variant>
        <vt:i4>5</vt:i4>
      </vt:variant>
      <vt:variant>
        <vt:lpwstr>mailto:ritendramallick@Yahoo.co.in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Shrusti sanket</dc:creator>
  <cp:lastModifiedBy>Vijay Pal Kanojia</cp:lastModifiedBy>
  <cp:revision>2</cp:revision>
  <cp:lastPrinted>2008-12-13T05:27:00Z</cp:lastPrinted>
  <dcterms:created xsi:type="dcterms:W3CDTF">2020-12-03T07:05:00Z</dcterms:created>
  <dcterms:modified xsi:type="dcterms:W3CDTF">2020-12-03T07:05:00Z</dcterms:modified>
</cp:coreProperties>
</file>