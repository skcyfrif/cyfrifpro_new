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0F" w:rsidRPr="006817EF" w:rsidRDefault="001D1195" w:rsidP="0049475C">
      <w:pPr>
        <w:tabs>
          <w:tab w:val="center" w:pos="4320"/>
        </w:tabs>
        <w:jc w:val="both"/>
        <w:rPr>
          <w:rFonts w:ascii="Berlin Sans FB" w:hAnsi="Berlin Sans FB" w:cs="Arial"/>
          <w:bCs/>
          <w:sz w:val="22"/>
          <w:szCs w:val="22"/>
          <w:lang w:val="sv-SE"/>
        </w:rPr>
      </w:pPr>
      <w:r>
        <w:rPr>
          <w:rFonts w:ascii="Berlin Sans FB" w:hAnsi="Berlin Sans FB" w:cs="Arial"/>
          <w:bCs/>
          <w:sz w:val="22"/>
          <w:szCs w:val="22"/>
          <w:lang w:val="sv-SE"/>
        </w:rPr>
        <w:t>09th</w:t>
      </w:r>
      <w:r w:rsidR="003D7E2C">
        <w:rPr>
          <w:rFonts w:ascii="Berlin Sans FB" w:hAnsi="Berlin Sans FB" w:cs="Arial"/>
          <w:bCs/>
          <w:sz w:val="22"/>
          <w:szCs w:val="22"/>
          <w:lang w:val="sv-SE"/>
        </w:rPr>
        <w:t xml:space="preserve"> </w:t>
      </w:r>
      <w:r w:rsidR="00567751">
        <w:rPr>
          <w:rFonts w:ascii="Berlin Sans FB" w:hAnsi="Berlin Sans FB" w:cs="Arial"/>
          <w:bCs/>
          <w:sz w:val="22"/>
          <w:szCs w:val="22"/>
          <w:lang w:val="sv-SE"/>
        </w:rPr>
        <w:t>September</w:t>
      </w:r>
      <w:r w:rsidR="00DF347E" w:rsidRPr="006817EF">
        <w:rPr>
          <w:rFonts w:ascii="Berlin Sans FB" w:hAnsi="Berlin Sans FB" w:cs="Arial"/>
          <w:bCs/>
          <w:sz w:val="22"/>
          <w:szCs w:val="22"/>
          <w:lang w:val="sv-SE"/>
        </w:rPr>
        <w:t>,201</w:t>
      </w:r>
      <w:r w:rsidR="00910F7B">
        <w:rPr>
          <w:rFonts w:ascii="Berlin Sans FB" w:hAnsi="Berlin Sans FB" w:cs="Arial"/>
          <w:bCs/>
          <w:sz w:val="22"/>
          <w:szCs w:val="22"/>
          <w:lang w:val="sv-SE"/>
        </w:rPr>
        <w:t>5</w:t>
      </w:r>
      <w:r w:rsidR="0049475C" w:rsidRPr="006817EF">
        <w:rPr>
          <w:rFonts w:ascii="Berlin Sans FB" w:hAnsi="Berlin Sans FB" w:cs="Arial"/>
          <w:bCs/>
          <w:sz w:val="22"/>
          <w:szCs w:val="22"/>
          <w:lang w:val="sv-SE"/>
        </w:rPr>
        <w:tab/>
      </w:r>
    </w:p>
    <w:p w:rsidR="00473D12" w:rsidRPr="006817EF" w:rsidRDefault="00473D12" w:rsidP="00473D12">
      <w:pPr>
        <w:jc w:val="both"/>
        <w:rPr>
          <w:rFonts w:ascii="Berlin Sans FB" w:hAnsi="Berlin Sans FB" w:cs="Arial"/>
          <w:bCs/>
          <w:sz w:val="22"/>
          <w:szCs w:val="22"/>
          <w:lang w:val="sv-SE"/>
        </w:rPr>
      </w:pPr>
    </w:p>
    <w:p w:rsidR="00AD6514" w:rsidRPr="006817EF" w:rsidRDefault="00A86A59" w:rsidP="003A7B0B">
      <w:pPr>
        <w:rPr>
          <w:rFonts w:ascii="Berlin Sans FB" w:hAnsi="Berlin Sans FB" w:cs="Arial"/>
          <w:bCs/>
          <w:sz w:val="22"/>
          <w:szCs w:val="22"/>
          <w:lang w:val="sv-SE"/>
        </w:rPr>
      </w:pPr>
      <w:r w:rsidRPr="006817EF">
        <w:rPr>
          <w:rFonts w:ascii="Berlin Sans FB" w:hAnsi="Berlin Sans FB" w:cs="Arial"/>
          <w:bCs/>
          <w:sz w:val="22"/>
          <w:szCs w:val="22"/>
          <w:lang w:val="sv-SE"/>
        </w:rPr>
        <w:t>Mr</w:t>
      </w:r>
      <w:r w:rsidR="00260D9A" w:rsidRPr="006817EF">
        <w:rPr>
          <w:rFonts w:ascii="Berlin Sans FB" w:hAnsi="Berlin Sans FB" w:cs="Arial"/>
          <w:bCs/>
          <w:sz w:val="22"/>
          <w:szCs w:val="22"/>
          <w:lang w:val="sv-SE"/>
        </w:rPr>
        <w:t>.</w:t>
      </w:r>
      <w:r w:rsidR="00053FBD">
        <w:rPr>
          <w:rFonts w:ascii="Berlin Sans FB" w:hAnsi="Berlin Sans FB" w:cs="Arial"/>
          <w:bCs/>
          <w:sz w:val="22"/>
          <w:szCs w:val="22"/>
          <w:lang w:val="sv-SE"/>
        </w:rPr>
        <w:t xml:space="preserve"> </w:t>
      </w:r>
      <w:r w:rsidR="001D1195">
        <w:rPr>
          <w:rFonts w:ascii="Berlin Sans FB" w:hAnsi="Berlin Sans FB" w:cs="Arial"/>
          <w:bCs/>
          <w:sz w:val="22"/>
          <w:szCs w:val="22"/>
          <w:lang w:val="sv-SE"/>
        </w:rPr>
        <w:t>Sashikanta Senapati</w:t>
      </w:r>
    </w:p>
    <w:p w:rsidR="00605A52" w:rsidRDefault="00F54B9B" w:rsidP="0023019D">
      <w:pPr>
        <w:rPr>
          <w:rFonts w:ascii="Berlin Sans FB" w:hAnsi="Berlin Sans FB" w:cs="Arial"/>
          <w:bCs/>
          <w:sz w:val="22"/>
          <w:szCs w:val="22"/>
          <w:lang w:val="sv-SE"/>
        </w:rPr>
      </w:pPr>
      <w:r>
        <w:rPr>
          <w:rFonts w:ascii="Berlin Sans FB" w:hAnsi="Berlin Sans FB" w:cs="Arial"/>
          <w:bCs/>
          <w:sz w:val="22"/>
          <w:szCs w:val="22"/>
          <w:lang w:val="sv-SE"/>
        </w:rPr>
        <w:t>At</w:t>
      </w:r>
      <w:r w:rsidR="006A5101">
        <w:rPr>
          <w:rFonts w:ascii="Berlin Sans FB" w:hAnsi="Berlin Sans FB" w:cs="Arial"/>
          <w:bCs/>
          <w:sz w:val="22"/>
          <w:szCs w:val="22"/>
          <w:lang w:val="sv-SE"/>
        </w:rPr>
        <w:t xml:space="preserve"> –Mahabirpara Dhanupali</w:t>
      </w:r>
    </w:p>
    <w:p w:rsidR="006A5101" w:rsidRDefault="006A5101" w:rsidP="0023019D">
      <w:pPr>
        <w:rPr>
          <w:rFonts w:ascii="Berlin Sans FB" w:hAnsi="Berlin Sans FB" w:cs="Arial"/>
          <w:bCs/>
          <w:sz w:val="22"/>
          <w:szCs w:val="22"/>
          <w:lang w:val="sv-SE"/>
        </w:rPr>
      </w:pPr>
      <w:r>
        <w:rPr>
          <w:rFonts w:ascii="Berlin Sans FB" w:hAnsi="Berlin Sans FB" w:cs="Arial"/>
          <w:bCs/>
          <w:sz w:val="22"/>
          <w:szCs w:val="22"/>
          <w:lang w:val="sv-SE"/>
        </w:rPr>
        <w:t>Po - Dhanupali</w:t>
      </w:r>
    </w:p>
    <w:p w:rsidR="002D1E14" w:rsidRDefault="00F54B9B" w:rsidP="0023019D">
      <w:pPr>
        <w:rPr>
          <w:rFonts w:ascii="Berlin Sans FB" w:hAnsi="Berlin Sans FB" w:cs="Arial"/>
          <w:bCs/>
          <w:sz w:val="22"/>
          <w:szCs w:val="22"/>
          <w:lang w:val="sv-SE"/>
        </w:rPr>
      </w:pPr>
      <w:r>
        <w:rPr>
          <w:rFonts w:ascii="Berlin Sans FB" w:hAnsi="Berlin Sans FB" w:cs="Arial"/>
          <w:bCs/>
          <w:sz w:val="22"/>
          <w:szCs w:val="22"/>
          <w:lang w:val="sv-SE"/>
        </w:rPr>
        <w:t>Dist-</w:t>
      </w:r>
      <w:r w:rsidR="006A5101">
        <w:rPr>
          <w:rFonts w:ascii="Berlin Sans FB" w:hAnsi="Berlin Sans FB" w:cs="Arial"/>
          <w:bCs/>
          <w:sz w:val="22"/>
          <w:szCs w:val="22"/>
          <w:lang w:val="sv-SE"/>
        </w:rPr>
        <w:t>Sambalpur</w:t>
      </w:r>
    </w:p>
    <w:p w:rsidR="002D1E14" w:rsidRDefault="003D7E2C" w:rsidP="0023019D">
      <w:pPr>
        <w:rPr>
          <w:rFonts w:ascii="Berlin Sans FB" w:hAnsi="Berlin Sans FB" w:cs="Arial"/>
          <w:bCs/>
          <w:sz w:val="22"/>
          <w:szCs w:val="22"/>
          <w:lang w:val="sv-SE"/>
        </w:rPr>
      </w:pPr>
      <w:r>
        <w:rPr>
          <w:rFonts w:ascii="Berlin Sans FB" w:hAnsi="Berlin Sans FB" w:cs="Arial"/>
          <w:bCs/>
          <w:sz w:val="22"/>
          <w:szCs w:val="22"/>
          <w:lang w:val="sv-SE"/>
        </w:rPr>
        <w:t xml:space="preserve">Pin- </w:t>
      </w:r>
      <w:r w:rsidR="006A5101">
        <w:rPr>
          <w:rFonts w:ascii="Berlin Sans FB" w:hAnsi="Berlin Sans FB" w:cs="Arial"/>
          <w:bCs/>
          <w:sz w:val="22"/>
          <w:szCs w:val="22"/>
          <w:lang w:val="sv-SE"/>
        </w:rPr>
        <w:t>768005</w:t>
      </w:r>
    </w:p>
    <w:p w:rsidR="00AD6514" w:rsidRDefault="00AD6514" w:rsidP="0023019D">
      <w:pPr>
        <w:rPr>
          <w:rFonts w:ascii="Berlin Sans FB" w:hAnsi="Berlin Sans FB" w:cs="Arial"/>
          <w:bCs/>
          <w:sz w:val="22"/>
          <w:szCs w:val="22"/>
          <w:lang w:val="sv-SE"/>
        </w:rPr>
      </w:pPr>
      <w:r w:rsidRPr="006817EF">
        <w:rPr>
          <w:rFonts w:ascii="Berlin Sans FB" w:hAnsi="Berlin Sans FB" w:cs="Arial"/>
          <w:bCs/>
          <w:sz w:val="22"/>
          <w:szCs w:val="22"/>
          <w:lang w:val="sv-SE"/>
        </w:rPr>
        <w:t>Odisha.</w:t>
      </w:r>
    </w:p>
    <w:p w:rsidR="00A8042C" w:rsidRDefault="00A8042C" w:rsidP="0023019D">
      <w:pPr>
        <w:rPr>
          <w:rFonts w:ascii="Berlin Sans FB" w:hAnsi="Berlin Sans FB" w:cs="Arial"/>
          <w:bCs/>
          <w:sz w:val="22"/>
          <w:szCs w:val="22"/>
          <w:lang w:val="sv-SE"/>
        </w:rPr>
      </w:pPr>
    </w:p>
    <w:p w:rsidR="00A8042C" w:rsidRDefault="00A8042C" w:rsidP="0023019D">
      <w:pPr>
        <w:rPr>
          <w:rFonts w:ascii="Berlin Sans FB" w:hAnsi="Berlin Sans FB" w:cs="Arial"/>
          <w:bCs/>
          <w:sz w:val="22"/>
          <w:szCs w:val="22"/>
          <w:lang w:val="sv-SE"/>
        </w:rPr>
      </w:pPr>
    </w:p>
    <w:p w:rsidR="00A8042C" w:rsidRDefault="00A8042C" w:rsidP="0023019D">
      <w:pPr>
        <w:rPr>
          <w:rFonts w:ascii="Berlin Sans FB" w:hAnsi="Berlin Sans FB" w:cs="Arial"/>
          <w:bCs/>
          <w:sz w:val="22"/>
          <w:szCs w:val="22"/>
          <w:lang w:val="sv-SE"/>
        </w:rPr>
      </w:pPr>
    </w:p>
    <w:p w:rsidR="00A8042C" w:rsidRDefault="00A8042C" w:rsidP="0023019D">
      <w:pPr>
        <w:rPr>
          <w:rFonts w:ascii="Berlin Sans FB" w:hAnsi="Berlin Sans FB" w:cs="Arial"/>
          <w:bCs/>
          <w:sz w:val="22"/>
          <w:szCs w:val="22"/>
          <w:lang w:val="sv-SE"/>
        </w:rPr>
      </w:pPr>
    </w:p>
    <w:p w:rsidR="00164CFB" w:rsidRPr="00347D56" w:rsidRDefault="00473D12" w:rsidP="00347D56">
      <w:pPr>
        <w:ind w:left="720" w:hanging="720"/>
        <w:jc w:val="center"/>
        <w:rPr>
          <w:rFonts w:ascii="Berlin Sans FB" w:hAnsi="Berlin Sans FB" w:cs="Arial"/>
          <w:b/>
          <w:sz w:val="24"/>
          <w:szCs w:val="24"/>
          <w:u w:val="single"/>
        </w:rPr>
      </w:pPr>
      <w:r w:rsidRPr="00347D56">
        <w:rPr>
          <w:rFonts w:ascii="Berlin Sans FB" w:hAnsi="Berlin Sans FB" w:cs="Arial"/>
          <w:b/>
          <w:sz w:val="24"/>
          <w:szCs w:val="24"/>
        </w:rPr>
        <w:t>Sub</w:t>
      </w:r>
      <w:r w:rsidR="00164CFB" w:rsidRPr="00347D56">
        <w:rPr>
          <w:rFonts w:ascii="Berlin Sans FB" w:hAnsi="Berlin Sans FB" w:cs="Arial"/>
          <w:b/>
          <w:sz w:val="24"/>
          <w:szCs w:val="24"/>
        </w:rPr>
        <w:t>ject</w:t>
      </w:r>
      <w:r w:rsidRPr="00347D56">
        <w:rPr>
          <w:rFonts w:ascii="Berlin Sans FB" w:hAnsi="Berlin Sans FB" w:cs="Arial"/>
          <w:b/>
          <w:sz w:val="24"/>
          <w:szCs w:val="24"/>
        </w:rPr>
        <w:t>:</w:t>
      </w:r>
      <w:r w:rsidRPr="00347D56">
        <w:rPr>
          <w:rFonts w:ascii="Berlin Sans FB" w:hAnsi="Berlin Sans FB" w:cs="Arial"/>
          <w:b/>
          <w:sz w:val="24"/>
          <w:szCs w:val="24"/>
        </w:rPr>
        <w:tab/>
      </w:r>
      <w:r w:rsidRPr="00347D56">
        <w:rPr>
          <w:rFonts w:ascii="Berlin Sans FB" w:hAnsi="Berlin Sans FB" w:cs="Arial"/>
          <w:b/>
          <w:sz w:val="24"/>
          <w:szCs w:val="24"/>
          <w:u w:val="single"/>
        </w:rPr>
        <w:t xml:space="preserve">Offer </w:t>
      </w:r>
      <w:r w:rsidR="00164CFB" w:rsidRPr="00347D56">
        <w:rPr>
          <w:rFonts w:ascii="Berlin Sans FB" w:hAnsi="Berlin Sans FB" w:cs="Arial"/>
          <w:b/>
          <w:sz w:val="24"/>
          <w:szCs w:val="24"/>
          <w:u w:val="single"/>
        </w:rPr>
        <w:t>Letter</w:t>
      </w:r>
    </w:p>
    <w:p w:rsidR="00164CFB" w:rsidRPr="004A48B6" w:rsidRDefault="00164CFB" w:rsidP="00164CFB">
      <w:pPr>
        <w:ind w:left="720" w:hanging="720"/>
        <w:jc w:val="both"/>
        <w:rPr>
          <w:rFonts w:ascii="Berlin Sans FB" w:hAnsi="Berlin Sans FB" w:cs="Arial"/>
          <w:sz w:val="22"/>
          <w:szCs w:val="22"/>
          <w:u w:val="single"/>
        </w:rPr>
      </w:pPr>
    </w:p>
    <w:p w:rsidR="00473D12" w:rsidRPr="004A48B6" w:rsidRDefault="00164CFB" w:rsidP="00164CFB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  <w:r w:rsidRPr="00347D56">
        <w:rPr>
          <w:rFonts w:ascii="Berlin Sans FB" w:hAnsi="Berlin Sans FB" w:cs="Arial"/>
          <w:b/>
          <w:sz w:val="22"/>
          <w:szCs w:val="22"/>
        </w:rPr>
        <w:t xml:space="preserve">Dear </w:t>
      </w:r>
      <w:r w:rsidRPr="006817EF">
        <w:rPr>
          <w:rFonts w:ascii="Berlin Sans FB" w:hAnsi="Berlin Sans FB" w:cs="Arial"/>
          <w:b/>
          <w:sz w:val="22"/>
          <w:szCs w:val="22"/>
        </w:rPr>
        <w:t>Mr</w:t>
      </w:r>
      <w:r w:rsidR="0041663F" w:rsidRPr="006817EF">
        <w:rPr>
          <w:rFonts w:ascii="Berlin Sans FB" w:hAnsi="Berlin Sans FB" w:cs="Arial"/>
          <w:b/>
          <w:sz w:val="22"/>
          <w:szCs w:val="22"/>
        </w:rPr>
        <w:t>.</w:t>
      </w:r>
      <w:r w:rsidR="006A5101">
        <w:rPr>
          <w:rFonts w:ascii="Berlin Sans FB" w:hAnsi="Berlin Sans FB" w:cs="Arial"/>
          <w:b/>
          <w:sz w:val="22"/>
          <w:szCs w:val="22"/>
        </w:rPr>
        <w:t xml:space="preserve"> Senapati</w:t>
      </w:r>
      <w:r w:rsidR="00E04FE7">
        <w:rPr>
          <w:rFonts w:ascii="Berlin Sans FB" w:hAnsi="Berlin Sans FB" w:cs="Arial"/>
          <w:b/>
          <w:sz w:val="22"/>
          <w:szCs w:val="22"/>
        </w:rPr>
        <w:t>,</w:t>
      </w:r>
    </w:p>
    <w:p w:rsidR="00473D12" w:rsidRPr="004A48B6" w:rsidRDefault="00473D12" w:rsidP="00473D12">
      <w:pPr>
        <w:jc w:val="both"/>
        <w:rPr>
          <w:rFonts w:ascii="Berlin Sans FB" w:hAnsi="Berlin Sans FB" w:cs="Arial"/>
          <w:sz w:val="22"/>
          <w:szCs w:val="22"/>
        </w:rPr>
      </w:pPr>
    </w:p>
    <w:p w:rsidR="00473D12" w:rsidRPr="006817EF" w:rsidRDefault="00164CFB" w:rsidP="00473D12">
      <w:pPr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 xml:space="preserve">Apropos </w:t>
      </w:r>
      <w:r w:rsidR="00473D12" w:rsidRPr="004A48B6">
        <w:rPr>
          <w:rFonts w:ascii="Berlin Sans FB" w:hAnsi="Berlin Sans FB" w:cs="Arial"/>
          <w:sz w:val="22"/>
          <w:szCs w:val="22"/>
        </w:rPr>
        <w:t>to your application and the subsequent interview you had with us</w:t>
      </w:r>
      <w:r w:rsidRPr="004A48B6">
        <w:rPr>
          <w:rFonts w:ascii="Berlin Sans FB" w:hAnsi="Berlin Sans FB" w:cs="Arial"/>
          <w:sz w:val="22"/>
          <w:szCs w:val="22"/>
        </w:rPr>
        <w:t>, w</w:t>
      </w:r>
      <w:r w:rsidR="00473D12" w:rsidRPr="004A48B6">
        <w:rPr>
          <w:rFonts w:ascii="Berlin Sans FB" w:hAnsi="Berlin Sans FB" w:cs="Arial"/>
          <w:sz w:val="22"/>
          <w:szCs w:val="22"/>
        </w:rPr>
        <w:t xml:space="preserve">e are pleased to offer you a provisional </w:t>
      </w:r>
      <w:r w:rsidRPr="004A48B6">
        <w:rPr>
          <w:rFonts w:ascii="Berlin Sans FB" w:hAnsi="Berlin Sans FB" w:cs="Arial"/>
          <w:sz w:val="22"/>
          <w:szCs w:val="22"/>
        </w:rPr>
        <w:t xml:space="preserve">appointment in Idea Cellular Services Limited </w:t>
      </w:r>
      <w:r w:rsidR="00473D12" w:rsidRPr="004A48B6">
        <w:rPr>
          <w:rFonts w:ascii="Berlin Sans FB" w:hAnsi="Berlin Sans FB" w:cs="Arial"/>
          <w:sz w:val="22"/>
          <w:szCs w:val="22"/>
        </w:rPr>
        <w:t xml:space="preserve">as </w:t>
      </w:r>
      <w:r w:rsidR="00473D12" w:rsidRPr="006817EF">
        <w:rPr>
          <w:rFonts w:ascii="Berlin Sans FB" w:hAnsi="Berlin Sans FB" w:cs="Arial"/>
          <w:sz w:val="22"/>
          <w:szCs w:val="22"/>
        </w:rPr>
        <w:t>“</w:t>
      </w:r>
      <w:r w:rsidR="00D84B8B" w:rsidRPr="006817EF">
        <w:rPr>
          <w:rFonts w:ascii="Berlin Sans FB" w:hAnsi="Berlin Sans FB" w:cs="Arial"/>
          <w:sz w:val="22"/>
          <w:szCs w:val="22"/>
        </w:rPr>
        <w:t>Territory Sales Executive</w:t>
      </w:r>
      <w:r w:rsidR="00E158E3" w:rsidRPr="006817EF">
        <w:rPr>
          <w:rFonts w:ascii="Berlin Sans FB" w:hAnsi="Berlin Sans FB" w:cs="Arial"/>
          <w:sz w:val="22"/>
          <w:szCs w:val="22"/>
        </w:rPr>
        <w:t>” at</w:t>
      </w:r>
      <w:r w:rsidR="009D1AA4" w:rsidRPr="006817EF">
        <w:rPr>
          <w:rFonts w:ascii="Berlin Sans FB" w:hAnsi="Berlin Sans FB" w:cs="Arial"/>
          <w:sz w:val="22"/>
          <w:szCs w:val="22"/>
        </w:rPr>
        <w:t xml:space="preserve"> </w:t>
      </w:r>
      <w:proofErr w:type="spellStart"/>
      <w:r w:rsidR="003233F4">
        <w:rPr>
          <w:rFonts w:ascii="Berlin Sans FB" w:hAnsi="Berlin Sans FB" w:cs="Arial"/>
          <w:sz w:val="22"/>
          <w:szCs w:val="22"/>
        </w:rPr>
        <w:t>Barpali</w:t>
      </w:r>
      <w:proofErr w:type="spellEnd"/>
      <w:r w:rsidR="00A8042C">
        <w:rPr>
          <w:rFonts w:ascii="Berlin Sans FB" w:hAnsi="Berlin Sans FB" w:cs="Arial"/>
          <w:sz w:val="22"/>
          <w:szCs w:val="22"/>
        </w:rPr>
        <w:t xml:space="preserve"> </w:t>
      </w:r>
      <w:r w:rsidR="009218E1" w:rsidRPr="006817EF">
        <w:rPr>
          <w:rFonts w:ascii="Berlin Sans FB" w:hAnsi="Berlin Sans FB" w:cs="Arial"/>
          <w:sz w:val="22"/>
          <w:szCs w:val="22"/>
        </w:rPr>
        <w:t xml:space="preserve">in </w:t>
      </w:r>
      <w:r w:rsidR="00567751">
        <w:rPr>
          <w:rFonts w:ascii="Berlin Sans FB" w:hAnsi="Berlin Sans FB" w:cs="Arial"/>
          <w:sz w:val="22"/>
          <w:szCs w:val="22"/>
        </w:rPr>
        <w:t>Sambalpur</w:t>
      </w:r>
      <w:r w:rsidR="009E11B2" w:rsidRPr="006817EF">
        <w:rPr>
          <w:rFonts w:ascii="Berlin Sans FB" w:hAnsi="Berlin Sans FB" w:cs="Arial"/>
          <w:sz w:val="22"/>
          <w:szCs w:val="22"/>
        </w:rPr>
        <w:t xml:space="preserve"> </w:t>
      </w:r>
      <w:r w:rsidR="001D3B11" w:rsidRPr="006817EF">
        <w:rPr>
          <w:rFonts w:ascii="Berlin Sans FB" w:hAnsi="Berlin Sans FB" w:cs="Arial"/>
          <w:sz w:val="22"/>
          <w:szCs w:val="22"/>
        </w:rPr>
        <w:t>Zone</w:t>
      </w:r>
      <w:r w:rsidR="00DD1721" w:rsidRPr="006817EF">
        <w:rPr>
          <w:rFonts w:ascii="Berlin Sans FB" w:hAnsi="Berlin Sans FB" w:cs="Arial"/>
          <w:sz w:val="22"/>
          <w:szCs w:val="22"/>
        </w:rPr>
        <w:t xml:space="preserve"> </w:t>
      </w:r>
      <w:r w:rsidR="00473D12" w:rsidRPr="006817EF">
        <w:rPr>
          <w:rFonts w:ascii="Berlin Sans FB" w:hAnsi="Berlin Sans FB" w:cs="Arial"/>
          <w:sz w:val="22"/>
          <w:szCs w:val="22"/>
        </w:rPr>
        <w:t>on the following terms and conditions:</w:t>
      </w:r>
    </w:p>
    <w:p w:rsidR="00473D12" w:rsidRPr="006817EF" w:rsidRDefault="00473D12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473D12" w:rsidRPr="004A48B6" w:rsidRDefault="00473D12" w:rsidP="00473D12">
      <w:pPr>
        <w:numPr>
          <w:ilvl w:val="0"/>
          <w:numId w:val="1"/>
        </w:numPr>
        <w:ind w:left="720" w:hanging="720"/>
        <w:jc w:val="both"/>
        <w:rPr>
          <w:rFonts w:ascii="Berlin Sans FB" w:hAnsi="Berlin Sans FB" w:cs="Arial"/>
          <w:sz w:val="22"/>
          <w:szCs w:val="22"/>
        </w:rPr>
      </w:pPr>
      <w:r w:rsidRPr="006817EF">
        <w:rPr>
          <w:rFonts w:ascii="Berlin Sans FB" w:hAnsi="Berlin Sans FB" w:cs="Arial"/>
          <w:sz w:val="22"/>
          <w:szCs w:val="22"/>
        </w:rPr>
        <w:t xml:space="preserve">      You will be paid monthly emoluments</w:t>
      </w:r>
      <w:r w:rsidR="006267DE" w:rsidRPr="006817EF">
        <w:rPr>
          <w:rFonts w:ascii="Berlin Sans FB" w:hAnsi="Berlin Sans FB" w:cs="Arial"/>
          <w:sz w:val="22"/>
          <w:szCs w:val="22"/>
        </w:rPr>
        <w:t xml:space="preserve"> of </w:t>
      </w:r>
      <w:r w:rsidR="007A7612" w:rsidRPr="006817EF">
        <w:rPr>
          <w:rFonts w:ascii="Berlin Sans FB" w:hAnsi="Berlin Sans FB" w:cs="Arial"/>
          <w:sz w:val="22"/>
          <w:szCs w:val="22"/>
        </w:rPr>
        <w:t xml:space="preserve">Rs.14917 </w:t>
      </w:r>
      <w:r w:rsidRPr="006817EF">
        <w:rPr>
          <w:rFonts w:ascii="Berlin Sans FB" w:hAnsi="Berlin Sans FB" w:cs="Arial"/>
          <w:sz w:val="22"/>
          <w:szCs w:val="22"/>
        </w:rPr>
        <w:t>as discussed</w:t>
      </w:r>
      <w:r w:rsidRPr="004A48B6">
        <w:rPr>
          <w:rFonts w:ascii="Berlin Sans FB" w:hAnsi="Berlin Sans FB" w:cs="Arial"/>
          <w:sz w:val="22"/>
          <w:szCs w:val="22"/>
        </w:rPr>
        <w:t xml:space="preserve"> and accepted by you during the interview.</w:t>
      </w:r>
    </w:p>
    <w:p w:rsidR="00473D12" w:rsidRPr="004A48B6" w:rsidRDefault="00473D12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473D12" w:rsidRDefault="00473D12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2.</w:t>
      </w:r>
      <w:r w:rsidRPr="004A48B6">
        <w:rPr>
          <w:rFonts w:ascii="Berlin Sans FB" w:hAnsi="Berlin Sans FB" w:cs="Arial"/>
          <w:sz w:val="22"/>
          <w:szCs w:val="22"/>
        </w:rPr>
        <w:tab/>
        <w:t xml:space="preserve">You will join the company on or before </w:t>
      </w:r>
      <w:r w:rsidR="00313FDA">
        <w:rPr>
          <w:rFonts w:ascii="Berlin Sans FB" w:hAnsi="Berlin Sans FB" w:cs="Arial"/>
          <w:sz w:val="22"/>
          <w:szCs w:val="22"/>
        </w:rPr>
        <w:t>11</w:t>
      </w:r>
      <w:r w:rsidR="002D1E14" w:rsidRPr="002D1E14">
        <w:rPr>
          <w:rFonts w:ascii="Berlin Sans FB" w:hAnsi="Berlin Sans FB" w:cs="Arial"/>
          <w:sz w:val="22"/>
          <w:szCs w:val="22"/>
          <w:vertAlign w:val="superscript"/>
        </w:rPr>
        <w:t>th</w:t>
      </w:r>
      <w:r w:rsidR="00F54B9B">
        <w:rPr>
          <w:rFonts w:ascii="Berlin Sans FB" w:hAnsi="Berlin Sans FB" w:cs="Arial"/>
          <w:sz w:val="22"/>
          <w:szCs w:val="22"/>
        </w:rPr>
        <w:t xml:space="preserve"> </w:t>
      </w:r>
      <w:r w:rsidR="00567751">
        <w:rPr>
          <w:rFonts w:ascii="Berlin Sans FB" w:hAnsi="Berlin Sans FB" w:cs="Arial"/>
          <w:sz w:val="22"/>
          <w:szCs w:val="22"/>
        </w:rPr>
        <w:t>September</w:t>
      </w:r>
      <w:r w:rsidR="00CA3E71">
        <w:rPr>
          <w:rFonts w:ascii="Berlin Sans FB" w:hAnsi="Berlin Sans FB" w:cs="Arial"/>
          <w:sz w:val="22"/>
          <w:szCs w:val="22"/>
        </w:rPr>
        <w:t xml:space="preserve"> </w:t>
      </w:r>
      <w:r w:rsidR="00982CC1" w:rsidRPr="006817EF">
        <w:rPr>
          <w:rFonts w:ascii="Berlin Sans FB" w:hAnsi="Berlin Sans FB" w:cs="Arial"/>
          <w:sz w:val="22"/>
          <w:szCs w:val="22"/>
        </w:rPr>
        <w:t>201</w:t>
      </w:r>
      <w:r w:rsidR="00CA3E71">
        <w:rPr>
          <w:rFonts w:ascii="Berlin Sans FB" w:hAnsi="Berlin Sans FB" w:cs="Arial"/>
          <w:sz w:val="22"/>
          <w:szCs w:val="22"/>
        </w:rPr>
        <w:t>5</w:t>
      </w:r>
    </w:p>
    <w:p w:rsidR="000E4782" w:rsidRPr="004A48B6" w:rsidRDefault="009E2511" w:rsidP="00F337F1">
      <w:pPr>
        <w:tabs>
          <w:tab w:val="left" w:pos="5235"/>
          <w:tab w:val="right" w:pos="8640"/>
        </w:tabs>
        <w:ind w:left="720" w:hanging="720"/>
        <w:jc w:val="both"/>
        <w:rPr>
          <w:rFonts w:ascii="Berlin Sans FB" w:hAnsi="Berlin Sans FB" w:cs="Arial"/>
          <w:sz w:val="22"/>
          <w:szCs w:val="22"/>
        </w:rPr>
      </w:pPr>
      <w:r>
        <w:rPr>
          <w:rFonts w:ascii="Berlin Sans FB" w:hAnsi="Berlin Sans FB" w:cs="Arial"/>
          <w:sz w:val="22"/>
          <w:szCs w:val="22"/>
        </w:rPr>
        <w:tab/>
      </w:r>
      <w:r>
        <w:rPr>
          <w:rFonts w:ascii="Berlin Sans FB" w:hAnsi="Berlin Sans FB" w:cs="Arial"/>
          <w:sz w:val="22"/>
          <w:szCs w:val="22"/>
        </w:rPr>
        <w:tab/>
      </w:r>
      <w:r w:rsidR="00F337F1">
        <w:rPr>
          <w:rFonts w:ascii="Berlin Sans FB" w:hAnsi="Berlin Sans FB" w:cs="Arial"/>
          <w:sz w:val="22"/>
          <w:szCs w:val="22"/>
        </w:rPr>
        <w:tab/>
      </w:r>
    </w:p>
    <w:p w:rsidR="00473D12" w:rsidRPr="004A48B6" w:rsidRDefault="00473D12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3.</w:t>
      </w:r>
      <w:r w:rsidRPr="004A48B6">
        <w:rPr>
          <w:rFonts w:ascii="Berlin Sans FB" w:hAnsi="Berlin Sans FB" w:cs="Arial"/>
          <w:sz w:val="22"/>
          <w:szCs w:val="22"/>
        </w:rPr>
        <w:tab/>
        <w:t xml:space="preserve">This offer is provisional in nature and the </w:t>
      </w:r>
      <w:r w:rsidR="00164CFB" w:rsidRPr="004A48B6">
        <w:rPr>
          <w:rFonts w:ascii="Berlin Sans FB" w:hAnsi="Berlin Sans FB" w:cs="Arial"/>
          <w:sz w:val="22"/>
          <w:szCs w:val="22"/>
        </w:rPr>
        <w:t>formal letter</w:t>
      </w:r>
      <w:r w:rsidRPr="004A48B6">
        <w:rPr>
          <w:rFonts w:ascii="Berlin Sans FB" w:hAnsi="Berlin Sans FB" w:cs="Arial"/>
          <w:sz w:val="22"/>
          <w:szCs w:val="22"/>
        </w:rPr>
        <w:t xml:space="preserve"> of appointment shall be made to you upon your joining the </w:t>
      </w:r>
      <w:r w:rsidR="004A48B6">
        <w:rPr>
          <w:rFonts w:ascii="Berlin Sans FB" w:hAnsi="Berlin Sans FB" w:cs="Arial"/>
          <w:sz w:val="22"/>
          <w:szCs w:val="22"/>
        </w:rPr>
        <w:t xml:space="preserve">duties </w:t>
      </w:r>
      <w:r w:rsidRPr="004A48B6">
        <w:rPr>
          <w:rFonts w:ascii="Berlin Sans FB" w:hAnsi="Berlin Sans FB" w:cs="Arial"/>
          <w:sz w:val="22"/>
          <w:szCs w:val="22"/>
        </w:rPr>
        <w:t>and satisfactory completion of the joining formalities.</w:t>
      </w:r>
    </w:p>
    <w:p w:rsidR="00473D12" w:rsidRPr="004A48B6" w:rsidRDefault="00473D12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473D12" w:rsidRPr="004A48B6" w:rsidRDefault="00473D12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4.</w:t>
      </w:r>
      <w:r w:rsidRPr="004A48B6">
        <w:rPr>
          <w:rFonts w:ascii="Berlin Sans FB" w:hAnsi="Berlin Sans FB" w:cs="Arial"/>
          <w:sz w:val="22"/>
          <w:szCs w:val="22"/>
        </w:rPr>
        <w:tab/>
        <w:t xml:space="preserve">You will be required to undergo a pre-employment health check-up at any of the </w:t>
      </w:r>
      <w:r w:rsidR="004A48B6">
        <w:rPr>
          <w:rFonts w:ascii="Berlin Sans FB" w:hAnsi="Berlin Sans FB" w:cs="Arial"/>
          <w:sz w:val="22"/>
          <w:szCs w:val="22"/>
        </w:rPr>
        <w:t>prescribed hospitals as communicated to you by the Company</w:t>
      </w:r>
      <w:r w:rsidRPr="004A48B6">
        <w:rPr>
          <w:rFonts w:ascii="Berlin Sans FB" w:hAnsi="Berlin Sans FB" w:cs="Arial"/>
          <w:sz w:val="22"/>
          <w:szCs w:val="22"/>
        </w:rPr>
        <w:t>.</w:t>
      </w:r>
    </w:p>
    <w:p w:rsidR="00473D12" w:rsidRPr="004A48B6" w:rsidRDefault="00473D12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505074" w:rsidRDefault="00473D12" w:rsidP="00A8042C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ab/>
        <w:t>In this context, please find enclosed the authorisation letter for the same.  You are required to carry with you the said letter on the scheduled date of the Medical check-up.</w:t>
      </w:r>
    </w:p>
    <w:p w:rsidR="003F2C13" w:rsidRDefault="003F2C13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473D12" w:rsidRPr="004A48B6" w:rsidRDefault="00473D12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5.</w:t>
      </w:r>
      <w:r w:rsidRPr="004A48B6">
        <w:rPr>
          <w:rFonts w:ascii="Berlin Sans FB" w:hAnsi="Berlin Sans FB" w:cs="Arial"/>
          <w:sz w:val="22"/>
          <w:szCs w:val="22"/>
        </w:rPr>
        <w:tab/>
      </w:r>
      <w:r w:rsidR="00BB5D10">
        <w:rPr>
          <w:rFonts w:ascii="Berlin Sans FB" w:hAnsi="Berlin Sans FB" w:cs="Arial"/>
          <w:sz w:val="22"/>
          <w:szCs w:val="22"/>
        </w:rPr>
        <w:t>For your joining formalities</w:t>
      </w:r>
      <w:r w:rsidR="00E158E3">
        <w:rPr>
          <w:rFonts w:ascii="Berlin Sans FB" w:hAnsi="Berlin Sans FB" w:cs="Arial"/>
          <w:sz w:val="22"/>
          <w:szCs w:val="22"/>
        </w:rPr>
        <w:t>, you</w:t>
      </w:r>
      <w:r w:rsidR="00BB5D10">
        <w:rPr>
          <w:rFonts w:ascii="Berlin Sans FB" w:hAnsi="Berlin Sans FB" w:cs="Arial"/>
          <w:sz w:val="22"/>
          <w:szCs w:val="22"/>
        </w:rPr>
        <w:t xml:space="preserve"> are requested to</w:t>
      </w:r>
      <w:r w:rsidRPr="004A48B6">
        <w:rPr>
          <w:rFonts w:ascii="Berlin Sans FB" w:hAnsi="Berlin Sans FB" w:cs="Arial"/>
          <w:sz w:val="22"/>
          <w:szCs w:val="22"/>
        </w:rPr>
        <w:t xml:space="preserve"> report to </w:t>
      </w:r>
      <w:r w:rsidR="00E158E3">
        <w:rPr>
          <w:rFonts w:ascii="Berlin Sans FB" w:hAnsi="Berlin Sans FB" w:cs="Arial"/>
          <w:sz w:val="22"/>
          <w:szCs w:val="22"/>
        </w:rPr>
        <w:t>(Mention</w:t>
      </w:r>
      <w:r w:rsidR="00491D39">
        <w:rPr>
          <w:rFonts w:ascii="Berlin Sans FB" w:hAnsi="Berlin Sans FB" w:cs="Arial"/>
          <w:sz w:val="22"/>
          <w:szCs w:val="22"/>
        </w:rPr>
        <w:t xml:space="preserve"> Name &amp; Designation </w:t>
      </w:r>
      <w:r w:rsidR="00E158E3">
        <w:rPr>
          <w:rFonts w:ascii="Berlin Sans FB" w:hAnsi="Berlin Sans FB" w:cs="Arial"/>
          <w:sz w:val="22"/>
          <w:szCs w:val="22"/>
        </w:rPr>
        <w:t xml:space="preserve">of </w:t>
      </w:r>
      <w:r w:rsidR="00E158E3" w:rsidRPr="004A48B6">
        <w:rPr>
          <w:rFonts w:ascii="Berlin Sans FB" w:hAnsi="Berlin Sans FB" w:cs="Arial"/>
          <w:sz w:val="22"/>
          <w:szCs w:val="22"/>
        </w:rPr>
        <w:t>concerned</w:t>
      </w:r>
      <w:r w:rsidR="00491D39">
        <w:rPr>
          <w:rFonts w:ascii="Berlin Sans FB" w:hAnsi="Berlin Sans FB" w:cs="Arial"/>
          <w:sz w:val="22"/>
          <w:szCs w:val="22"/>
        </w:rPr>
        <w:t xml:space="preserve"> </w:t>
      </w:r>
      <w:r w:rsidRPr="004A48B6">
        <w:rPr>
          <w:rFonts w:ascii="Berlin Sans FB" w:hAnsi="Berlin Sans FB" w:cs="Arial"/>
          <w:sz w:val="22"/>
          <w:szCs w:val="22"/>
        </w:rPr>
        <w:t xml:space="preserve">HR </w:t>
      </w:r>
      <w:r w:rsidR="00491D39">
        <w:rPr>
          <w:rFonts w:ascii="Berlin Sans FB" w:hAnsi="Berlin Sans FB" w:cs="Arial"/>
          <w:sz w:val="22"/>
          <w:szCs w:val="22"/>
        </w:rPr>
        <w:t>Person and office address</w:t>
      </w:r>
      <w:r w:rsidR="00E158E3">
        <w:rPr>
          <w:rFonts w:ascii="Berlin Sans FB" w:hAnsi="Berlin Sans FB" w:cs="Arial"/>
          <w:sz w:val="22"/>
          <w:szCs w:val="22"/>
        </w:rPr>
        <w:t>)</w:t>
      </w:r>
      <w:r w:rsidR="00E158E3" w:rsidRPr="004A48B6">
        <w:rPr>
          <w:rFonts w:ascii="Berlin Sans FB" w:hAnsi="Berlin Sans FB" w:cs="Arial"/>
          <w:sz w:val="22"/>
          <w:szCs w:val="22"/>
        </w:rPr>
        <w:t xml:space="preserve"> </w:t>
      </w:r>
      <w:r w:rsidR="00E158E3">
        <w:rPr>
          <w:rFonts w:ascii="Berlin Sans FB" w:hAnsi="Berlin Sans FB" w:cs="Arial"/>
          <w:sz w:val="22"/>
          <w:szCs w:val="22"/>
        </w:rPr>
        <w:t>on</w:t>
      </w:r>
      <w:r w:rsidRPr="004A48B6">
        <w:rPr>
          <w:rFonts w:ascii="Berlin Sans FB" w:hAnsi="Berlin Sans FB" w:cs="Arial"/>
          <w:sz w:val="22"/>
          <w:szCs w:val="22"/>
        </w:rPr>
        <w:t xml:space="preserve"> the date mentioned above at 09</w:t>
      </w:r>
      <w:r w:rsidR="00491D39">
        <w:rPr>
          <w:rFonts w:ascii="Berlin Sans FB" w:hAnsi="Berlin Sans FB" w:cs="Arial"/>
          <w:sz w:val="22"/>
          <w:szCs w:val="22"/>
        </w:rPr>
        <w:t>:</w:t>
      </w:r>
      <w:r w:rsidRPr="004A48B6">
        <w:rPr>
          <w:rFonts w:ascii="Berlin Sans FB" w:hAnsi="Berlin Sans FB" w:cs="Arial"/>
          <w:sz w:val="22"/>
          <w:szCs w:val="22"/>
        </w:rPr>
        <w:t xml:space="preserve">30 A.M. along with the </w:t>
      </w:r>
      <w:r w:rsidR="00E158E3" w:rsidRPr="004A48B6">
        <w:rPr>
          <w:rFonts w:ascii="Berlin Sans FB" w:hAnsi="Berlin Sans FB" w:cs="Arial"/>
          <w:sz w:val="22"/>
          <w:szCs w:val="22"/>
        </w:rPr>
        <w:t>following</w:t>
      </w:r>
      <w:r w:rsidR="00E158E3">
        <w:rPr>
          <w:rFonts w:ascii="Berlin Sans FB" w:hAnsi="Berlin Sans FB" w:cs="Arial"/>
          <w:sz w:val="22"/>
          <w:szCs w:val="22"/>
        </w:rPr>
        <w:t>:</w:t>
      </w:r>
    </w:p>
    <w:p w:rsidR="00473D12" w:rsidRPr="004A48B6" w:rsidRDefault="00473D12" w:rsidP="00473D12">
      <w:pPr>
        <w:jc w:val="both"/>
        <w:rPr>
          <w:rFonts w:ascii="Berlin Sans FB" w:hAnsi="Berlin Sans FB" w:cs="Arial"/>
          <w:sz w:val="22"/>
          <w:szCs w:val="22"/>
        </w:rPr>
      </w:pPr>
    </w:p>
    <w:p w:rsidR="00473D12" w:rsidRPr="004A48B6" w:rsidRDefault="00473D12" w:rsidP="00473D12">
      <w:pPr>
        <w:tabs>
          <w:tab w:val="left" w:pos="720"/>
          <w:tab w:val="left" w:pos="1440"/>
        </w:tabs>
        <w:ind w:left="1440" w:hanging="1440"/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ab/>
        <w:t>(a)</w:t>
      </w:r>
      <w:r w:rsidRPr="004A48B6">
        <w:rPr>
          <w:rFonts w:ascii="Berlin Sans FB" w:hAnsi="Berlin Sans FB" w:cs="Arial"/>
          <w:sz w:val="22"/>
          <w:szCs w:val="22"/>
        </w:rPr>
        <w:tab/>
        <w:t xml:space="preserve">6 Passport size </w:t>
      </w:r>
      <w:r w:rsidR="00661EFA">
        <w:rPr>
          <w:rFonts w:ascii="Berlin Sans FB" w:hAnsi="Berlin Sans FB" w:cs="Arial"/>
          <w:sz w:val="22"/>
          <w:szCs w:val="22"/>
        </w:rPr>
        <w:t xml:space="preserve">&amp; </w:t>
      </w:r>
      <w:r w:rsidR="00657873">
        <w:rPr>
          <w:rFonts w:ascii="Berlin Sans FB" w:hAnsi="Berlin Sans FB" w:cs="Arial"/>
          <w:sz w:val="22"/>
          <w:szCs w:val="22"/>
        </w:rPr>
        <w:t>1</w:t>
      </w:r>
      <w:r w:rsidR="00661EFA">
        <w:rPr>
          <w:rFonts w:ascii="Berlin Sans FB" w:hAnsi="Berlin Sans FB" w:cs="Arial"/>
          <w:sz w:val="22"/>
          <w:szCs w:val="22"/>
        </w:rPr>
        <w:t xml:space="preserve"> Postcard size </w:t>
      </w:r>
      <w:r w:rsidR="006A3B95">
        <w:rPr>
          <w:rFonts w:ascii="Berlin Sans FB" w:hAnsi="Berlin Sans FB" w:cs="Arial"/>
          <w:sz w:val="22"/>
          <w:szCs w:val="22"/>
        </w:rPr>
        <w:t xml:space="preserve">Family </w:t>
      </w:r>
      <w:r w:rsidRPr="004A48B6">
        <w:rPr>
          <w:rFonts w:ascii="Berlin Sans FB" w:hAnsi="Berlin Sans FB" w:cs="Arial"/>
          <w:sz w:val="22"/>
          <w:szCs w:val="22"/>
        </w:rPr>
        <w:t>colour photographs.</w:t>
      </w:r>
    </w:p>
    <w:p w:rsidR="00473D12" w:rsidRPr="004A48B6" w:rsidRDefault="00473D12" w:rsidP="00473D12">
      <w:pPr>
        <w:tabs>
          <w:tab w:val="left" w:pos="720"/>
          <w:tab w:val="left" w:pos="1440"/>
        </w:tabs>
        <w:ind w:left="1440" w:hanging="1440"/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ab/>
        <w:t>(b)</w:t>
      </w:r>
      <w:r w:rsidRPr="004A48B6">
        <w:rPr>
          <w:rFonts w:ascii="Berlin Sans FB" w:hAnsi="Berlin Sans FB" w:cs="Arial"/>
          <w:sz w:val="22"/>
          <w:szCs w:val="22"/>
        </w:rPr>
        <w:tab/>
        <w:t>Proof of age certificate along with a photocopy.</w:t>
      </w:r>
    </w:p>
    <w:p w:rsidR="00473D12" w:rsidRPr="004A48B6" w:rsidRDefault="00473D12" w:rsidP="00473D12">
      <w:pPr>
        <w:tabs>
          <w:tab w:val="left" w:pos="720"/>
          <w:tab w:val="left" w:pos="1440"/>
        </w:tabs>
        <w:ind w:left="1440" w:hanging="1440"/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ab/>
        <w:t>(c)</w:t>
      </w:r>
      <w:r w:rsidRPr="004A48B6">
        <w:rPr>
          <w:rFonts w:ascii="Berlin Sans FB" w:hAnsi="Berlin Sans FB" w:cs="Arial"/>
          <w:sz w:val="22"/>
          <w:szCs w:val="22"/>
        </w:rPr>
        <w:tab/>
        <w:t>Proof of Academic/Technical qualifications along with their photocopies.</w:t>
      </w:r>
    </w:p>
    <w:p w:rsidR="00473D12" w:rsidRPr="004A48B6" w:rsidRDefault="00473D12" w:rsidP="00473D12">
      <w:pPr>
        <w:tabs>
          <w:tab w:val="left" w:pos="720"/>
          <w:tab w:val="left" w:pos="1440"/>
        </w:tabs>
        <w:ind w:left="1440" w:hanging="1440"/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ab/>
        <w:t>(d)</w:t>
      </w:r>
      <w:r w:rsidRPr="004A48B6">
        <w:rPr>
          <w:rFonts w:ascii="Berlin Sans FB" w:hAnsi="Berlin Sans FB" w:cs="Arial"/>
          <w:sz w:val="22"/>
          <w:szCs w:val="22"/>
        </w:rPr>
        <w:tab/>
        <w:t xml:space="preserve">Copy of </w:t>
      </w:r>
      <w:r w:rsidR="00BB5D10">
        <w:rPr>
          <w:rFonts w:ascii="Berlin Sans FB" w:hAnsi="Berlin Sans FB" w:cs="Arial"/>
          <w:sz w:val="22"/>
          <w:szCs w:val="22"/>
        </w:rPr>
        <w:t>Relieving Letter</w:t>
      </w:r>
      <w:r w:rsidR="00C52963">
        <w:rPr>
          <w:rFonts w:ascii="Berlin Sans FB" w:hAnsi="Berlin Sans FB" w:cs="Arial"/>
          <w:sz w:val="22"/>
          <w:szCs w:val="22"/>
        </w:rPr>
        <w:t xml:space="preserve"> or </w:t>
      </w:r>
      <w:r w:rsidR="00BB5D10">
        <w:rPr>
          <w:rFonts w:ascii="Berlin Sans FB" w:hAnsi="Berlin Sans FB" w:cs="Arial"/>
          <w:sz w:val="22"/>
          <w:szCs w:val="22"/>
        </w:rPr>
        <w:t>R</w:t>
      </w:r>
      <w:r w:rsidRPr="004A48B6">
        <w:rPr>
          <w:rFonts w:ascii="Berlin Sans FB" w:hAnsi="Berlin Sans FB" w:cs="Arial"/>
          <w:sz w:val="22"/>
          <w:szCs w:val="22"/>
        </w:rPr>
        <w:t>esignation letter duly stamped and accepted by your current employer, if in employment.</w:t>
      </w:r>
    </w:p>
    <w:p w:rsidR="00473D12" w:rsidRPr="004A48B6" w:rsidRDefault="00473D12" w:rsidP="00473D12">
      <w:pPr>
        <w:numPr>
          <w:ilvl w:val="0"/>
          <w:numId w:val="2"/>
        </w:numPr>
        <w:tabs>
          <w:tab w:val="left" w:pos="720"/>
        </w:tabs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Last pay drawn certificate, if in employment.</w:t>
      </w:r>
    </w:p>
    <w:p w:rsidR="00473D12" w:rsidRPr="004A48B6" w:rsidRDefault="00473D12" w:rsidP="00473D12">
      <w:pPr>
        <w:numPr>
          <w:ilvl w:val="0"/>
          <w:numId w:val="2"/>
        </w:numPr>
        <w:tabs>
          <w:tab w:val="left" w:pos="720"/>
        </w:tabs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Form 16 from Last Employer</w:t>
      </w:r>
      <w:r w:rsidR="00C52963">
        <w:rPr>
          <w:rFonts w:ascii="Berlin Sans FB" w:hAnsi="Berlin Sans FB" w:cs="Arial"/>
          <w:sz w:val="22"/>
          <w:szCs w:val="22"/>
        </w:rPr>
        <w:t>, if applicable.</w:t>
      </w:r>
    </w:p>
    <w:p w:rsidR="00AB4A92" w:rsidRDefault="00AB4A92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DE6419" w:rsidRDefault="00DE6419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DE6419" w:rsidRDefault="00DE6419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CE55CC" w:rsidRDefault="00CE55C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CE55CC" w:rsidRDefault="00CE55C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DE6419" w:rsidRDefault="00DE6419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A8042C" w:rsidRPr="004A48B6" w:rsidRDefault="00A8042C" w:rsidP="00473D12">
      <w:pPr>
        <w:ind w:left="720" w:hanging="720"/>
        <w:jc w:val="both"/>
        <w:rPr>
          <w:rFonts w:ascii="Berlin Sans FB" w:hAnsi="Berlin Sans FB" w:cs="Arial"/>
          <w:sz w:val="22"/>
          <w:szCs w:val="22"/>
        </w:rPr>
      </w:pPr>
    </w:p>
    <w:p w:rsidR="00473D12" w:rsidRDefault="00473D12" w:rsidP="006A3B95">
      <w:pPr>
        <w:numPr>
          <w:ilvl w:val="0"/>
          <w:numId w:val="4"/>
        </w:numPr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The management reserve the right to withdraw the said offer in case you are found medically unfit and if any of the information provided by you in the Application Form/P</w:t>
      </w:r>
      <w:r w:rsidR="00C52963">
        <w:rPr>
          <w:rFonts w:ascii="Berlin Sans FB" w:hAnsi="Berlin Sans FB" w:cs="Arial"/>
          <w:sz w:val="22"/>
          <w:szCs w:val="22"/>
        </w:rPr>
        <w:t>ersonal Data Form</w:t>
      </w:r>
      <w:r w:rsidRPr="004A48B6">
        <w:rPr>
          <w:rFonts w:ascii="Berlin Sans FB" w:hAnsi="Berlin Sans FB" w:cs="Arial"/>
          <w:sz w:val="22"/>
          <w:szCs w:val="22"/>
        </w:rPr>
        <w:t xml:space="preserve"> is found misleading or misconceived and/or if any of the above conditions are not fulfilled by you at the time of joining.</w:t>
      </w:r>
    </w:p>
    <w:p w:rsidR="00473D12" w:rsidRPr="004A48B6" w:rsidRDefault="00473D12" w:rsidP="00473D12">
      <w:pPr>
        <w:jc w:val="both"/>
        <w:rPr>
          <w:rFonts w:ascii="Berlin Sans FB" w:hAnsi="Berlin Sans FB" w:cs="Arial"/>
          <w:sz w:val="22"/>
          <w:szCs w:val="22"/>
        </w:rPr>
      </w:pPr>
    </w:p>
    <w:p w:rsidR="00473D12" w:rsidRPr="004A48B6" w:rsidRDefault="00473D12" w:rsidP="00473D12">
      <w:pPr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 xml:space="preserve">In token of having accepted the above, please sign the duplicate copy of this </w:t>
      </w:r>
      <w:r w:rsidR="00505F10">
        <w:rPr>
          <w:rFonts w:ascii="Berlin Sans FB" w:hAnsi="Berlin Sans FB" w:cs="Arial"/>
          <w:sz w:val="22"/>
          <w:szCs w:val="22"/>
        </w:rPr>
        <w:t xml:space="preserve">offer </w:t>
      </w:r>
      <w:r w:rsidRPr="004A48B6">
        <w:rPr>
          <w:rFonts w:ascii="Berlin Sans FB" w:hAnsi="Berlin Sans FB" w:cs="Arial"/>
          <w:sz w:val="22"/>
          <w:szCs w:val="22"/>
        </w:rPr>
        <w:t>letter and return to us.</w:t>
      </w:r>
    </w:p>
    <w:p w:rsidR="00473D12" w:rsidRPr="004A48B6" w:rsidRDefault="00473D12" w:rsidP="00473D12">
      <w:pPr>
        <w:jc w:val="both"/>
        <w:rPr>
          <w:rFonts w:ascii="Berlin Sans FB" w:hAnsi="Berlin Sans FB" w:cs="Arial"/>
          <w:sz w:val="22"/>
          <w:szCs w:val="22"/>
        </w:rPr>
      </w:pPr>
    </w:p>
    <w:p w:rsidR="00473D12" w:rsidRPr="004A48B6" w:rsidRDefault="00473D12" w:rsidP="00473D12">
      <w:pPr>
        <w:jc w:val="both"/>
        <w:rPr>
          <w:rFonts w:ascii="Berlin Sans FB" w:hAnsi="Berlin Sans FB" w:cs="Arial"/>
          <w:b/>
          <w:bCs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Should you need any additional information/clarification</w:t>
      </w:r>
      <w:r w:rsidR="00505F10">
        <w:rPr>
          <w:rFonts w:ascii="Berlin Sans FB" w:hAnsi="Berlin Sans FB" w:cs="Arial"/>
          <w:sz w:val="22"/>
          <w:szCs w:val="22"/>
        </w:rPr>
        <w:t>,</w:t>
      </w:r>
      <w:r w:rsidRPr="004A48B6">
        <w:rPr>
          <w:rFonts w:ascii="Berlin Sans FB" w:hAnsi="Berlin Sans FB" w:cs="Arial"/>
          <w:sz w:val="22"/>
          <w:szCs w:val="22"/>
        </w:rPr>
        <w:t xml:space="preserve"> please </w:t>
      </w:r>
      <w:r w:rsidR="00505F10">
        <w:rPr>
          <w:rFonts w:ascii="Berlin Sans FB" w:hAnsi="Berlin Sans FB" w:cs="Arial"/>
          <w:sz w:val="22"/>
          <w:szCs w:val="22"/>
        </w:rPr>
        <w:t>get in touch with</w:t>
      </w:r>
      <w:r w:rsidRPr="004A48B6">
        <w:rPr>
          <w:rFonts w:ascii="Berlin Sans FB" w:hAnsi="Berlin Sans FB" w:cs="Arial"/>
          <w:sz w:val="22"/>
          <w:szCs w:val="22"/>
        </w:rPr>
        <w:t xml:space="preserve"> </w:t>
      </w:r>
      <w:r w:rsidR="00D33E1D">
        <w:rPr>
          <w:rFonts w:ascii="Berlin Sans FB" w:hAnsi="Berlin Sans FB" w:cs="Arial"/>
          <w:sz w:val="22"/>
          <w:szCs w:val="22"/>
        </w:rPr>
        <w:t xml:space="preserve">the undersigned or </w:t>
      </w:r>
      <w:r w:rsidR="00505F10">
        <w:rPr>
          <w:rFonts w:ascii="Berlin Sans FB" w:hAnsi="Berlin Sans FB" w:cs="Arial"/>
          <w:sz w:val="22"/>
          <w:szCs w:val="22"/>
        </w:rPr>
        <w:t>(</w:t>
      </w:r>
      <w:r w:rsidR="00B200FF">
        <w:rPr>
          <w:rFonts w:ascii="Berlin Sans FB" w:hAnsi="Berlin Sans FB" w:cs="Arial"/>
          <w:sz w:val="22"/>
          <w:szCs w:val="22"/>
        </w:rPr>
        <w:t xml:space="preserve">Neelam </w:t>
      </w:r>
      <w:r w:rsidR="009E65E4">
        <w:rPr>
          <w:rFonts w:ascii="Berlin Sans FB" w:hAnsi="Berlin Sans FB" w:cs="Arial"/>
          <w:sz w:val="22"/>
          <w:szCs w:val="22"/>
        </w:rPr>
        <w:t>Singh)</w:t>
      </w:r>
    </w:p>
    <w:p w:rsidR="00355D3D" w:rsidRDefault="00473D12" w:rsidP="00473D12">
      <w:pPr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 xml:space="preserve">          </w:t>
      </w:r>
    </w:p>
    <w:p w:rsidR="00473D12" w:rsidRPr="004A48B6" w:rsidRDefault="00473D12" w:rsidP="00473D12">
      <w:pPr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Thanking you,</w:t>
      </w:r>
    </w:p>
    <w:p w:rsidR="00473D12" w:rsidRPr="004A48B6" w:rsidRDefault="00473D12" w:rsidP="00473D12">
      <w:pPr>
        <w:jc w:val="both"/>
        <w:rPr>
          <w:rFonts w:ascii="Berlin Sans FB" w:hAnsi="Berlin Sans FB" w:cs="Arial"/>
          <w:sz w:val="22"/>
          <w:szCs w:val="22"/>
        </w:rPr>
      </w:pPr>
    </w:p>
    <w:p w:rsidR="00473D12" w:rsidRPr="004A48B6" w:rsidRDefault="00473D12" w:rsidP="00473D12">
      <w:pPr>
        <w:jc w:val="both"/>
        <w:rPr>
          <w:rFonts w:ascii="Berlin Sans FB" w:hAnsi="Berlin Sans FB" w:cs="Arial"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>Yours faithfully,</w:t>
      </w:r>
    </w:p>
    <w:p w:rsidR="00473D12" w:rsidRDefault="00473D12" w:rsidP="00473D12">
      <w:pPr>
        <w:jc w:val="both"/>
        <w:rPr>
          <w:rFonts w:ascii="Berlin Sans FB" w:hAnsi="Berlin Sans FB" w:cs="Arial"/>
          <w:b/>
          <w:bCs/>
          <w:sz w:val="22"/>
          <w:szCs w:val="22"/>
        </w:rPr>
      </w:pPr>
      <w:r w:rsidRPr="004A48B6">
        <w:rPr>
          <w:rFonts w:ascii="Berlin Sans FB" w:hAnsi="Berlin Sans FB" w:cs="Arial"/>
          <w:sz w:val="22"/>
          <w:szCs w:val="22"/>
        </w:rPr>
        <w:t xml:space="preserve">For </w:t>
      </w:r>
      <w:r w:rsidR="00505F10">
        <w:rPr>
          <w:rFonts w:ascii="Berlin Sans FB" w:hAnsi="Berlin Sans FB" w:cs="Arial"/>
          <w:b/>
          <w:bCs/>
          <w:sz w:val="22"/>
          <w:szCs w:val="22"/>
        </w:rPr>
        <w:t xml:space="preserve">IDEA CELLULAR </w:t>
      </w:r>
      <w:r w:rsidR="00E158E3">
        <w:rPr>
          <w:rFonts w:ascii="Berlin Sans FB" w:hAnsi="Berlin Sans FB" w:cs="Arial"/>
          <w:b/>
          <w:bCs/>
          <w:sz w:val="22"/>
          <w:szCs w:val="22"/>
        </w:rPr>
        <w:t xml:space="preserve">SERVICES </w:t>
      </w:r>
      <w:r w:rsidR="00E158E3" w:rsidRPr="004A48B6">
        <w:rPr>
          <w:rFonts w:ascii="Berlin Sans FB" w:hAnsi="Berlin Sans FB" w:cs="Arial"/>
          <w:b/>
          <w:bCs/>
          <w:sz w:val="22"/>
          <w:szCs w:val="22"/>
        </w:rPr>
        <w:t>LIMITED</w:t>
      </w:r>
    </w:p>
    <w:p w:rsidR="00EC1CD9" w:rsidRDefault="00EC1CD9" w:rsidP="00473D12">
      <w:pPr>
        <w:jc w:val="both"/>
        <w:rPr>
          <w:rFonts w:ascii="Berlin Sans FB" w:hAnsi="Berlin Sans FB" w:cs="Arial"/>
          <w:b/>
          <w:bCs/>
          <w:sz w:val="22"/>
          <w:szCs w:val="22"/>
        </w:rPr>
      </w:pPr>
    </w:p>
    <w:p w:rsidR="007147DF" w:rsidRDefault="007147DF" w:rsidP="00473D12">
      <w:pPr>
        <w:jc w:val="both"/>
        <w:rPr>
          <w:rFonts w:ascii="Berlin Sans FB" w:hAnsi="Berlin Sans FB" w:cs="Arial"/>
          <w:b/>
          <w:bCs/>
          <w:sz w:val="22"/>
          <w:szCs w:val="22"/>
        </w:rPr>
      </w:pPr>
    </w:p>
    <w:p w:rsidR="00473D12" w:rsidRPr="004A48B6" w:rsidRDefault="000E49D6" w:rsidP="00B26640">
      <w:pPr>
        <w:pStyle w:val="Heading3"/>
        <w:tabs>
          <w:tab w:val="center" w:pos="4320"/>
        </w:tabs>
        <w:jc w:val="left"/>
        <w:rPr>
          <w:rFonts w:ascii="Berlin Sans FB" w:hAnsi="Berlin Sans FB" w:cs="Arial"/>
          <w:sz w:val="22"/>
          <w:szCs w:val="22"/>
        </w:rPr>
      </w:pPr>
      <w:r>
        <w:rPr>
          <w:rFonts w:ascii="Berlin Sans FB" w:hAnsi="Berlin Sans FB" w:cs="Arial"/>
          <w:sz w:val="22"/>
          <w:szCs w:val="22"/>
        </w:rPr>
        <w:t>Subrat Mohapatra</w:t>
      </w:r>
      <w:r w:rsidR="00934E9A">
        <w:rPr>
          <w:rFonts w:ascii="Berlin Sans FB" w:hAnsi="Berlin Sans FB" w:cs="Arial"/>
          <w:sz w:val="22"/>
          <w:szCs w:val="22"/>
        </w:rPr>
        <w:tab/>
      </w:r>
      <w:r w:rsidR="00B26640">
        <w:rPr>
          <w:rFonts w:ascii="Berlin Sans FB" w:hAnsi="Berlin Sans FB" w:cs="Arial"/>
          <w:sz w:val="22"/>
          <w:szCs w:val="22"/>
        </w:rPr>
        <w:tab/>
      </w:r>
    </w:p>
    <w:p w:rsidR="00473D12" w:rsidRPr="004A48B6" w:rsidRDefault="000E49D6" w:rsidP="00473D12">
      <w:pPr>
        <w:rPr>
          <w:rFonts w:ascii="Berlin Sans FB" w:hAnsi="Berlin Sans FB" w:cs="Arial"/>
          <w:sz w:val="22"/>
          <w:szCs w:val="22"/>
        </w:rPr>
      </w:pPr>
      <w:r>
        <w:rPr>
          <w:rFonts w:ascii="Berlin Sans FB" w:hAnsi="Berlin Sans FB" w:cs="Arial"/>
          <w:sz w:val="22"/>
          <w:szCs w:val="22"/>
        </w:rPr>
        <w:t>GM</w:t>
      </w:r>
      <w:r w:rsidR="00D84B8B">
        <w:rPr>
          <w:rFonts w:ascii="Berlin Sans FB" w:hAnsi="Berlin Sans FB" w:cs="Arial"/>
          <w:sz w:val="22"/>
          <w:szCs w:val="22"/>
        </w:rPr>
        <w:t>- HR</w:t>
      </w:r>
    </w:p>
    <w:p w:rsidR="00473D12" w:rsidRDefault="00473D12">
      <w:pPr>
        <w:rPr>
          <w:rFonts w:ascii="Berlin Sans FB" w:hAnsi="Berlin Sans FB" w:cs="Arial"/>
          <w:sz w:val="22"/>
          <w:szCs w:val="22"/>
        </w:rPr>
      </w:pPr>
    </w:p>
    <w:p w:rsidR="005C306A" w:rsidRDefault="005C306A">
      <w:pPr>
        <w:rPr>
          <w:rFonts w:ascii="Berlin Sans FB" w:hAnsi="Berlin Sans FB" w:cs="Arial"/>
          <w:sz w:val="22"/>
          <w:szCs w:val="22"/>
        </w:rPr>
      </w:pPr>
    </w:p>
    <w:p w:rsidR="006A3B95" w:rsidRDefault="006A3B95">
      <w:pPr>
        <w:rPr>
          <w:rFonts w:ascii="Berlin Sans FB" w:hAnsi="Berlin Sans FB" w:cs="Arial"/>
          <w:sz w:val="22"/>
          <w:szCs w:val="22"/>
        </w:rPr>
      </w:pPr>
    </w:p>
    <w:p w:rsidR="002076EB" w:rsidRDefault="002076EB">
      <w:pPr>
        <w:rPr>
          <w:rFonts w:ascii="Berlin Sans FB" w:hAnsi="Berlin Sans FB" w:cs="Arial"/>
          <w:sz w:val="22"/>
          <w:szCs w:val="22"/>
        </w:rPr>
      </w:pPr>
    </w:p>
    <w:p w:rsidR="00AE2781" w:rsidRDefault="00AE2781" w:rsidP="00AE2781">
      <w:pPr>
        <w:rPr>
          <w:rFonts w:ascii="Berlin Sans FB" w:hAnsi="Berlin Sans FB" w:cs="Arial"/>
          <w:sz w:val="22"/>
          <w:szCs w:val="22"/>
        </w:rPr>
      </w:pPr>
    </w:p>
    <w:p w:rsidR="00AE2781" w:rsidRDefault="00AE2781" w:rsidP="00AE2781">
      <w:pPr>
        <w:rPr>
          <w:rFonts w:ascii="Book Antiqua" w:hAnsi="Book Antiqua"/>
          <w:sz w:val="24"/>
          <w:szCs w:val="24"/>
        </w:rPr>
      </w:pPr>
    </w:p>
    <w:p w:rsidR="00AE2781" w:rsidRPr="005A33FC" w:rsidRDefault="00AE2781" w:rsidP="00AE2781">
      <w:pPr>
        <w:rPr>
          <w:rFonts w:ascii="Book Antiqua" w:hAnsi="Book Antiqua"/>
          <w:sz w:val="24"/>
          <w:szCs w:val="24"/>
        </w:rPr>
      </w:pPr>
      <w:r w:rsidRPr="005A33FC">
        <w:rPr>
          <w:rFonts w:ascii="Book Antiqua" w:hAnsi="Book Antiqua"/>
          <w:sz w:val="24"/>
          <w:szCs w:val="24"/>
        </w:rPr>
        <w:t>Pre-Employment Health-Check-up</w:t>
      </w:r>
    </w:p>
    <w:p w:rsidR="00AE2781" w:rsidRPr="005A33FC" w:rsidRDefault="00AE2781" w:rsidP="00AE2781">
      <w:pPr>
        <w:rPr>
          <w:rFonts w:ascii="Book Antiqua" w:hAnsi="Book Antiqua"/>
          <w:sz w:val="24"/>
          <w:szCs w:val="24"/>
        </w:rPr>
      </w:pPr>
    </w:p>
    <w:p w:rsidR="00AE2781" w:rsidRPr="005A33FC" w:rsidRDefault="00AE2781" w:rsidP="00AE2781">
      <w:pPr>
        <w:rPr>
          <w:rFonts w:ascii="Book Antiqua" w:hAnsi="Book Antiqua"/>
          <w:sz w:val="24"/>
          <w:szCs w:val="24"/>
        </w:rPr>
      </w:pPr>
    </w:p>
    <w:p w:rsidR="00AE2781" w:rsidRPr="005A33FC" w:rsidRDefault="00AE2781" w:rsidP="00AE2781">
      <w:pPr>
        <w:rPr>
          <w:rFonts w:ascii="Book Antiqua" w:hAnsi="Book Antiqua"/>
          <w:sz w:val="24"/>
          <w:szCs w:val="24"/>
        </w:rPr>
      </w:pPr>
    </w:p>
    <w:p w:rsidR="00AE2781" w:rsidRPr="005A33FC" w:rsidRDefault="00AE2781" w:rsidP="00AE2781">
      <w:pPr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A33FC">
        <w:rPr>
          <w:rFonts w:ascii="Book Antiqua" w:hAnsi="Book Antiqua"/>
          <w:sz w:val="24"/>
          <w:szCs w:val="24"/>
        </w:rPr>
        <w:t xml:space="preserve">Complete Blood count, RH factor &amp;ESR </w:t>
      </w:r>
    </w:p>
    <w:p w:rsidR="00AE2781" w:rsidRPr="005A33FC" w:rsidRDefault="00AE2781" w:rsidP="00AE2781">
      <w:pPr>
        <w:ind w:left="360"/>
        <w:rPr>
          <w:rFonts w:ascii="Book Antiqua" w:hAnsi="Book Antiqua"/>
          <w:sz w:val="24"/>
          <w:szCs w:val="24"/>
        </w:rPr>
      </w:pPr>
    </w:p>
    <w:p w:rsidR="00AE2781" w:rsidRPr="005A33FC" w:rsidRDefault="00AE2781" w:rsidP="00AE2781">
      <w:pPr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A33FC">
        <w:rPr>
          <w:rFonts w:ascii="Book Antiqua" w:hAnsi="Book Antiqua"/>
          <w:sz w:val="24"/>
          <w:szCs w:val="24"/>
        </w:rPr>
        <w:t xml:space="preserve">Blood sugar Fasting </w:t>
      </w:r>
    </w:p>
    <w:p w:rsidR="00AE2781" w:rsidRPr="005A33FC" w:rsidRDefault="00AE2781" w:rsidP="00AE2781">
      <w:pPr>
        <w:ind w:left="360"/>
        <w:rPr>
          <w:rFonts w:ascii="Book Antiqua" w:hAnsi="Book Antiqua"/>
          <w:sz w:val="24"/>
          <w:szCs w:val="24"/>
        </w:rPr>
      </w:pPr>
    </w:p>
    <w:p w:rsidR="00AE2781" w:rsidRPr="005A33FC" w:rsidRDefault="00AE2781" w:rsidP="00AE2781">
      <w:pPr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A33FC">
        <w:rPr>
          <w:rFonts w:ascii="Book Antiqua" w:hAnsi="Book Antiqua"/>
          <w:sz w:val="24"/>
          <w:szCs w:val="24"/>
        </w:rPr>
        <w:t xml:space="preserve">X ray Chest (PA View) </w:t>
      </w:r>
    </w:p>
    <w:p w:rsidR="00AE2781" w:rsidRPr="005A33FC" w:rsidRDefault="00AE2781" w:rsidP="00AE2781">
      <w:pPr>
        <w:ind w:left="360"/>
        <w:rPr>
          <w:rFonts w:ascii="Book Antiqua" w:hAnsi="Book Antiqua"/>
          <w:sz w:val="24"/>
          <w:szCs w:val="24"/>
        </w:rPr>
      </w:pPr>
    </w:p>
    <w:p w:rsidR="00AE2781" w:rsidRPr="005A33FC" w:rsidRDefault="00AE2781" w:rsidP="00AE2781">
      <w:pPr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A33FC">
        <w:rPr>
          <w:rFonts w:ascii="Book Antiqua" w:hAnsi="Book Antiqua"/>
          <w:sz w:val="24"/>
          <w:szCs w:val="24"/>
        </w:rPr>
        <w:t xml:space="preserve">Eye Check-up </w:t>
      </w:r>
    </w:p>
    <w:p w:rsidR="00AE2781" w:rsidRPr="005A33FC" w:rsidRDefault="00AE2781" w:rsidP="00AE2781">
      <w:pPr>
        <w:ind w:left="360"/>
        <w:rPr>
          <w:rFonts w:ascii="Book Antiqua" w:hAnsi="Book Antiqua"/>
          <w:sz w:val="24"/>
          <w:szCs w:val="24"/>
        </w:rPr>
      </w:pPr>
    </w:p>
    <w:p w:rsidR="00AE2781" w:rsidRPr="005A33FC" w:rsidRDefault="00AE2781" w:rsidP="00AE2781">
      <w:pPr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A33FC">
        <w:rPr>
          <w:rFonts w:ascii="Book Antiqua" w:hAnsi="Book Antiqua"/>
          <w:sz w:val="24"/>
          <w:szCs w:val="24"/>
        </w:rPr>
        <w:t xml:space="preserve">Physician Examination </w:t>
      </w:r>
    </w:p>
    <w:p w:rsidR="00AE2781" w:rsidRPr="005A33FC" w:rsidRDefault="00AE2781" w:rsidP="00AE2781">
      <w:pPr>
        <w:ind w:left="360"/>
        <w:rPr>
          <w:rFonts w:ascii="Book Antiqua" w:hAnsi="Book Antiqua"/>
          <w:sz w:val="24"/>
          <w:szCs w:val="24"/>
        </w:rPr>
      </w:pPr>
    </w:p>
    <w:p w:rsidR="005C306A" w:rsidRPr="00AE2781" w:rsidRDefault="00AE2781" w:rsidP="003C4CD0">
      <w:pPr>
        <w:numPr>
          <w:ilvl w:val="0"/>
          <w:numId w:val="3"/>
        </w:numPr>
        <w:rPr>
          <w:rFonts w:ascii="Berlin Sans FB" w:hAnsi="Berlin Sans FB" w:cs="Arial"/>
          <w:sz w:val="22"/>
          <w:szCs w:val="22"/>
        </w:rPr>
      </w:pPr>
      <w:r w:rsidRPr="00AE2781">
        <w:rPr>
          <w:rFonts w:ascii="Book Antiqua" w:hAnsi="Book Antiqua"/>
          <w:sz w:val="24"/>
          <w:szCs w:val="24"/>
        </w:rPr>
        <w:t xml:space="preserve">Urine Pregnancy Test/Beta HCG( For Female candidates) </w:t>
      </w:r>
      <w:bookmarkStart w:id="0" w:name="_GoBack"/>
      <w:bookmarkEnd w:id="0"/>
    </w:p>
    <w:sectPr w:rsidR="005C306A" w:rsidRPr="00AE2781" w:rsidSect="0026434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724" w:rsidRDefault="00EA4724">
      <w:r>
        <w:separator/>
      </w:r>
    </w:p>
  </w:endnote>
  <w:endnote w:type="continuationSeparator" w:id="0">
    <w:p w:rsidR="00EA4724" w:rsidRDefault="00EA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altName w:val="Lucida Sans Unicode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D33" w:rsidRDefault="00431D3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724" w:rsidRDefault="00EA4724">
      <w:r>
        <w:separator/>
      </w:r>
    </w:p>
  </w:footnote>
  <w:footnote w:type="continuationSeparator" w:id="0">
    <w:p w:rsidR="00EA4724" w:rsidRDefault="00EA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809D6"/>
    <w:multiLevelType w:val="hybridMultilevel"/>
    <w:tmpl w:val="2968DA42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71170C"/>
    <w:multiLevelType w:val="hybridMultilevel"/>
    <w:tmpl w:val="7A3CB3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6790C51"/>
    <w:multiLevelType w:val="hybridMultilevel"/>
    <w:tmpl w:val="F0C8AA22"/>
    <w:lvl w:ilvl="0" w:tplc="5C78C18E">
      <w:start w:val="5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36A794F"/>
    <w:multiLevelType w:val="hybridMultilevel"/>
    <w:tmpl w:val="0DF4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BC"/>
    <w:rsid w:val="00001E59"/>
    <w:rsid w:val="00011C4E"/>
    <w:rsid w:val="000148E3"/>
    <w:rsid w:val="00015E0E"/>
    <w:rsid w:val="000272DF"/>
    <w:rsid w:val="00032A86"/>
    <w:rsid w:val="000367B5"/>
    <w:rsid w:val="00037649"/>
    <w:rsid w:val="00041C45"/>
    <w:rsid w:val="00045C5E"/>
    <w:rsid w:val="00051216"/>
    <w:rsid w:val="00053FBD"/>
    <w:rsid w:val="00062104"/>
    <w:rsid w:val="00062350"/>
    <w:rsid w:val="0006422E"/>
    <w:rsid w:val="00067891"/>
    <w:rsid w:val="000720B9"/>
    <w:rsid w:val="00075CD0"/>
    <w:rsid w:val="00076C88"/>
    <w:rsid w:val="000917A2"/>
    <w:rsid w:val="00096623"/>
    <w:rsid w:val="00096640"/>
    <w:rsid w:val="000972BC"/>
    <w:rsid w:val="000A301D"/>
    <w:rsid w:val="000B2357"/>
    <w:rsid w:val="000B68A6"/>
    <w:rsid w:val="000B7BDF"/>
    <w:rsid w:val="000C54B1"/>
    <w:rsid w:val="000D447F"/>
    <w:rsid w:val="000E14BF"/>
    <w:rsid w:val="000E324A"/>
    <w:rsid w:val="000E4782"/>
    <w:rsid w:val="000E49D6"/>
    <w:rsid w:val="000E5219"/>
    <w:rsid w:val="000F1EBC"/>
    <w:rsid w:val="000F5CD6"/>
    <w:rsid w:val="000F662A"/>
    <w:rsid w:val="00103914"/>
    <w:rsid w:val="00111227"/>
    <w:rsid w:val="00114039"/>
    <w:rsid w:val="001201D5"/>
    <w:rsid w:val="001257F7"/>
    <w:rsid w:val="00125FE3"/>
    <w:rsid w:val="00132B99"/>
    <w:rsid w:val="00132DD0"/>
    <w:rsid w:val="001351D1"/>
    <w:rsid w:val="00144440"/>
    <w:rsid w:val="00146F96"/>
    <w:rsid w:val="00152AF3"/>
    <w:rsid w:val="001530B7"/>
    <w:rsid w:val="00156DE0"/>
    <w:rsid w:val="001605FB"/>
    <w:rsid w:val="00164C73"/>
    <w:rsid w:val="00164CFB"/>
    <w:rsid w:val="001659EC"/>
    <w:rsid w:val="0016735C"/>
    <w:rsid w:val="0017359B"/>
    <w:rsid w:val="001814AE"/>
    <w:rsid w:val="00184635"/>
    <w:rsid w:val="001853E1"/>
    <w:rsid w:val="00192BF9"/>
    <w:rsid w:val="00193A47"/>
    <w:rsid w:val="00197AD4"/>
    <w:rsid w:val="001A6BA9"/>
    <w:rsid w:val="001B47CA"/>
    <w:rsid w:val="001B5007"/>
    <w:rsid w:val="001B744D"/>
    <w:rsid w:val="001C2859"/>
    <w:rsid w:val="001C576F"/>
    <w:rsid w:val="001D1195"/>
    <w:rsid w:val="001D3B11"/>
    <w:rsid w:val="001D7182"/>
    <w:rsid w:val="001E4DF0"/>
    <w:rsid w:val="001E78BE"/>
    <w:rsid w:val="0020409A"/>
    <w:rsid w:val="002076EB"/>
    <w:rsid w:val="002076FE"/>
    <w:rsid w:val="00210B56"/>
    <w:rsid w:val="00212485"/>
    <w:rsid w:val="00230028"/>
    <w:rsid w:val="0023019D"/>
    <w:rsid w:val="0023193F"/>
    <w:rsid w:val="0024324E"/>
    <w:rsid w:val="00245EFD"/>
    <w:rsid w:val="00252E5A"/>
    <w:rsid w:val="00253473"/>
    <w:rsid w:val="0025739A"/>
    <w:rsid w:val="00260D9A"/>
    <w:rsid w:val="0026151B"/>
    <w:rsid w:val="00264342"/>
    <w:rsid w:val="002648C2"/>
    <w:rsid w:val="00266D37"/>
    <w:rsid w:val="00266F6A"/>
    <w:rsid w:val="00267157"/>
    <w:rsid w:val="00272814"/>
    <w:rsid w:val="00273CA3"/>
    <w:rsid w:val="002750B9"/>
    <w:rsid w:val="0027557D"/>
    <w:rsid w:val="00280386"/>
    <w:rsid w:val="002820F9"/>
    <w:rsid w:val="00295AF8"/>
    <w:rsid w:val="00297DD4"/>
    <w:rsid w:val="002A3664"/>
    <w:rsid w:val="002A3ED0"/>
    <w:rsid w:val="002A6AAA"/>
    <w:rsid w:val="002B063B"/>
    <w:rsid w:val="002C42D3"/>
    <w:rsid w:val="002D1E14"/>
    <w:rsid w:val="002D58E7"/>
    <w:rsid w:val="002E331A"/>
    <w:rsid w:val="002F10E5"/>
    <w:rsid w:val="002F7923"/>
    <w:rsid w:val="003009B7"/>
    <w:rsid w:val="003042DE"/>
    <w:rsid w:val="003117BB"/>
    <w:rsid w:val="00312A90"/>
    <w:rsid w:val="00313FDA"/>
    <w:rsid w:val="0031419C"/>
    <w:rsid w:val="00317BE5"/>
    <w:rsid w:val="00321F54"/>
    <w:rsid w:val="003233F4"/>
    <w:rsid w:val="0033789F"/>
    <w:rsid w:val="00341267"/>
    <w:rsid w:val="00347331"/>
    <w:rsid w:val="00347D56"/>
    <w:rsid w:val="003504B1"/>
    <w:rsid w:val="00352A23"/>
    <w:rsid w:val="003546CC"/>
    <w:rsid w:val="00355D3D"/>
    <w:rsid w:val="00357F73"/>
    <w:rsid w:val="00363202"/>
    <w:rsid w:val="00373809"/>
    <w:rsid w:val="00380277"/>
    <w:rsid w:val="00384A1A"/>
    <w:rsid w:val="0039638F"/>
    <w:rsid w:val="003A03B9"/>
    <w:rsid w:val="003A067D"/>
    <w:rsid w:val="003A31FD"/>
    <w:rsid w:val="003A63F3"/>
    <w:rsid w:val="003A7B0B"/>
    <w:rsid w:val="003B0277"/>
    <w:rsid w:val="003B0E26"/>
    <w:rsid w:val="003B1776"/>
    <w:rsid w:val="003B33D8"/>
    <w:rsid w:val="003D570A"/>
    <w:rsid w:val="003D7E2C"/>
    <w:rsid w:val="003E1D99"/>
    <w:rsid w:val="003E2119"/>
    <w:rsid w:val="003E51B4"/>
    <w:rsid w:val="003F13C7"/>
    <w:rsid w:val="003F2C13"/>
    <w:rsid w:val="004029F5"/>
    <w:rsid w:val="00404FBD"/>
    <w:rsid w:val="004058B7"/>
    <w:rsid w:val="00406696"/>
    <w:rsid w:val="00411036"/>
    <w:rsid w:val="0041139F"/>
    <w:rsid w:val="00413170"/>
    <w:rsid w:val="0041663F"/>
    <w:rsid w:val="00431D33"/>
    <w:rsid w:val="00432226"/>
    <w:rsid w:val="00434B22"/>
    <w:rsid w:val="00436661"/>
    <w:rsid w:val="00441601"/>
    <w:rsid w:val="00443450"/>
    <w:rsid w:val="00445C76"/>
    <w:rsid w:val="00453FC8"/>
    <w:rsid w:val="00464BCC"/>
    <w:rsid w:val="004677AF"/>
    <w:rsid w:val="00473D12"/>
    <w:rsid w:val="004755AE"/>
    <w:rsid w:val="0047577D"/>
    <w:rsid w:val="004766B3"/>
    <w:rsid w:val="00481B5D"/>
    <w:rsid w:val="00491D39"/>
    <w:rsid w:val="0049475C"/>
    <w:rsid w:val="00497B8B"/>
    <w:rsid w:val="004A0FAD"/>
    <w:rsid w:val="004A113E"/>
    <w:rsid w:val="004A19F2"/>
    <w:rsid w:val="004A48B6"/>
    <w:rsid w:val="004A5419"/>
    <w:rsid w:val="004A63AC"/>
    <w:rsid w:val="004B1BE7"/>
    <w:rsid w:val="004B24A0"/>
    <w:rsid w:val="004B3DAE"/>
    <w:rsid w:val="004B56C7"/>
    <w:rsid w:val="004C0EA7"/>
    <w:rsid w:val="004D5F83"/>
    <w:rsid w:val="004E338F"/>
    <w:rsid w:val="004F00DD"/>
    <w:rsid w:val="005034F1"/>
    <w:rsid w:val="00503C6A"/>
    <w:rsid w:val="00505074"/>
    <w:rsid w:val="00505F10"/>
    <w:rsid w:val="00511C61"/>
    <w:rsid w:val="00513601"/>
    <w:rsid w:val="005155DB"/>
    <w:rsid w:val="0051692F"/>
    <w:rsid w:val="0052008D"/>
    <w:rsid w:val="005229EA"/>
    <w:rsid w:val="00530969"/>
    <w:rsid w:val="00541833"/>
    <w:rsid w:val="00550F89"/>
    <w:rsid w:val="005574B7"/>
    <w:rsid w:val="00564998"/>
    <w:rsid w:val="00565E21"/>
    <w:rsid w:val="00567751"/>
    <w:rsid w:val="005700FB"/>
    <w:rsid w:val="0057014D"/>
    <w:rsid w:val="005707E0"/>
    <w:rsid w:val="00570F78"/>
    <w:rsid w:val="005735F0"/>
    <w:rsid w:val="00573961"/>
    <w:rsid w:val="005866F1"/>
    <w:rsid w:val="00587E5C"/>
    <w:rsid w:val="005918D4"/>
    <w:rsid w:val="005A33FC"/>
    <w:rsid w:val="005B063E"/>
    <w:rsid w:val="005B06F4"/>
    <w:rsid w:val="005B143E"/>
    <w:rsid w:val="005B1BEE"/>
    <w:rsid w:val="005B268B"/>
    <w:rsid w:val="005C306A"/>
    <w:rsid w:val="005C3D29"/>
    <w:rsid w:val="005D21FC"/>
    <w:rsid w:val="005D27FC"/>
    <w:rsid w:val="005D3987"/>
    <w:rsid w:val="005E004B"/>
    <w:rsid w:val="005E0F16"/>
    <w:rsid w:val="005F2B7E"/>
    <w:rsid w:val="0060431F"/>
    <w:rsid w:val="00605A52"/>
    <w:rsid w:val="006070C6"/>
    <w:rsid w:val="00613742"/>
    <w:rsid w:val="00613C21"/>
    <w:rsid w:val="00620A11"/>
    <w:rsid w:val="00624D50"/>
    <w:rsid w:val="00624F8C"/>
    <w:rsid w:val="0062626C"/>
    <w:rsid w:val="006267DE"/>
    <w:rsid w:val="00626C76"/>
    <w:rsid w:val="006310EA"/>
    <w:rsid w:val="00631FA1"/>
    <w:rsid w:val="0063485F"/>
    <w:rsid w:val="00635B25"/>
    <w:rsid w:val="00651C1D"/>
    <w:rsid w:val="006568D0"/>
    <w:rsid w:val="00657873"/>
    <w:rsid w:val="0066167A"/>
    <w:rsid w:val="00661EFA"/>
    <w:rsid w:val="006629E0"/>
    <w:rsid w:val="00665734"/>
    <w:rsid w:val="00666E79"/>
    <w:rsid w:val="00670E05"/>
    <w:rsid w:val="00674223"/>
    <w:rsid w:val="00677CB1"/>
    <w:rsid w:val="00680A5D"/>
    <w:rsid w:val="0068177E"/>
    <w:rsid w:val="006817EF"/>
    <w:rsid w:val="006818F9"/>
    <w:rsid w:val="00693628"/>
    <w:rsid w:val="0069791D"/>
    <w:rsid w:val="006A3328"/>
    <w:rsid w:val="006A35F4"/>
    <w:rsid w:val="006A3B95"/>
    <w:rsid w:val="006A5101"/>
    <w:rsid w:val="006B197B"/>
    <w:rsid w:val="006B19F6"/>
    <w:rsid w:val="006B4999"/>
    <w:rsid w:val="006C1F92"/>
    <w:rsid w:val="006D097B"/>
    <w:rsid w:val="006D0F0D"/>
    <w:rsid w:val="006D2FA8"/>
    <w:rsid w:val="006D50A6"/>
    <w:rsid w:val="006D680F"/>
    <w:rsid w:val="006E2639"/>
    <w:rsid w:val="006E50AF"/>
    <w:rsid w:val="006E726A"/>
    <w:rsid w:val="006F208D"/>
    <w:rsid w:val="006F33C5"/>
    <w:rsid w:val="00701651"/>
    <w:rsid w:val="007040BA"/>
    <w:rsid w:val="00707CC3"/>
    <w:rsid w:val="0071255E"/>
    <w:rsid w:val="007147DF"/>
    <w:rsid w:val="007220A3"/>
    <w:rsid w:val="00722A8B"/>
    <w:rsid w:val="00752D9C"/>
    <w:rsid w:val="007572A1"/>
    <w:rsid w:val="00780023"/>
    <w:rsid w:val="007818E5"/>
    <w:rsid w:val="00783A71"/>
    <w:rsid w:val="0078488F"/>
    <w:rsid w:val="007863F3"/>
    <w:rsid w:val="00786E37"/>
    <w:rsid w:val="0079194B"/>
    <w:rsid w:val="007919B2"/>
    <w:rsid w:val="007A0433"/>
    <w:rsid w:val="007A2107"/>
    <w:rsid w:val="007A3345"/>
    <w:rsid w:val="007A7612"/>
    <w:rsid w:val="007B1885"/>
    <w:rsid w:val="007B3D45"/>
    <w:rsid w:val="007B58BD"/>
    <w:rsid w:val="007C0172"/>
    <w:rsid w:val="007D0CEE"/>
    <w:rsid w:val="007D1B0C"/>
    <w:rsid w:val="007D577A"/>
    <w:rsid w:val="007E56ED"/>
    <w:rsid w:val="00801130"/>
    <w:rsid w:val="00814AE2"/>
    <w:rsid w:val="00816100"/>
    <w:rsid w:val="00817176"/>
    <w:rsid w:val="00837BEA"/>
    <w:rsid w:val="00850E82"/>
    <w:rsid w:val="00854876"/>
    <w:rsid w:val="008571B6"/>
    <w:rsid w:val="0085770D"/>
    <w:rsid w:val="0086195C"/>
    <w:rsid w:val="00866875"/>
    <w:rsid w:val="00867122"/>
    <w:rsid w:val="0087141A"/>
    <w:rsid w:val="00886873"/>
    <w:rsid w:val="00887437"/>
    <w:rsid w:val="008A1ACC"/>
    <w:rsid w:val="008A5F2B"/>
    <w:rsid w:val="008B09C6"/>
    <w:rsid w:val="008B72BA"/>
    <w:rsid w:val="008C78C1"/>
    <w:rsid w:val="008D3296"/>
    <w:rsid w:val="008D5137"/>
    <w:rsid w:val="008D6E68"/>
    <w:rsid w:val="008E2DCD"/>
    <w:rsid w:val="008F71EC"/>
    <w:rsid w:val="009027F6"/>
    <w:rsid w:val="00910F7B"/>
    <w:rsid w:val="009160F4"/>
    <w:rsid w:val="009201A3"/>
    <w:rsid w:val="009218E1"/>
    <w:rsid w:val="0092230F"/>
    <w:rsid w:val="00922714"/>
    <w:rsid w:val="0092380F"/>
    <w:rsid w:val="00923FDC"/>
    <w:rsid w:val="00934E9A"/>
    <w:rsid w:val="009454E7"/>
    <w:rsid w:val="00945EE4"/>
    <w:rsid w:val="00953F12"/>
    <w:rsid w:val="00955D09"/>
    <w:rsid w:val="0095704F"/>
    <w:rsid w:val="0096384C"/>
    <w:rsid w:val="00963B1E"/>
    <w:rsid w:val="00967521"/>
    <w:rsid w:val="009707F1"/>
    <w:rsid w:val="00982CC1"/>
    <w:rsid w:val="00986C09"/>
    <w:rsid w:val="0099002F"/>
    <w:rsid w:val="00991678"/>
    <w:rsid w:val="00997DB9"/>
    <w:rsid w:val="009A2ED3"/>
    <w:rsid w:val="009B4BED"/>
    <w:rsid w:val="009B4FBC"/>
    <w:rsid w:val="009B5473"/>
    <w:rsid w:val="009C1102"/>
    <w:rsid w:val="009C18D3"/>
    <w:rsid w:val="009C2C2C"/>
    <w:rsid w:val="009C642E"/>
    <w:rsid w:val="009D1AA4"/>
    <w:rsid w:val="009E0BF4"/>
    <w:rsid w:val="009E11B2"/>
    <w:rsid w:val="009E1A51"/>
    <w:rsid w:val="009E22B0"/>
    <w:rsid w:val="009E2511"/>
    <w:rsid w:val="009E3DB2"/>
    <w:rsid w:val="009E65E4"/>
    <w:rsid w:val="009F0170"/>
    <w:rsid w:val="009F49EC"/>
    <w:rsid w:val="00A013D6"/>
    <w:rsid w:val="00A02A15"/>
    <w:rsid w:val="00A06E69"/>
    <w:rsid w:val="00A113C8"/>
    <w:rsid w:val="00A1388E"/>
    <w:rsid w:val="00A17DE3"/>
    <w:rsid w:val="00A2121B"/>
    <w:rsid w:val="00A30B45"/>
    <w:rsid w:val="00A50DAF"/>
    <w:rsid w:val="00A51039"/>
    <w:rsid w:val="00A629E6"/>
    <w:rsid w:val="00A66607"/>
    <w:rsid w:val="00A70F72"/>
    <w:rsid w:val="00A71D60"/>
    <w:rsid w:val="00A750D1"/>
    <w:rsid w:val="00A8042C"/>
    <w:rsid w:val="00A82F81"/>
    <w:rsid w:val="00A8451D"/>
    <w:rsid w:val="00A86A59"/>
    <w:rsid w:val="00A914FD"/>
    <w:rsid w:val="00A92106"/>
    <w:rsid w:val="00A96CD7"/>
    <w:rsid w:val="00AA0DE1"/>
    <w:rsid w:val="00AA2F4C"/>
    <w:rsid w:val="00AB2BEE"/>
    <w:rsid w:val="00AB3886"/>
    <w:rsid w:val="00AB3917"/>
    <w:rsid w:val="00AB4A92"/>
    <w:rsid w:val="00AC3A44"/>
    <w:rsid w:val="00AD191E"/>
    <w:rsid w:val="00AD2560"/>
    <w:rsid w:val="00AD5840"/>
    <w:rsid w:val="00AD62AC"/>
    <w:rsid w:val="00AD6514"/>
    <w:rsid w:val="00AE2781"/>
    <w:rsid w:val="00AE3627"/>
    <w:rsid w:val="00AE41E5"/>
    <w:rsid w:val="00AE706C"/>
    <w:rsid w:val="00AE798F"/>
    <w:rsid w:val="00AF04ED"/>
    <w:rsid w:val="00B04327"/>
    <w:rsid w:val="00B057D0"/>
    <w:rsid w:val="00B07B81"/>
    <w:rsid w:val="00B10301"/>
    <w:rsid w:val="00B13011"/>
    <w:rsid w:val="00B200FF"/>
    <w:rsid w:val="00B20F23"/>
    <w:rsid w:val="00B25798"/>
    <w:rsid w:val="00B26640"/>
    <w:rsid w:val="00B442BA"/>
    <w:rsid w:val="00B46BDC"/>
    <w:rsid w:val="00B47963"/>
    <w:rsid w:val="00B47A47"/>
    <w:rsid w:val="00B53E22"/>
    <w:rsid w:val="00B54A55"/>
    <w:rsid w:val="00B5523F"/>
    <w:rsid w:val="00B5575D"/>
    <w:rsid w:val="00B6078F"/>
    <w:rsid w:val="00B62984"/>
    <w:rsid w:val="00B65944"/>
    <w:rsid w:val="00B65EB1"/>
    <w:rsid w:val="00B676FD"/>
    <w:rsid w:val="00B71171"/>
    <w:rsid w:val="00B7121F"/>
    <w:rsid w:val="00B73589"/>
    <w:rsid w:val="00B76C3D"/>
    <w:rsid w:val="00B77D11"/>
    <w:rsid w:val="00B840BA"/>
    <w:rsid w:val="00B871B0"/>
    <w:rsid w:val="00B87E00"/>
    <w:rsid w:val="00B91F85"/>
    <w:rsid w:val="00B937AD"/>
    <w:rsid w:val="00B93EEF"/>
    <w:rsid w:val="00BB05D8"/>
    <w:rsid w:val="00BB5D10"/>
    <w:rsid w:val="00BC0946"/>
    <w:rsid w:val="00BC17E3"/>
    <w:rsid w:val="00BC4EC0"/>
    <w:rsid w:val="00BE09E4"/>
    <w:rsid w:val="00BE3098"/>
    <w:rsid w:val="00BE47F7"/>
    <w:rsid w:val="00BF346C"/>
    <w:rsid w:val="00BF51A4"/>
    <w:rsid w:val="00BF6DBC"/>
    <w:rsid w:val="00C06BA4"/>
    <w:rsid w:val="00C07FA0"/>
    <w:rsid w:val="00C108C7"/>
    <w:rsid w:val="00C273CF"/>
    <w:rsid w:val="00C3041C"/>
    <w:rsid w:val="00C43E48"/>
    <w:rsid w:val="00C50197"/>
    <w:rsid w:val="00C52963"/>
    <w:rsid w:val="00C53CDB"/>
    <w:rsid w:val="00C54B19"/>
    <w:rsid w:val="00C5736F"/>
    <w:rsid w:val="00C63B29"/>
    <w:rsid w:val="00C67CAA"/>
    <w:rsid w:val="00C7605C"/>
    <w:rsid w:val="00C77C11"/>
    <w:rsid w:val="00C81CC0"/>
    <w:rsid w:val="00C81EC3"/>
    <w:rsid w:val="00C85BB3"/>
    <w:rsid w:val="00CA0007"/>
    <w:rsid w:val="00CA23AC"/>
    <w:rsid w:val="00CA2533"/>
    <w:rsid w:val="00CA3E71"/>
    <w:rsid w:val="00CA54D9"/>
    <w:rsid w:val="00CB369C"/>
    <w:rsid w:val="00CB59FD"/>
    <w:rsid w:val="00CC27A0"/>
    <w:rsid w:val="00CC5DD1"/>
    <w:rsid w:val="00CC64DD"/>
    <w:rsid w:val="00CD2B20"/>
    <w:rsid w:val="00CD35D6"/>
    <w:rsid w:val="00CD3DCD"/>
    <w:rsid w:val="00CE0BD0"/>
    <w:rsid w:val="00CE1FF3"/>
    <w:rsid w:val="00CE55CC"/>
    <w:rsid w:val="00CE63B0"/>
    <w:rsid w:val="00CF6EEC"/>
    <w:rsid w:val="00D01985"/>
    <w:rsid w:val="00D05A72"/>
    <w:rsid w:val="00D06502"/>
    <w:rsid w:val="00D120EA"/>
    <w:rsid w:val="00D12700"/>
    <w:rsid w:val="00D127B3"/>
    <w:rsid w:val="00D155E5"/>
    <w:rsid w:val="00D20671"/>
    <w:rsid w:val="00D2137B"/>
    <w:rsid w:val="00D21B03"/>
    <w:rsid w:val="00D33E1D"/>
    <w:rsid w:val="00D3755E"/>
    <w:rsid w:val="00D4025F"/>
    <w:rsid w:val="00D445EF"/>
    <w:rsid w:val="00D522C7"/>
    <w:rsid w:val="00D56337"/>
    <w:rsid w:val="00D638D4"/>
    <w:rsid w:val="00D65537"/>
    <w:rsid w:val="00D66123"/>
    <w:rsid w:val="00D7259F"/>
    <w:rsid w:val="00D84283"/>
    <w:rsid w:val="00D84B8B"/>
    <w:rsid w:val="00D92C9E"/>
    <w:rsid w:val="00D93280"/>
    <w:rsid w:val="00D9380F"/>
    <w:rsid w:val="00D9672C"/>
    <w:rsid w:val="00DA3BE5"/>
    <w:rsid w:val="00DB46A8"/>
    <w:rsid w:val="00DB6DF5"/>
    <w:rsid w:val="00DC1C2E"/>
    <w:rsid w:val="00DD1721"/>
    <w:rsid w:val="00DD617D"/>
    <w:rsid w:val="00DE6419"/>
    <w:rsid w:val="00DF347E"/>
    <w:rsid w:val="00E00846"/>
    <w:rsid w:val="00E0187B"/>
    <w:rsid w:val="00E03FBC"/>
    <w:rsid w:val="00E042EC"/>
    <w:rsid w:val="00E04FE7"/>
    <w:rsid w:val="00E05283"/>
    <w:rsid w:val="00E07475"/>
    <w:rsid w:val="00E126DF"/>
    <w:rsid w:val="00E13334"/>
    <w:rsid w:val="00E1441D"/>
    <w:rsid w:val="00E158E3"/>
    <w:rsid w:val="00E20BBE"/>
    <w:rsid w:val="00E259E5"/>
    <w:rsid w:val="00E25CD5"/>
    <w:rsid w:val="00E26082"/>
    <w:rsid w:val="00E2701F"/>
    <w:rsid w:val="00E315D4"/>
    <w:rsid w:val="00E32796"/>
    <w:rsid w:val="00E37048"/>
    <w:rsid w:val="00E37DB7"/>
    <w:rsid w:val="00E41E44"/>
    <w:rsid w:val="00E44F97"/>
    <w:rsid w:val="00E45B65"/>
    <w:rsid w:val="00E5236D"/>
    <w:rsid w:val="00E5551A"/>
    <w:rsid w:val="00E55BC6"/>
    <w:rsid w:val="00E607FD"/>
    <w:rsid w:val="00E66EAE"/>
    <w:rsid w:val="00E710EB"/>
    <w:rsid w:val="00E71AA2"/>
    <w:rsid w:val="00E71CB6"/>
    <w:rsid w:val="00E738B9"/>
    <w:rsid w:val="00E80203"/>
    <w:rsid w:val="00E82194"/>
    <w:rsid w:val="00E91E2F"/>
    <w:rsid w:val="00E92DF6"/>
    <w:rsid w:val="00E92E61"/>
    <w:rsid w:val="00E96752"/>
    <w:rsid w:val="00EA13BD"/>
    <w:rsid w:val="00EA407F"/>
    <w:rsid w:val="00EA4724"/>
    <w:rsid w:val="00EA7C4E"/>
    <w:rsid w:val="00EB4898"/>
    <w:rsid w:val="00EC0A7A"/>
    <w:rsid w:val="00EC1CD9"/>
    <w:rsid w:val="00ED211E"/>
    <w:rsid w:val="00EE0D4F"/>
    <w:rsid w:val="00EE14D2"/>
    <w:rsid w:val="00EF2685"/>
    <w:rsid w:val="00EF4E8E"/>
    <w:rsid w:val="00EF4EDB"/>
    <w:rsid w:val="00EF50BD"/>
    <w:rsid w:val="00EF5C3E"/>
    <w:rsid w:val="00F14FF2"/>
    <w:rsid w:val="00F2112D"/>
    <w:rsid w:val="00F21B32"/>
    <w:rsid w:val="00F22C89"/>
    <w:rsid w:val="00F2501F"/>
    <w:rsid w:val="00F3072E"/>
    <w:rsid w:val="00F30EED"/>
    <w:rsid w:val="00F3370B"/>
    <w:rsid w:val="00F337F1"/>
    <w:rsid w:val="00F41803"/>
    <w:rsid w:val="00F42C49"/>
    <w:rsid w:val="00F43270"/>
    <w:rsid w:val="00F44593"/>
    <w:rsid w:val="00F516A6"/>
    <w:rsid w:val="00F546C8"/>
    <w:rsid w:val="00F54B9B"/>
    <w:rsid w:val="00F552FE"/>
    <w:rsid w:val="00F665C9"/>
    <w:rsid w:val="00F71178"/>
    <w:rsid w:val="00F77C5E"/>
    <w:rsid w:val="00F81244"/>
    <w:rsid w:val="00F90951"/>
    <w:rsid w:val="00F9283B"/>
    <w:rsid w:val="00F94F9A"/>
    <w:rsid w:val="00FA26F3"/>
    <w:rsid w:val="00FA56BC"/>
    <w:rsid w:val="00FB1015"/>
    <w:rsid w:val="00FB38AA"/>
    <w:rsid w:val="00FB7ABF"/>
    <w:rsid w:val="00FC2E65"/>
    <w:rsid w:val="00FD68DA"/>
    <w:rsid w:val="00FE0C01"/>
    <w:rsid w:val="00FE16A3"/>
    <w:rsid w:val="00F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387630-9530-4D15-BE76-EF50532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D12"/>
    <w:rPr>
      <w:lang w:val="en-GB"/>
    </w:rPr>
  </w:style>
  <w:style w:type="paragraph" w:styleId="Heading1">
    <w:name w:val="heading 1"/>
    <w:basedOn w:val="Normal"/>
    <w:next w:val="Normal"/>
    <w:qFormat/>
    <w:rsid w:val="00473D12"/>
    <w:pPr>
      <w:keepNext/>
      <w:outlineLvl w:val="0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73D12"/>
    <w:pPr>
      <w:keepNext/>
      <w:jc w:val="center"/>
      <w:outlineLvl w:val="2"/>
    </w:pPr>
    <w:rPr>
      <w:rFonts w:ascii="Arial Black" w:hAnsi="Arial Black"/>
      <w:b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73D12"/>
    <w:rPr>
      <w:color w:val="0000FF"/>
      <w:u w:val="single"/>
    </w:rPr>
  </w:style>
  <w:style w:type="paragraph" w:styleId="Header">
    <w:name w:val="header"/>
    <w:basedOn w:val="Normal"/>
    <w:rsid w:val="00E71A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1AA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029F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1E78BE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usumi.bidhar\Desktop\ICSL\ICSL%20Offer%20Letters\Padmanav%20Prus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Padmanav Prusty</Template>
  <TotalTime>180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Offer Letter</vt:lpstr>
      <vt:lpstr>        Subrat Mohapatra		</vt:lpstr>
    </vt:vector>
  </TitlesOfParts>
  <Company>Bharti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Letter</dc:title>
  <dc:creator>durga.hembram</dc:creator>
  <cp:lastModifiedBy>Sasmita Sutar</cp:lastModifiedBy>
  <cp:revision>66</cp:revision>
  <cp:lastPrinted>2015-08-19T09:13:00Z</cp:lastPrinted>
  <dcterms:created xsi:type="dcterms:W3CDTF">2015-06-12T12:50:00Z</dcterms:created>
  <dcterms:modified xsi:type="dcterms:W3CDTF">2015-09-09T07:43:00Z</dcterms:modified>
</cp:coreProperties>
</file>