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228C5" w:rsidP="00F228C5" w14:paraId="2C942738" w14:textId="4AB167D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page">
                  <wp:posOffset>-9525</wp:posOffset>
                </wp:positionH>
                <wp:positionV relativeFrom="paragraph">
                  <wp:posOffset>-447675</wp:posOffset>
                </wp:positionV>
                <wp:extent cx="7772400" cy="10058400"/>
                <wp:effectExtent l="0" t="0" r="0" b="0"/>
                <wp:wrapNone/>
                <wp:docPr id="1695124263" name="Rectangle 1">
                  <a:extLst xmlns:a="http://schemas.openxmlformats.org/drawingml/2006/main">
                    <a:ext xmlns:a="http://schemas.openxmlformats.org/drawingml/2006/main"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5" alt="&quot;&quot;" style="width:612pt;height:11in;margin-top:-35.25pt;margin-left:-0.75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v-text-anchor:middle;z-index:-251656192" fillcolor="#eceae7" stroked="f" strokeweight="2pt">
                <w10:anchorlock/>
              </v:rect>
            </w:pict>
          </mc:Fallback>
        </mc:AlternateContent>
      </w:r>
    </w:p>
    <w:p w:rsidR="003421F4" w:rsidP="00A4699F" w14:paraId="5860C7BC" w14:textId="0DBB7F8E">
      <w:pPr>
        <w:pStyle w:val="Title"/>
      </w:pPr>
      <w:r w:rsidR="6A7578E0">
        <w:t>DIBYAJYOTI DAS</w:t>
      </w:r>
    </w:p>
    <w:p w:rsidR="006E6662" w:rsidRPr="006E6662" w:rsidP="6A7578E0" w14:paraId="2561EAF1" w14:textId="780763A9">
      <w:pPr>
        <w:pStyle w:val="Subtitle"/>
      </w:pPr>
      <w:r w:rsidR="6A7578E0">
        <w:t>MBA IN FINANCE &amp; SYSTEM MANEGEMENt</w:t>
      </w:r>
    </w:p>
    <w:tbl>
      <w:tblPr>
        <w:tblStyle w:val="PlainTable5"/>
        <w:tblW w:w="9350" w:type="dxa"/>
        <w:tblCellMar>
          <w:left w:w="0" w:type="dxa"/>
          <w:right w:w="0" w:type="dxa"/>
        </w:tblCellMar>
        <w:tblLook w:val="0600"/>
      </w:tblPr>
      <w:tblGrid>
        <w:gridCol w:w="1710"/>
        <w:gridCol w:w="720"/>
        <w:gridCol w:w="6920"/>
      </w:tblGrid>
      <w:tr w14:paraId="3FE930E7" w14:textId="64DF8BC4" w:rsidTr="6A7578E0">
        <w:tblPrEx>
          <w:tblW w:w="9350" w:type="dxa"/>
          <w:tblCellMar>
            <w:left w:w="0" w:type="dxa"/>
            <w:right w:w="0" w:type="dxa"/>
          </w:tblCellMar>
          <w:tblLook w:val="0600"/>
        </w:tblPrEx>
        <w:trPr>
          <w:trHeight w:val="728"/>
        </w:trPr>
        <w:tc>
          <w:tcPr>
            <w:tcW w:w="9350" w:type="dxa"/>
            <w:gridSpan w:val="3"/>
            <w:vAlign w:val="center"/>
          </w:tcPr>
          <w:p w:rsidR="007B1EF3" w:rsidRPr="00D8768B" w:rsidP="6A7578E0" w14:paraId="5C1814E4" w14:textId="3D3AEDCD">
            <w:pPr>
              <w:pStyle w:val="Heading1"/>
              <w:jc w:val="center"/>
            </w:pPr>
            <w:r w:rsidR="6A7578E0">
              <w:t xml:space="preserve">At – </w:t>
            </w:r>
            <w:r w:rsidR="6A7578E0">
              <w:t>saranga</w:t>
            </w:r>
            <w:r w:rsidR="6A7578E0">
              <w:t xml:space="preserve"> ,po- </w:t>
            </w:r>
            <w:r w:rsidR="6A7578E0">
              <w:t>sri</w:t>
            </w:r>
            <w:r w:rsidR="6A7578E0">
              <w:t xml:space="preserve"> </w:t>
            </w:r>
            <w:r w:rsidR="6A7578E0">
              <w:t>baldevjew</w:t>
            </w:r>
            <w:r w:rsidR="6A7578E0">
              <w:t xml:space="preserve"> ,</w:t>
            </w:r>
            <w:r w:rsidR="6A7578E0">
              <w:t>kendrapara</w:t>
            </w:r>
            <w:r w:rsidR="6A7578E0">
              <w:t xml:space="preserve">, 754212 </w:t>
            </w:r>
            <w:r w:rsidR="6A7578E0">
              <w:t>ph</w:t>
            </w:r>
            <w:r w:rsidR="6A7578E0">
              <w:t xml:space="preserve">- 6370723365 </w:t>
            </w:r>
          </w:p>
          <w:p w:rsidR="007B1EF3" w:rsidRPr="00D8768B" w:rsidP="6A7578E0" w14:paraId="4275E544" w14:textId="4BED62A3">
            <w:pPr>
              <w:rPr>
                <w:b/>
                <w:bCs/>
              </w:rPr>
            </w:pPr>
            <w:r w:rsidR="6A7578E0">
              <w:t xml:space="preserve">                                  </w:t>
            </w:r>
            <w:r w:rsidRPr="6A7578E0" w:rsidR="6A7578E0">
              <w:rPr>
                <w:b/>
                <w:bCs/>
              </w:rPr>
              <w:t xml:space="preserve">GMAIL – </w:t>
            </w:r>
            <w:hyperlink r:id="rId7" w:history="1">
              <w:r w:rsidRPr="6A7578E0" w:rsidR="6A7578E0">
                <w:rPr>
                  <w:rStyle w:val="Hyperlink"/>
                  <w:b/>
                  <w:bCs/>
                </w:rPr>
                <w:t>dibyajyoti742000@gmail.com</w:t>
              </w:r>
            </w:hyperlink>
            <w:r w:rsidRPr="6A7578E0" w:rsidR="6A7578E0">
              <w:rPr>
                <w:b/>
                <w:bCs/>
              </w:rPr>
              <w:t xml:space="preserve"> , dasdibyajyoti2000@gmail.com</w:t>
            </w:r>
          </w:p>
        </w:tc>
      </w:tr>
      <w:tr w14:paraId="280D6232" w14:textId="7B878637" w:rsidTr="6A7578E0">
        <w:tblPrEx>
          <w:tblW w:w="9350" w:type="dxa"/>
          <w:tblCellMar>
            <w:left w:w="0" w:type="dxa"/>
            <w:right w:w="0" w:type="dxa"/>
          </w:tblCellMar>
          <w:tblLook w:val="0600"/>
        </w:tblPrEx>
        <w:trPr>
          <w:trHeight w:val="710"/>
        </w:trPr>
        <w:tc>
          <w:tcPr>
            <w:tcW w:w="1710" w:type="dxa"/>
          </w:tcPr>
          <w:p w:rsidR="007B1EF3" w:rsidRPr="00C03D91" w:rsidP="00C567C3" w14:paraId="5FED260A" w14:textId="77777777"/>
        </w:tc>
        <w:tc>
          <w:tcPr>
            <w:tcW w:w="720" w:type="dxa"/>
          </w:tcPr>
          <w:p w:rsidR="007B1EF3" w:rsidRPr="00C03D91" w:rsidP="00C567C3" w14:paraId="27D92B5F" w14:textId="1FFFCE47"/>
        </w:tc>
        <w:tc>
          <w:tcPr>
            <w:tcW w:w="6920" w:type="dxa"/>
          </w:tcPr>
          <w:p w:rsidR="007B1EF3" w:rsidRPr="00C03D91" w:rsidP="00C567C3" w14:paraId="516197E7" w14:textId="77777777"/>
        </w:tc>
      </w:tr>
      <w:tr w14:paraId="1727347E" w14:textId="5B6EF0AD" w:rsidTr="6A7578E0">
        <w:tblPrEx>
          <w:tblW w:w="9350" w:type="dxa"/>
          <w:tblCellMar>
            <w:left w:w="0" w:type="dxa"/>
            <w:right w:w="0" w:type="dxa"/>
          </w:tblCellMar>
          <w:tblLook w:val="0600"/>
        </w:tblPrEx>
        <w:trPr>
          <w:trHeight w:val="1181"/>
        </w:trPr>
        <w:tc>
          <w:tcPr>
            <w:tcW w:w="1710" w:type="dxa"/>
          </w:tcPr>
          <w:p w:rsidR="007B1EF3" w:rsidRPr="00C567C3" w:rsidP="001A1BCF" w14:paraId="22A1BA69" w14:textId="3CD2AD0F">
            <w:pPr>
              <w:pStyle w:val="Heading2"/>
            </w:pPr>
            <w:r w:rsidR="6A7578E0">
              <w:t>PROFILE</w:t>
            </w:r>
          </w:p>
        </w:tc>
        <w:tc>
          <w:tcPr>
            <w:tcW w:w="720" w:type="dxa"/>
          </w:tcPr>
          <w:p w:rsidR="007B1EF3" w:rsidP="00955289" w14:paraId="31791447" w14:textId="5348CB86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:rsidR="00C567C3" w:rsidP="00C76870" w14:paraId="58587081" w14:textId="67B8B782">
            <w:r w:rsidR="6A7578E0">
              <w:t xml:space="preserve">A </w:t>
            </w:r>
            <w:r w:rsidR="6A7578E0">
              <w:t>motivated ,</w:t>
            </w:r>
            <w:r w:rsidR="6A7578E0">
              <w:t xml:space="preserve"> </w:t>
            </w:r>
            <w:r w:rsidR="6A7578E0">
              <w:t>adaptable</w:t>
            </w:r>
            <w:r w:rsidR="6A7578E0">
              <w:t xml:space="preserve"> and responsible computing graduate seeking a position in finance and system </w:t>
            </w:r>
            <w:r w:rsidR="6A7578E0">
              <w:t>postion</w:t>
            </w:r>
            <w:r w:rsidR="6A7578E0">
              <w:t xml:space="preserve"> which will </w:t>
            </w:r>
            <w:r w:rsidR="6A7578E0">
              <w:t>utilise</w:t>
            </w:r>
            <w:r w:rsidR="6A7578E0">
              <w:t xml:space="preserve"> the professional and </w:t>
            </w:r>
            <w:r w:rsidR="6A7578E0">
              <w:t>techniacal</w:t>
            </w:r>
            <w:r w:rsidR="6A7578E0">
              <w:t xml:space="preserve"> </w:t>
            </w:r>
            <w:r w:rsidR="6A7578E0">
              <w:t>skils</w:t>
            </w:r>
            <w:r w:rsidR="6A7578E0">
              <w:t xml:space="preserve"> developed through past work </w:t>
            </w:r>
            <w:r w:rsidR="6A7578E0">
              <w:t>expriences</w:t>
            </w:r>
            <w:r w:rsidR="6A7578E0">
              <w:t xml:space="preserve"> in this </w:t>
            </w:r>
            <w:r w:rsidR="6A7578E0">
              <w:t>field .</w:t>
            </w:r>
            <w:r w:rsidR="6A7578E0">
              <w:t xml:space="preserve"> I have a </w:t>
            </w:r>
            <w:r w:rsidR="6A7578E0">
              <w:t>methodical ,customer</w:t>
            </w:r>
            <w:r w:rsidR="6A7578E0">
              <w:t xml:space="preserve"> focused approach to </w:t>
            </w:r>
            <w:r w:rsidR="6A7578E0">
              <w:t>work  and</w:t>
            </w:r>
            <w:r w:rsidR="6A7578E0">
              <w:t xml:space="preserve"> a strong drive to see things through to </w:t>
            </w:r>
            <w:r w:rsidR="6A7578E0">
              <w:t>completion .</w:t>
            </w:r>
            <w:r w:rsidR="6A7578E0">
              <w:t xml:space="preserve"> I </w:t>
            </w:r>
            <w:r w:rsidR="6A7578E0">
              <w:t>am  currently</w:t>
            </w:r>
            <w:r w:rsidR="6A7578E0">
              <w:t xml:space="preserve"> looking to progress my career in a more challenging </w:t>
            </w:r>
            <w:r w:rsidR="6A7578E0">
              <w:t>role .</w:t>
            </w:r>
            <w:r w:rsidR="6A7578E0">
              <w:t xml:space="preserve"> I have the excellent ability to </w:t>
            </w:r>
            <w:r w:rsidR="6A7578E0">
              <w:t>supervise</w:t>
            </w:r>
            <w:r w:rsidR="6A7578E0">
              <w:t xml:space="preserve"> manage and motivate other team members .</w:t>
            </w:r>
          </w:p>
          <w:p w:rsidR="00C567C3" w:rsidP="6A7578E0" w14:paraId="0D0BC23C" w14:textId="7EAAF670"/>
        </w:tc>
      </w:tr>
      <w:tr w14:paraId="14BF473C" w14:textId="46CE6242" w:rsidTr="6A7578E0">
        <w:tblPrEx>
          <w:tblW w:w="9350" w:type="dxa"/>
          <w:tblCellMar>
            <w:left w:w="0" w:type="dxa"/>
            <w:right w:w="0" w:type="dxa"/>
          </w:tblCellMar>
          <w:tblLook w:val="0600"/>
        </w:tblPrEx>
        <w:trPr>
          <w:trHeight w:val="1133"/>
        </w:trPr>
        <w:tc>
          <w:tcPr>
            <w:tcW w:w="1710" w:type="dxa"/>
          </w:tcPr>
          <w:p w:rsidR="007B1EF3" w:rsidP="00C76870" w14:paraId="56157E32" w14:textId="65175502">
            <w:pPr>
              <w:pStyle w:val="Heading2"/>
            </w:pPr>
            <w:sdt>
              <w:sdtPr>
                <w:id w:val="-630332219"/>
                <w:placeholder>
                  <w:docPart w:val="4D5D142A96084B788E6EB5759216BCC1"/>
                </w:placeholder>
                <w:showingPlcHdr/>
                <w:richText/>
                <w:temporary/>
                <w15:appearance w15:val="hidden"/>
              </w:sdtPr>
              <w:sdtContent>
                <w:r w:rsidR="00C76870">
                  <w:t xml:space="preserve">Skills &amp; </w:t>
                </w:r>
                <w:r w:rsidRPr="00C567C3" w:rsidR="00C76870">
                  <w:t>abilities</w:t>
                </w:r>
              </w:sdtContent>
            </w:sdt>
          </w:p>
        </w:tc>
        <w:tc>
          <w:tcPr>
            <w:tcW w:w="720" w:type="dxa"/>
          </w:tcPr>
          <w:p w:rsidR="007B1EF3" w:rsidP="00955289" w14:paraId="11971564" w14:textId="77777777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:rsidR="007B1EF3" w:rsidP="00C76870" w14:paraId="6C1C4CE8" w14:textId="595CBC8D">
            <w:r w:rsidR="6A7578E0">
              <w:t xml:space="preserve">Good  </w:t>
            </w:r>
            <w:r w:rsidR="6A7578E0">
              <w:t>interpersnal</w:t>
            </w:r>
            <w:r w:rsidR="6A7578E0">
              <w:t xml:space="preserve"> </w:t>
            </w:r>
            <w:r w:rsidR="6A7578E0">
              <w:t>skills ,</w:t>
            </w:r>
            <w:r w:rsidR="6A7578E0">
              <w:t xml:space="preserve"> </w:t>
            </w:r>
            <w:r w:rsidR="6A7578E0">
              <w:t>demonstrated</w:t>
            </w:r>
            <w:r w:rsidR="6A7578E0">
              <w:t xml:space="preserve"> in the ability to effectively serve </w:t>
            </w:r>
            <w:r w:rsidR="6A7578E0">
              <w:t>customer</w:t>
            </w:r>
            <w:r w:rsidR="6A7578E0">
              <w:t xml:space="preserve"> and develop strong working relationships with </w:t>
            </w:r>
            <w:r w:rsidR="6A7578E0">
              <w:t>staff .</w:t>
            </w:r>
            <w:r w:rsidR="6A7578E0">
              <w:t xml:space="preserve"> </w:t>
            </w:r>
            <w:r w:rsidR="6A7578E0">
              <w:t>Driling</w:t>
            </w:r>
            <w:r w:rsidR="6A7578E0">
              <w:t xml:space="preserve"> with stressful situations in a calm and professional manner</w:t>
            </w:r>
          </w:p>
        </w:tc>
      </w:tr>
      <w:tr w14:paraId="4AC114FC" w14:textId="03CF5B9B" w:rsidTr="6A7578E0">
        <w:tblPrEx>
          <w:tblW w:w="9350" w:type="dxa"/>
          <w:tblCellMar>
            <w:left w:w="0" w:type="dxa"/>
            <w:right w:w="0" w:type="dxa"/>
          </w:tblCellMar>
          <w:tblLook w:val="0600"/>
        </w:tblPrEx>
        <w:trPr>
          <w:trHeight w:val="4040"/>
        </w:trPr>
        <w:tc>
          <w:tcPr>
            <w:tcW w:w="1710" w:type="dxa"/>
          </w:tcPr>
          <w:p w:rsidR="007B1EF3" w:rsidP="001A1BCF" w14:paraId="091C9274" w14:textId="3A03B2A7">
            <w:pPr>
              <w:pStyle w:val="Heading2"/>
            </w:pPr>
            <w:r w:rsidR="6A7578E0">
              <w:t>Education</w:t>
            </w:r>
          </w:p>
        </w:tc>
        <w:tc>
          <w:tcPr>
            <w:tcW w:w="720" w:type="dxa"/>
          </w:tcPr>
          <w:p w:rsidR="007B1EF3" w:rsidP="00955289" w14:paraId="282B34D3" w14:textId="77777777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:rsidR="6A7578E0" w:rsidP="6A7578E0" w14:paraId="73437647" w14:textId="05C7D211">
            <w:pPr>
              <w:pStyle w:val="Heading3"/>
            </w:pPr>
            <w:r>
              <w:t>MATriculation</w:t>
            </w:r>
          </w:p>
          <w:p w:rsidR="007B1EF3" w:rsidRPr="004C4EF1" w:rsidP="6A7578E0" w14:paraId="0447CF5A" w14:textId="2BE5DA73">
            <w:pPr>
              <w:pStyle w:val="Heading2"/>
            </w:pPr>
            <w:r w:rsidR="6A7578E0">
              <w:t>Saraswati Sishu Vidya Mandir (2006 -</w:t>
            </w:r>
            <w:r w:rsidR="6A7578E0">
              <w:t>2016 )</w:t>
            </w:r>
          </w:p>
          <w:p w:rsidR="007B1EF3" w:rsidP="6A7578E0" w14:paraId="1A9527CB" w14:textId="0A904210">
            <w:pPr>
              <w:pStyle w:val="Heading3"/>
              <w:ind w:left="0"/>
            </w:pPr>
            <w:r w:rsidR="6A7578E0">
              <w:t>Commerce</w:t>
            </w:r>
          </w:p>
          <w:p w:rsidR="007B1EF3" w:rsidP="6A7578E0" w14:paraId="70007B8D" w14:textId="2B51679F">
            <w:pPr>
              <w:pStyle w:val="Heading2"/>
            </w:pPr>
            <w:r w:rsidR="6A7578E0">
              <w:t>Binapani</w:t>
            </w:r>
            <w:r w:rsidR="6A7578E0">
              <w:t xml:space="preserve"> Higher Secondary Mahavidyalaya</w:t>
            </w:r>
            <w:r w:rsidR="6A7578E0">
              <w:t xml:space="preserve"> (2016 – </w:t>
            </w:r>
            <w:r w:rsidR="6A7578E0">
              <w:t>2018 )</w:t>
            </w:r>
          </w:p>
          <w:p w:rsidR="007B1EF3" w:rsidP="6A7578E0" w14:paraId="4F526DF6" w14:textId="1E27CE7E">
            <w:r w:rsidRPr="6A7578E0" w:rsidR="6A7578E0">
              <w:rPr>
                <w:b/>
                <w:bCs/>
              </w:rPr>
              <w:t>GRADUATION – B.com</w:t>
            </w:r>
          </w:p>
          <w:p w:rsidR="007B1EF3" w:rsidP="6A7578E0" w14:paraId="241CB6DC" w14:textId="3D0E696C">
            <w:pPr>
              <w:rPr>
                <w:b w:val="0"/>
                <w:bCs w:val="0"/>
              </w:rPr>
            </w:pPr>
            <w:r w:rsidR="6A7578E0">
              <w:rPr>
                <w:b w:val="0"/>
                <w:bCs w:val="0"/>
              </w:rPr>
              <w:t>Kendrapara</w:t>
            </w:r>
            <w:r w:rsidR="6A7578E0">
              <w:rPr>
                <w:b w:val="0"/>
                <w:bCs w:val="0"/>
              </w:rPr>
              <w:t xml:space="preserve"> Auto </w:t>
            </w:r>
            <w:r w:rsidR="6A7578E0">
              <w:rPr>
                <w:b w:val="0"/>
                <w:bCs w:val="0"/>
              </w:rPr>
              <w:t>College ,</w:t>
            </w:r>
            <w:r w:rsidR="6A7578E0">
              <w:rPr>
                <w:b w:val="0"/>
                <w:bCs w:val="0"/>
              </w:rPr>
              <w:t xml:space="preserve"> </w:t>
            </w:r>
            <w:r w:rsidR="6A7578E0">
              <w:rPr>
                <w:b w:val="0"/>
                <w:bCs w:val="0"/>
              </w:rPr>
              <w:t>Kendrapara</w:t>
            </w:r>
            <w:r w:rsidR="6A7578E0">
              <w:rPr>
                <w:b w:val="0"/>
                <w:bCs w:val="0"/>
              </w:rPr>
              <w:t xml:space="preserve"> (2018 – </w:t>
            </w:r>
            <w:r w:rsidR="6A7578E0">
              <w:rPr>
                <w:b w:val="0"/>
                <w:bCs w:val="0"/>
              </w:rPr>
              <w:t>2021 )</w:t>
            </w:r>
          </w:p>
          <w:p w:rsidR="007B1EF3" w:rsidP="6A7578E0" w14:paraId="30E975F4" w14:textId="16804A63">
            <w:pPr>
              <w:rPr>
                <w:b/>
                <w:bCs/>
              </w:rPr>
            </w:pPr>
          </w:p>
          <w:p w:rsidR="007B1EF3" w:rsidP="6A7578E0" w14:paraId="7F7E114F" w14:textId="748621D3">
            <w:pPr>
              <w:rPr>
                <w:b/>
                <w:bCs/>
              </w:rPr>
            </w:pPr>
            <w:r w:rsidRPr="6A7578E0" w:rsidR="6A7578E0">
              <w:rPr>
                <w:b/>
                <w:bCs/>
              </w:rPr>
              <w:t>MBA (2021 –</w:t>
            </w:r>
            <w:r w:rsidRPr="6A7578E0" w:rsidR="6A7578E0">
              <w:rPr>
                <w:b/>
                <w:bCs/>
              </w:rPr>
              <w:t>2023 )</w:t>
            </w:r>
            <w:r w:rsidRPr="6A7578E0" w:rsidR="6A7578E0">
              <w:rPr>
                <w:b/>
                <w:bCs/>
              </w:rPr>
              <w:t xml:space="preserve"> </w:t>
            </w:r>
          </w:p>
          <w:p w:rsidR="007B1EF3" w:rsidP="6A7578E0" w14:paraId="320BF6EE" w14:textId="7E77C331">
            <w:pPr>
              <w:rPr>
                <w:b w:val="0"/>
                <w:bCs w:val="0"/>
              </w:rPr>
            </w:pPr>
            <w:r w:rsidR="6A7578E0">
              <w:rPr>
                <w:b w:val="0"/>
                <w:bCs w:val="0"/>
              </w:rPr>
              <w:t xml:space="preserve">Oxford College Of Engineering &amp; </w:t>
            </w:r>
            <w:r w:rsidR="6A7578E0">
              <w:rPr>
                <w:b w:val="0"/>
                <w:bCs w:val="0"/>
              </w:rPr>
              <w:t>Management ,</w:t>
            </w:r>
            <w:r w:rsidR="6A7578E0">
              <w:rPr>
                <w:b w:val="0"/>
                <w:bCs w:val="0"/>
              </w:rPr>
              <w:t xml:space="preserve"> BBSR</w:t>
            </w:r>
          </w:p>
          <w:p w:rsidR="007B1EF3" w:rsidP="6A7578E0" w14:paraId="1C963D79" w14:textId="63C7A32C">
            <w:pPr>
              <w:rPr>
                <w:b w:val="0"/>
                <w:bCs w:val="0"/>
              </w:rPr>
            </w:pPr>
            <w:r w:rsidR="6A7578E0">
              <w:rPr>
                <w:b w:val="0"/>
                <w:bCs w:val="0"/>
              </w:rPr>
              <w:t xml:space="preserve">Specializations – </w:t>
            </w:r>
            <w:r w:rsidR="6A7578E0">
              <w:rPr>
                <w:b w:val="0"/>
                <w:bCs w:val="0"/>
              </w:rPr>
              <w:t>Finance ,</w:t>
            </w:r>
            <w:r w:rsidR="6A7578E0">
              <w:rPr>
                <w:b w:val="0"/>
                <w:bCs w:val="0"/>
              </w:rPr>
              <w:t xml:space="preserve"> System Management </w:t>
            </w:r>
          </w:p>
        </w:tc>
      </w:tr>
      <w:tr w14:paraId="06C5AA22" w14:textId="34DABA0D" w:rsidTr="6A7578E0">
        <w:tblPrEx>
          <w:tblW w:w="9350" w:type="dxa"/>
          <w:tblCellMar>
            <w:left w:w="0" w:type="dxa"/>
            <w:right w:w="0" w:type="dxa"/>
          </w:tblCellMar>
          <w:tblLook w:val="0600"/>
        </w:tblPrEx>
        <w:trPr>
          <w:trHeight w:val="1905"/>
        </w:trPr>
        <w:tc>
          <w:tcPr>
            <w:tcW w:w="1710" w:type="dxa"/>
          </w:tcPr>
          <w:p w:rsidR="007B1EF3" w:rsidP="001A1BCF" w14:paraId="6C4EF311" w14:textId="1D052E61">
            <w:pPr>
              <w:pStyle w:val="Heading2"/>
            </w:pPr>
            <w:r w:rsidR="6A7578E0">
              <w:t>Internship</w:t>
            </w:r>
            <w:r w:rsidR="6A7578E0">
              <w:t xml:space="preserve"> &amp; Project </w:t>
            </w:r>
          </w:p>
        </w:tc>
        <w:tc>
          <w:tcPr>
            <w:tcW w:w="720" w:type="dxa"/>
          </w:tcPr>
          <w:p w:rsidR="007B1EF3" w:rsidP="6A7578E0" w14:paraId="2BCFC61E" w14:textId="555FD8E4">
            <w:pPr>
              <w:suppressLineNumbers w:val="0"/>
              <w:tabs>
                <w:tab w:val="decimal" w:pos="5040"/>
                <w:tab w:val="right" w:pos="9990"/>
              </w:tabs>
              <w:bidi w:val="0"/>
              <w:spacing w:before="0" w:beforeAutospacing="0" w:after="0" w:afterAutospacing="0" w:line="259" w:lineRule="auto"/>
              <w:ind w:left="0" w:right="90"/>
              <w:jc w:val="left"/>
            </w:pPr>
            <w:r w:rsidR="6A7578E0">
              <w:t xml:space="preserve">    </w:t>
            </w:r>
          </w:p>
        </w:tc>
        <w:tc>
          <w:tcPr>
            <w:tcW w:w="6920" w:type="dxa"/>
          </w:tcPr>
          <w:p w:rsidR="007B1EF3" w:rsidP="00C76870" w14:paraId="44B1DB77" w14:textId="2288BDF3">
            <w:r w:rsidRPr="6A7578E0" w:rsidR="6A7578E0">
              <w:rPr>
                <w:b/>
                <w:bCs/>
              </w:rPr>
              <w:t>Financial  Management</w:t>
            </w:r>
            <w:r w:rsidRPr="6A7578E0" w:rsidR="6A7578E0">
              <w:rPr>
                <w:b/>
                <w:bCs/>
              </w:rPr>
              <w:t xml:space="preserve"> in </w:t>
            </w:r>
            <w:r w:rsidRPr="6A7578E0" w:rsidR="6A7578E0">
              <w:rPr>
                <w:b/>
                <w:bCs/>
              </w:rPr>
              <w:t>Public  Sector</w:t>
            </w:r>
            <w:r w:rsidRPr="6A7578E0" w:rsidR="6A7578E0">
              <w:rPr>
                <w:b/>
                <w:bCs/>
              </w:rPr>
              <w:t xml:space="preserve"> </w:t>
            </w:r>
            <w:r w:rsidR="6A7578E0">
              <w:t xml:space="preserve"> </w:t>
            </w:r>
          </w:p>
          <w:p w:rsidR="007B1EF3" w:rsidP="6A7578E0" w14:paraId="5CF038F3" w14:textId="7C8A97C4">
            <w:pPr>
              <w:rPr>
                <w:b/>
                <w:bCs/>
              </w:rPr>
            </w:pPr>
            <w:r w:rsidRPr="6A7578E0" w:rsidR="6A7578E0">
              <w:rPr>
                <w:b/>
                <w:bCs/>
              </w:rPr>
              <w:t xml:space="preserve">Project Report on Capital </w:t>
            </w:r>
            <w:r w:rsidRPr="6A7578E0" w:rsidR="6A7578E0">
              <w:rPr>
                <w:b/>
                <w:bCs/>
              </w:rPr>
              <w:t>Budgeting ,Working</w:t>
            </w:r>
            <w:r w:rsidRPr="6A7578E0" w:rsidR="6A7578E0">
              <w:rPr>
                <w:b/>
                <w:bCs/>
              </w:rPr>
              <w:t xml:space="preserve"> Capital Management Sources on Funds in public Sector</w:t>
            </w:r>
          </w:p>
        </w:tc>
      </w:tr>
      <w:tr w14:paraId="63B62731" w14:textId="792EE8B0" w:rsidTr="6A7578E0">
        <w:tblPrEx>
          <w:tblW w:w="9350" w:type="dxa"/>
          <w:tblCellMar>
            <w:left w:w="0" w:type="dxa"/>
            <w:right w:w="0" w:type="dxa"/>
          </w:tblCellMar>
          <w:tblLook w:val="0600"/>
        </w:tblPrEx>
        <w:trPr>
          <w:trHeight w:val="890"/>
        </w:trPr>
        <w:tc>
          <w:tcPr>
            <w:tcW w:w="1710" w:type="dxa"/>
          </w:tcPr>
          <w:p w:rsidR="007B1EF3" w:rsidP="6A7578E0" w14:paraId="681C8462" w14:textId="138066C0">
            <w:pPr>
              <w:pStyle w:val="Heading2"/>
              <w:suppressLineNumbers w:val="0"/>
              <w:bidi w:val="0"/>
              <w:spacing w:before="0" w:beforeAutospacing="0" w:after="120" w:afterAutospacing="0" w:line="259" w:lineRule="auto"/>
              <w:ind w:left="0" w:right="0"/>
              <w:jc w:val="left"/>
            </w:pPr>
            <w:r w:rsidR="6A7578E0">
              <w:t>Communication -</w:t>
            </w:r>
          </w:p>
        </w:tc>
        <w:tc>
          <w:tcPr>
            <w:tcW w:w="720" w:type="dxa"/>
          </w:tcPr>
          <w:p w:rsidR="007B1EF3" w:rsidP="00955289" w14:paraId="290F9FFC" w14:textId="77777777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:rsidR="007B1EF3" w:rsidP="00C76870" w14:paraId="57794E1A" w14:textId="103E6148">
            <w:r w:rsidR="6A7578E0">
              <w:t xml:space="preserve">Good Communication </w:t>
            </w:r>
            <w:r w:rsidR="6A7578E0">
              <w:t>skils</w:t>
            </w:r>
            <w:r w:rsidR="6A7578E0">
              <w:t xml:space="preserve"> enable me to collaborate with </w:t>
            </w:r>
            <w:r w:rsidR="6A7578E0">
              <w:t>clients ,</w:t>
            </w:r>
            <w:r w:rsidR="6A7578E0">
              <w:t xml:space="preserve"> stakeholders and </w:t>
            </w:r>
            <w:r w:rsidR="6A7578E0">
              <w:t>i</w:t>
            </w:r>
            <w:r w:rsidR="6A7578E0">
              <w:t xml:space="preserve"> speak, read </w:t>
            </w:r>
            <w:r w:rsidR="6A7578E0">
              <w:t>odia</w:t>
            </w:r>
            <w:r w:rsidR="6A7578E0">
              <w:t xml:space="preserve"> , </w:t>
            </w:r>
            <w:r w:rsidR="6A7578E0">
              <w:t>Hindi ,</w:t>
            </w:r>
            <w:r w:rsidR="6A7578E0">
              <w:t xml:space="preserve"> </w:t>
            </w:r>
            <w:r w:rsidR="6A7578E0">
              <w:t>english</w:t>
            </w:r>
            <w:r w:rsidR="6A7578E0">
              <w:t xml:space="preserve"> </w:t>
            </w:r>
          </w:p>
        </w:tc>
      </w:tr>
      <w:tr w14:paraId="20551F7D" w14:textId="302C556C" w:rsidTr="6A7578E0">
        <w:tblPrEx>
          <w:tblW w:w="9350" w:type="dxa"/>
          <w:tblCellMar>
            <w:left w:w="0" w:type="dxa"/>
            <w:right w:w="0" w:type="dxa"/>
          </w:tblCellMar>
          <w:tblLook w:val="0600"/>
        </w:tblPrEx>
        <w:trPr>
          <w:trHeight w:val="890"/>
        </w:trPr>
        <w:tc>
          <w:tcPr>
            <w:tcW w:w="1710" w:type="dxa"/>
          </w:tcPr>
          <w:p w:rsidR="007B1EF3" w:rsidP="001A1BCF" w14:paraId="5E0A6448" w14:textId="40378A05">
            <w:pPr>
              <w:pStyle w:val="Heading2"/>
            </w:pPr>
            <w:r w:rsidR="6A7578E0">
              <w:t>Hobbie and Interests</w:t>
            </w:r>
          </w:p>
        </w:tc>
        <w:tc>
          <w:tcPr>
            <w:tcW w:w="720" w:type="dxa"/>
          </w:tcPr>
          <w:p w:rsidR="007B1EF3" w:rsidP="00955289" w14:paraId="4FB6040F" w14:textId="77777777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:rsidR="007B1EF3" w:rsidP="00C76870" w14:paraId="14C68E7D" w14:textId="42B7FA51">
            <w:r w:rsidR="6A7578E0">
              <w:t xml:space="preserve">I enjoy </w:t>
            </w:r>
            <w:r w:rsidR="6A7578E0">
              <w:t>socialising</w:t>
            </w:r>
            <w:r w:rsidR="6A7578E0">
              <w:t xml:space="preserve"> with my friends and family and daily morning </w:t>
            </w:r>
            <w:r w:rsidR="6A7578E0">
              <w:t>i</w:t>
            </w:r>
            <w:r w:rsidR="6A7578E0">
              <w:t xml:space="preserve"> go running for my </w:t>
            </w:r>
            <w:r w:rsidR="6A7578E0">
              <w:t>health .</w:t>
            </w:r>
            <w:r w:rsidR="6A7578E0">
              <w:t xml:space="preserve"> Health is </w:t>
            </w:r>
            <w:r w:rsidR="6A7578E0">
              <w:t>Wealth .</w:t>
            </w:r>
            <w:r w:rsidR="6A7578E0">
              <w:t xml:space="preserve"> Free Time </w:t>
            </w:r>
            <w:r w:rsidR="6A7578E0">
              <w:t>i</w:t>
            </w:r>
            <w:r w:rsidR="6A7578E0">
              <w:t xml:space="preserve"> read old </w:t>
            </w:r>
            <w:r w:rsidR="6A7578E0">
              <w:t>businessman</w:t>
            </w:r>
            <w:r w:rsidR="6A7578E0">
              <w:t xml:space="preserve"> book </w:t>
            </w:r>
          </w:p>
        </w:tc>
      </w:tr>
      <w:tr w14:paraId="31DE06C0" w14:textId="69356FD4" w:rsidTr="6A7578E0">
        <w:tblPrEx>
          <w:tblW w:w="9350" w:type="dxa"/>
          <w:tblCellMar>
            <w:left w:w="0" w:type="dxa"/>
            <w:right w:w="0" w:type="dxa"/>
          </w:tblCellMar>
          <w:tblLook w:val="0600"/>
        </w:tblPrEx>
        <w:tc>
          <w:tcPr>
            <w:tcW w:w="1710" w:type="dxa"/>
          </w:tcPr>
          <w:p w:rsidR="007B1EF3" w:rsidP="001A1BCF" w14:paraId="0DCAFC56" w14:textId="283FB6C8">
            <w:pPr>
              <w:pStyle w:val="Heading2"/>
            </w:pPr>
          </w:p>
        </w:tc>
        <w:tc>
          <w:tcPr>
            <w:tcW w:w="720" w:type="dxa"/>
          </w:tcPr>
          <w:p w:rsidR="007B1EF3" w:rsidP="00955289" w14:paraId="3F3F25DE" w14:textId="77777777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:rsidR="007B1EF3" w:rsidP="6A7578E0" w14:paraId="749C7915" w14:textId="3939F912">
            <w:pPr>
              <w:pStyle w:val="Heading2"/>
            </w:pPr>
          </w:p>
        </w:tc>
      </w:tr>
    </w:tbl>
    <w:p w:rsidR="00FE0204" w:rsidP="00883C67" w14:paraId="42D64DAC" w14:textId="77777777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8"/>
          </v:shape>
        </w:pict>
      </w:r>
    </w:p>
    <w:sectPr w:rsidSect="001A1BCF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0" w:type="auto"/>
      <w:tblLayout w:type="fixed"/>
      <w:tblLook w:val="06A0"/>
    </w:tblPr>
    <w:tblGrid>
      <w:gridCol w:w="3120"/>
      <w:gridCol w:w="3120"/>
      <w:gridCol w:w="3120"/>
    </w:tblGrid>
    <w:tr w14:paraId="021C9CF0" w:rsidTr="6A7578E0">
      <w:tblPrEx>
        <w:tblW w:w="0" w:type="auto"/>
        <w:tblLayout w:type="fixed"/>
        <w:tblLook w:val="06A0"/>
      </w:tblPrEx>
      <w:trPr>
        <w:trHeight w:val="300"/>
      </w:trPr>
      <w:tc>
        <w:tcPr>
          <w:tcW w:w="3120" w:type="dxa"/>
        </w:tcPr>
        <w:p w:rsidR="6A7578E0" w:rsidP="6A7578E0" w14:paraId="15F04FC0" w14:textId="623329E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6A7578E0" w:rsidP="6A7578E0" w14:paraId="561847D4" w14:textId="009D6512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6A7578E0" w:rsidP="6A7578E0" w14:paraId="4AF2010F" w14:textId="2AEB0B5B">
          <w:pPr>
            <w:pStyle w:val="Header"/>
            <w:bidi w:val="0"/>
            <w:ind w:right="-115"/>
            <w:jc w:val="right"/>
          </w:pPr>
        </w:p>
      </w:tc>
    </w:tr>
  </w:tbl>
  <w:p w:rsidR="6A7578E0" w:rsidP="6A7578E0" w14:paraId="0C5F807C" w14:textId="5306FF89">
    <w:pPr>
      <w:pStyle w:val="Footer"/>
      <w:bidi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0" w:type="auto"/>
      <w:tblLayout w:type="fixed"/>
      <w:tblLook w:val="06A0"/>
    </w:tblPr>
    <w:tblGrid>
      <w:gridCol w:w="3120"/>
      <w:gridCol w:w="3120"/>
      <w:gridCol w:w="3120"/>
    </w:tblGrid>
    <w:tr w14:paraId="4C442D06" w:rsidTr="6A7578E0">
      <w:tblPrEx>
        <w:tblW w:w="0" w:type="auto"/>
        <w:tblLayout w:type="fixed"/>
        <w:tblLook w:val="06A0"/>
      </w:tblPrEx>
      <w:trPr>
        <w:trHeight w:val="300"/>
      </w:trPr>
      <w:tc>
        <w:tcPr>
          <w:tcW w:w="3120" w:type="dxa"/>
        </w:tcPr>
        <w:p w:rsidR="6A7578E0" w:rsidP="6A7578E0" w14:paraId="7A569007" w14:textId="4B6FE3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6A7578E0" w:rsidP="6A7578E0" w14:paraId="43A5D997" w14:textId="4792EA8F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6A7578E0" w:rsidP="6A7578E0" w14:paraId="31ABB457" w14:textId="07EF8ED8">
          <w:pPr>
            <w:pStyle w:val="Header"/>
            <w:bidi w:val="0"/>
            <w:ind w:right="-115"/>
            <w:jc w:val="right"/>
          </w:pPr>
        </w:p>
      </w:tc>
    </w:tr>
  </w:tbl>
  <w:p w:rsidR="6A7578E0" w:rsidP="6A7578E0" w14:paraId="074F9B90" w14:textId="2D130CDB">
    <w:pPr>
      <w:pStyle w:val="Footer"/>
      <w:bidi w:val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0" w:type="auto"/>
      <w:tblLayout w:type="fixed"/>
      <w:tblLook w:val="06A0"/>
    </w:tblPr>
    <w:tblGrid>
      <w:gridCol w:w="3120"/>
      <w:gridCol w:w="3120"/>
      <w:gridCol w:w="3120"/>
    </w:tblGrid>
    <w:tr w14:paraId="135ECBB3" w:rsidTr="6A7578E0">
      <w:tblPrEx>
        <w:tblW w:w="0" w:type="auto"/>
        <w:tblLayout w:type="fixed"/>
        <w:tblLook w:val="06A0"/>
      </w:tblPrEx>
      <w:trPr>
        <w:trHeight w:val="300"/>
      </w:trPr>
      <w:tc>
        <w:tcPr>
          <w:tcW w:w="3120" w:type="dxa"/>
        </w:tcPr>
        <w:p w:rsidR="6A7578E0" w:rsidP="6A7578E0" w14:paraId="6A201DA9" w14:textId="44E082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6A7578E0" w:rsidP="6A7578E0" w14:paraId="7839442A" w14:textId="51A68000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6A7578E0" w:rsidP="6A7578E0" w14:paraId="6550BE8B" w14:textId="3A04995D">
          <w:pPr>
            <w:pStyle w:val="Header"/>
            <w:bidi w:val="0"/>
            <w:ind w:right="-115"/>
            <w:jc w:val="right"/>
          </w:pPr>
        </w:p>
      </w:tc>
    </w:tr>
  </w:tbl>
  <w:p w:rsidR="6A7578E0" w:rsidP="6A7578E0" w14:paraId="37FB422F" w14:textId="3DB22020">
    <w:pPr>
      <w:pStyle w:val="Header"/>
      <w:bidi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0" w:type="auto"/>
      <w:tblLayout w:type="fixed"/>
      <w:tblLook w:val="06A0"/>
    </w:tblPr>
    <w:tblGrid>
      <w:gridCol w:w="3120"/>
      <w:gridCol w:w="3120"/>
      <w:gridCol w:w="3120"/>
    </w:tblGrid>
    <w:tr w14:paraId="5ADA7B76" w:rsidTr="6A7578E0">
      <w:tblPrEx>
        <w:tblW w:w="0" w:type="auto"/>
        <w:tblLayout w:type="fixed"/>
        <w:tblLook w:val="06A0"/>
      </w:tblPrEx>
      <w:trPr>
        <w:trHeight w:val="300"/>
      </w:trPr>
      <w:tc>
        <w:tcPr>
          <w:tcW w:w="3120" w:type="dxa"/>
        </w:tcPr>
        <w:p w:rsidR="6A7578E0" w:rsidP="6A7578E0" w14:paraId="25B9379B" w14:textId="5BF1828F">
          <w:pPr>
            <w:pStyle w:val="Header"/>
            <w:bidi w:val="0"/>
            <w:ind w:left="-115"/>
            <w:jc w:val="left"/>
          </w:pPr>
          <w:r>
            <w:t>CURRICULUM VITAE</w:t>
          </w:r>
        </w:p>
      </w:tc>
      <w:tc>
        <w:tcPr>
          <w:tcW w:w="3120" w:type="dxa"/>
        </w:tcPr>
        <w:p w:rsidR="6A7578E0" w:rsidP="6A7578E0" w14:paraId="0129CD4A" w14:textId="72ED6979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6A7578E0" w:rsidP="6A7578E0" w14:paraId="0CC8E2E5" w14:textId="5AEED1B5">
          <w:pPr>
            <w:pStyle w:val="Header"/>
            <w:bidi w:val="0"/>
            <w:ind w:right="-115"/>
            <w:jc w:val="right"/>
          </w:pPr>
        </w:p>
      </w:tc>
    </w:tr>
  </w:tbl>
  <w:p w:rsidR="6A7578E0" w:rsidP="6A7578E0" w14:paraId="4276074D" w14:textId="7B05990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>
    <w:nsid w:val="04927911"/>
    <w:multiLevelType w:val="hybridMultilevel"/>
    <w:tmpl w:val="B9208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F931EC"/>
    <w:multiLevelType w:val="hybridMultilevel"/>
    <w:tmpl w:val="C4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1248AB"/>
    <w:multiLevelType w:val="hybridMultilevel"/>
    <w:tmpl w:val="6A141A2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A7F2F"/>
    <w:multiLevelType w:val="hybridMultilevel"/>
    <w:tmpl w:val="F288DD4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481B0C"/>
    <w:multiLevelType w:val="hybridMultilevel"/>
    <w:tmpl w:val="8CA66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43114"/>
    <w:multiLevelType w:val="hybridMultilevel"/>
    <w:tmpl w:val="17DA75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3454AA"/>
    <w:multiLevelType w:val="hybridMultilevel"/>
    <w:tmpl w:val="76E6E3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4"/>
  </w:num>
  <w:num w:numId="14">
    <w:abstractNumId w:val="10"/>
  </w:num>
  <w:num w:numId="15">
    <w:abstractNumId w:val="16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formsDesign/>
  <w:stylePaneFormatFilter w:val="5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1"/>
  <w:stylePaneSortMethod w:val="nam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F3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53172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7188"/>
    <w:rsid w:val="00253A30"/>
    <w:rsid w:val="00261DE3"/>
    <w:rsid w:val="002663DB"/>
    <w:rsid w:val="002B7E4E"/>
    <w:rsid w:val="002C59CC"/>
    <w:rsid w:val="002D3C87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A5FAE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08AC"/>
    <w:rsid w:val="00576304"/>
    <w:rsid w:val="00577089"/>
    <w:rsid w:val="0058321E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3301B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50E50"/>
    <w:rsid w:val="008560B4"/>
    <w:rsid w:val="00871E79"/>
    <w:rsid w:val="008753EA"/>
    <w:rsid w:val="00883C67"/>
    <w:rsid w:val="00897263"/>
    <w:rsid w:val="008E22B1"/>
    <w:rsid w:val="008F1622"/>
    <w:rsid w:val="008F2ADD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C0CF5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261C4"/>
    <w:rsid w:val="00E30EB3"/>
    <w:rsid w:val="00E32D60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  <w:rsid w:val="686CAFD3"/>
    <w:rsid w:val="6A7578E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0C0363E-CC38-434A-80EB-3BD72F33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hAnsi="Candara" w:eastAsiaTheme="majorEastAsi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2.xml" /><Relationship Id="rId12" Type="http://schemas.openxmlformats.org/officeDocument/2006/relationships/footer" Target="footer2.xml" /><Relationship Id="rId13" Type="http://schemas.openxmlformats.org/officeDocument/2006/relationships/glossaryDocument" Target="glossary/document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hyperlink" Target="mailto:dibyajyoti742000@gmail.com" TargetMode="External" /><Relationship Id="rId8" Type="http://schemas.openxmlformats.org/officeDocument/2006/relationships/image" Target="http://footmark.infoedge.com/apply/cvtracking?dtyp=docx_n&amp;userId=44cad5c040821629b7b1143d3499c75a035f0336c7a74204fcc93b141dd0abb8&amp;email=a9c28bd5b96f7110a1fd553d8932972f10cfbf0c12b69ca2fbaa4cf8c9eb9974ff003c62a2e1a36431b890266d0ecd01&amp;jobId=060524500370&amp;companyId=f813c21663547f4f30415edd7a2f46545dc0c862a27f869f&amp;recruiterId=f813c21663547f4f30415edd7a2f46545dc0c862a27f869f&amp;insertionDate=1715186402&amp;uid=2452376170605245003701715186402&amp;docType=docx" TargetMode="External" /><Relationship Id="rId9" Type="http://schemas.openxmlformats.org/officeDocument/2006/relationships/header" Target="header1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4D5D142A96084B788E6EB5759216B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87399-4CAB-4BD5-ACC7-67446E235B88}"/>
      </w:docPartPr>
      <w:docPartBody>
        <w:p w:rsidR="0063301B">
          <w:r>
            <w:t xml:space="preserve">Skills &amp; </w:t>
          </w:r>
          <w:r w:rsidRPr="00C567C3">
            <w:t>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7B7"/>
    <w:rsid w:val="001F4681"/>
    <w:rsid w:val="00205429"/>
    <w:rsid w:val="00227458"/>
    <w:rsid w:val="0063301B"/>
    <w:rsid w:val="006718A2"/>
    <w:rsid w:val="006A5AC6"/>
    <w:rsid w:val="008A57B7"/>
    <w:rsid w:val="008F2ADD"/>
    <w:rsid w:val="00903F1B"/>
    <w:rsid w:val="00B868A5"/>
    <w:rsid w:val="00BC0CF5"/>
    <w:rsid w:val="00C518A3"/>
    <w:rsid w:val="00D21FBC"/>
    <w:rsid w:val="00E261C4"/>
    <w:rsid w:val="00F038B6"/>
    <w:rsid w:val="00F35DA6"/>
    <w:rsid w:val="00FB6C8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B012F2358ABE49AAB77BEA4C3765D0">
    <w:name w:val="C2B012F2358ABE49AAB77BEA4C3765D0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393A5F434CEDB4796E9E457AF48050C">
    <w:name w:val="F393A5F434CEDB4796E9E457AF48050C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2C2180F7FCF77419EE3A875D716230D">
    <w:name w:val="A2C2180F7FCF77419EE3A875D716230D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05A28AF68C088478DB25C1D8ABB3429">
    <w:name w:val="205A28AF68C088478DB25C1D8ABB3429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63DC82F33A66C489466EBEF8019E52C">
    <w:name w:val="963DC82F33A66C489466EBEF8019E52C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190C09E5AD28349B6BB9861FF98F284">
    <w:name w:val="A190C09E5AD28349B6BB9861FF98F284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05429"/>
    <w:rPr>
      <w:color w:val="595959" w:themeColor="text1" w:themeTint="A6"/>
    </w:rPr>
  </w:style>
  <w:style w:type="paragraph" w:customStyle="1" w:styleId="6B2076A0974C49A688BB84A13BF3478C">
    <w:name w:val="6B2076A0974C49A688BB84A13BF3478C"/>
    <w:rsid w:val="008F2ADD"/>
    <w:rPr>
      <w:lang w:val="en-AU" w:eastAsia="en-AU"/>
    </w:rPr>
  </w:style>
  <w:style w:type="paragraph" w:customStyle="1" w:styleId="298F0D37DB2A42CD86483CCBE252E92A">
    <w:name w:val="298F0D37DB2A42CD86483CCBE252E92A"/>
    <w:rsid w:val="008F2ADD"/>
    <w:rPr>
      <w:lang w:val="en-AU" w:eastAsia="en-AU"/>
    </w:rPr>
  </w:style>
  <w:style w:type="paragraph" w:customStyle="1" w:styleId="911AC84C4CE34489B53301C250D0085A">
    <w:name w:val="911AC84C4CE34489B53301C250D0085A"/>
    <w:rsid w:val="008F2ADD"/>
    <w:rPr>
      <w:lang w:val="en-AU" w:eastAsia="en-AU"/>
    </w:rPr>
  </w:style>
  <w:style w:type="paragraph" w:customStyle="1" w:styleId="5EC289C8050D4B93B542EE6121E1CD61">
    <w:name w:val="5EC289C8050D4B93B542EE6121E1CD61"/>
    <w:rsid w:val="008F2ADD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0F2AB44-4679-4E0F-B67A-05C36882B506}">
  <ds:schemaRefs/>
</ds:datastoreItem>
</file>

<file path=customXml/itemProps2.xml><?xml version="1.0" encoding="utf-8"?>
<ds:datastoreItem xmlns:ds="http://schemas.openxmlformats.org/officeDocument/2006/customXml" ds:itemID="{8EE472BA-788C-4F9A-9D6E-2ABE3E313B3A}">
  <ds:schemaRefs/>
</ds:datastoreItem>
</file>

<file path=customXml/itemProps3.xml><?xml version="1.0" encoding="utf-8"?>
<ds:datastoreItem xmlns:ds="http://schemas.openxmlformats.org/officeDocument/2006/customXml" ds:itemID="{ED0DB6EF-47E3-4B26-B60D-0F29C9B81E8F}">
  <ds:schemaRefs/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TM10378272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Dibyajyoti Das</dc:creator>
  <cp:lastModifiedBy>Dibyajyoti Das</cp:lastModifiedBy>
  <cp:revision>2</cp:revision>
  <dcterms:created xsi:type="dcterms:W3CDTF">2024-03-25T02:39:48Z</dcterms:created>
  <dcterms:modified xsi:type="dcterms:W3CDTF">2024-03-25T16:03:54Z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