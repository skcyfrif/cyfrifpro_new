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48"/>
          <w:szCs w:val="48"/>
          <w:u w:val="single"/>
        </w:rPr>
        <w:alias w:val="Resume Name"/>
        <w:tag w:val="Resume Name"/>
        <w:id w:val="-924265653"/>
        <w:placeholder>
          <w:docPart w:val="49F356C5B2F44F71AEE1951B7B37A4A0"/>
        </w:placeholder>
        <w:docPartList>
          <w:docPartGallery w:val="Quick Parts"/>
          <w:docPartCategory w:val=" Resume Name"/>
        </w:docPartList>
      </w:sdtPr>
      <w:sdtEndPr>
        <w:rPr>
          <w:sz w:val="21"/>
          <w:szCs w:val="22"/>
          <w:u w:val="none"/>
        </w:rPr>
      </w:sdtEndPr>
      <w:sdtContent>
        <w:p w:rsidR="00CD26B1" w:rsidRPr="0068046D" w:rsidRDefault="00E225EA" w:rsidP="00E225EA">
          <w:pPr>
            <w:jc w:val="center"/>
            <w:rPr>
              <w:rFonts w:asciiTheme="majorHAnsi" w:hAnsiTheme="majorHAnsi"/>
              <w:b/>
              <w:sz w:val="48"/>
              <w:szCs w:val="48"/>
              <w:u w:val="single"/>
            </w:rPr>
          </w:pPr>
          <w:r w:rsidRPr="0068046D">
            <w:rPr>
              <w:rFonts w:asciiTheme="majorHAnsi" w:hAnsiTheme="majorHAnsi"/>
              <w:b/>
              <w:sz w:val="48"/>
              <w:szCs w:val="48"/>
              <w:u w:val="single"/>
            </w:rPr>
            <w:t>CURRICULUM VITAE</w:t>
          </w:r>
        </w:p>
        <w:sdt>
          <w:sdtPr>
            <w:rPr>
              <w:rFonts w:asciiTheme="minorHAnsi" w:hAnsiTheme="minorHAnsi"/>
              <w:color w:val="auto"/>
            </w:rPr>
            <w:alias w:val="Phone"/>
            <w:tag w:val=""/>
            <w:id w:val="1357783703"/>
            <w:placeholder>
              <w:docPart w:val="2B357D9BA092409189E3AD11698B700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CD26B1" w:rsidRPr="0068046D" w:rsidRDefault="00573DE0" w:rsidP="00573DE0">
              <w:pPr>
                <w:pStyle w:val="PersonalName"/>
                <w:rPr>
                  <w:rFonts w:asciiTheme="minorHAnsi" w:hAnsiTheme="minorHAnsi"/>
                  <w:color w:val="auto"/>
                </w:rPr>
              </w:pPr>
              <w:r w:rsidRPr="0068046D">
                <w:rPr>
                  <w:rFonts w:asciiTheme="minorHAnsi" w:hAnsiTheme="minorHAnsi"/>
                  <w:color w:val="auto"/>
                </w:rPr>
                <w:t>KHUSHBOO NANWANI</w:t>
              </w:r>
            </w:p>
          </w:sdtContent>
        </w:sdt>
        <w:p w:rsidR="00CD26B1" w:rsidRPr="0068046D" w:rsidRDefault="00941C6A" w:rsidP="00573DE0">
          <w:pPr>
            <w:pStyle w:val="PersonalName"/>
            <w:rPr>
              <w:color w:val="auto"/>
            </w:rPr>
          </w:pPr>
          <w:r>
            <w:rPr>
              <w:color w:val="auto"/>
            </w:rPr>
            <w:t>MOB:</w:t>
          </w:r>
          <w:r w:rsidRPr="00F036EA">
            <w:rPr>
              <w:color w:val="auto"/>
              <w:w w:val="200"/>
              <w:vertAlign w:val="superscript"/>
            </w:rPr>
            <w:t xml:space="preserve"> 9027133120</w:t>
          </w:r>
          <w:r w:rsidR="006109AD">
            <w:rPr>
              <w:color w:val="auto"/>
              <w:w w:val="200"/>
              <w:vertAlign w:val="superscript"/>
            </w:rPr>
            <w:br/>
          </w:r>
          <w:proofErr w:type="spellStart"/>
          <w:proofErr w:type="gramStart"/>
          <w:r w:rsidR="006109AD">
            <w:rPr>
              <w:color w:val="auto"/>
              <w:w w:val="200"/>
              <w:vertAlign w:val="superscript"/>
            </w:rPr>
            <w:t>WhatsApp</w:t>
          </w:r>
          <w:proofErr w:type="spellEnd"/>
          <w:r w:rsidR="006109AD">
            <w:rPr>
              <w:color w:val="auto"/>
              <w:w w:val="200"/>
              <w:vertAlign w:val="superscript"/>
            </w:rPr>
            <w:t xml:space="preserve"> :</w:t>
          </w:r>
          <w:proofErr w:type="gramEnd"/>
          <w:r w:rsidR="006109AD">
            <w:rPr>
              <w:color w:val="auto"/>
              <w:w w:val="200"/>
              <w:vertAlign w:val="superscript"/>
            </w:rPr>
            <w:t xml:space="preserve"> 7900860432</w:t>
          </w:r>
        </w:p>
        <w:p w:rsidR="00573DE0" w:rsidRDefault="00573DE0" w:rsidP="00573DE0">
          <w:pPr>
            <w:pStyle w:val="PersonalName"/>
          </w:pPr>
        </w:p>
        <w:sdt>
          <w:sdtPr>
            <w:rPr>
              <w:color w:val="auto"/>
              <w:sz w:val="24"/>
              <w:szCs w:val="24"/>
            </w:rPr>
            <w:alias w:val="E-mail Address"/>
            <w:tag w:val=""/>
            <w:id w:val="527535243"/>
            <w:placeholder>
              <w:docPart w:val="39F9916BD85545899BC30372226B376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CD26B1" w:rsidRPr="0068046D" w:rsidRDefault="00E225EA" w:rsidP="00573DE0">
              <w:pPr>
                <w:pStyle w:val="PersonalName"/>
                <w:rPr>
                  <w:color w:val="auto"/>
                  <w:sz w:val="24"/>
                  <w:szCs w:val="24"/>
                </w:rPr>
              </w:pPr>
              <w:r w:rsidRPr="0068046D">
                <w:rPr>
                  <w:color w:val="auto"/>
                  <w:sz w:val="24"/>
                  <w:szCs w:val="24"/>
                </w:rPr>
                <w:t>Khushi97wani@gmail.com</w:t>
              </w:r>
            </w:p>
          </w:sdtContent>
        </w:sdt>
        <w:sdt>
          <w:sdtPr>
            <w:rPr>
              <w:color w:val="auto"/>
              <w:sz w:val="24"/>
              <w:szCs w:val="24"/>
            </w:rPr>
            <w:alias w:val="Address"/>
            <w:tag w:val=""/>
            <w:id w:val="539556739"/>
            <w:placeholder>
              <w:docPart w:val="4961A8C6061E4A6EBF463F094C39257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CD26B1" w:rsidRPr="0068046D" w:rsidRDefault="00E225EA" w:rsidP="00573DE0">
              <w:pPr>
                <w:pStyle w:val="PersonalName"/>
                <w:rPr>
                  <w:color w:val="auto"/>
                  <w:sz w:val="24"/>
                  <w:szCs w:val="24"/>
                </w:rPr>
              </w:pPr>
              <w:r w:rsidRPr="0068046D">
                <w:rPr>
                  <w:color w:val="auto"/>
                  <w:sz w:val="24"/>
                  <w:szCs w:val="24"/>
                </w:rPr>
                <w:t xml:space="preserve">House No.12, Radhika Enclave Front Of Shivaji Puram, Swarn Jayanti Nagar, Ramghat Road, Aligarh-202001 </w:t>
              </w:r>
            </w:p>
          </w:sdtContent>
        </w:sdt>
        <w:p w:rsidR="00CD26B1" w:rsidRDefault="00CD26B1">
          <w:pPr>
            <w:pStyle w:val="SenderAddress"/>
          </w:pPr>
        </w:p>
        <w:p w:rsidR="00CD26B1" w:rsidRDefault="00780E17"/>
      </w:sdtContent>
    </w:sdt>
    <w:p w:rsidR="00CD26B1" w:rsidRPr="0068046D" w:rsidRDefault="008B6696">
      <w:pPr>
        <w:pStyle w:val="SectionHeading"/>
        <w:rPr>
          <w:color w:val="auto"/>
          <w:sz w:val="36"/>
          <w:szCs w:val="36"/>
          <w:u w:val="single"/>
        </w:rPr>
      </w:pPr>
      <w:r w:rsidRPr="0068046D">
        <w:rPr>
          <w:color w:val="auto"/>
          <w:sz w:val="36"/>
          <w:szCs w:val="36"/>
          <w:u w:val="single"/>
        </w:rPr>
        <w:t>CARRIER OBJE</w:t>
      </w:r>
      <w:r w:rsidR="0068046D" w:rsidRPr="0068046D">
        <w:rPr>
          <w:color w:val="auto"/>
          <w:sz w:val="36"/>
          <w:szCs w:val="36"/>
          <w:u w:val="single"/>
        </w:rPr>
        <w:t>CTIVES</w:t>
      </w:r>
    </w:p>
    <w:p w:rsidR="00CD26B1" w:rsidRPr="0068046D" w:rsidRDefault="00E225EA">
      <w:pPr>
        <w:rPr>
          <w:sz w:val="28"/>
          <w:szCs w:val="28"/>
        </w:rPr>
      </w:pPr>
      <w:r w:rsidRPr="0068046D">
        <w:rPr>
          <w:sz w:val="28"/>
          <w:szCs w:val="28"/>
        </w:rPr>
        <w:t>To work for an organization, where would be able to utilize my strong organization skill and abilities in a term and one offer sufficient challenge and allow me opportunity for professional growth.</w:t>
      </w:r>
    </w:p>
    <w:p w:rsidR="00CD26B1" w:rsidRPr="008B6696" w:rsidRDefault="008B6696">
      <w:pPr>
        <w:pStyle w:val="SectionHeading"/>
        <w:rPr>
          <w:color w:val="auto"/>
          <w:sz w:val="36"/>
          <w:szCs w:val="36"/>
          <w:u w:val="single"/>
        </w:rPr>
      </w:pPr>
      <w:r w:rsidRPr="008B6696">
        <w:rPr>
          <w:color w:val="auto"/>
          <w:sz w:val="36"/>
          <w:szCs w:val="36"/>
          <w:u w:val="single"/>
        </w:rPr>
        <w:t>EDUCATION</w:t>
      </w:r>
    </w:p>
    <w:p w:rsidR="00573DE0" w:rsidRPr="0068046D" w:rsidRDefault="00573DE0" w:rsidP="00B659CE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High School Passed From Heritage International School CBSE Board (2013) 64.6%</w:t>
      </w:r>
    </w:p>
    <w:p w:rsidR="00573DE0" w:rsidRPr="0068046D" w:rsidRDefault="00573DE0" w:rsidP="00B659CE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Intermediate (Commerce) Passed From Krishna International School CBSE Board (2016) 70%</w:t>
      </w:r>
    </w:p>
    <w:p w:rsidR="00573DE0" w:rsidRPr="0068046D" w:rsidRDefault="005935D2" w:rsidP="00B659CE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Graduation (BBA) From DBRAU AGRA (2019)</w:t>
      </w:r>
      <w:r w:rsidR="00573DE0" w:rsidRPr="0068046D">
        <w:rPr>
          <w:color w:val="auto"/>
          <w:sz w:val="28"/>
          <w:szCs w:val="28"/>
        </w:rPr>
        <w:t>First Division.</w:t>
      </w:r>
    </w:p>
    <w:p w:rsidR="00B659CE" w:rsidRPr="0068046D" w:rsidRDefault="0072620F" w:rsidP="00B659CE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Pursuing </w:t>
      </w:r>
      <w:r w:rsidR="006109AD">
        <w:rPr>
          <w:color w:val="auto"/>
          <w:sz w:val="28"/>
          <w:szCs w:val="28"/>
        </w:rPr>
        <w:t>Interior Decoration from Aligarh Muslim University</w:t>
      </w:r>
      <w:r>
        <w:rPr>
          <w:color w:val="auto"/>
          <w:sz w:val="28"/>
          <w:szCs w:val="28"/>
        </w:rPr>
        <w:t xml:space="preserve">. </w:t>
      </w:r>
    </w:p>
    <w:p w:rsidR="00CD26B1" w:rsidRPr="008B6696" w:rsidRDefault="008B6696" w:rsidP="00B659CE">
      <w:pPr>
        <w:pStyle w:val="SubsectionDate"/>
        <w:spacing w:after="0"/>
        <w:rPr>
          <w:rFonts w:asciiTheme="majorHAnsi" w:hAnsiTheme="majorHAnsi"/>
          <w:b/>
          <w:bCs/>
          <w:i/>
          <w:iCs/>
          <w:sz w:val="36"/>
          <w:szCs w:val="36"/>
          <w:u w:val="single"/>
        </w:rPr>
      </w:pPr>
      <w:r w:rsidRPr="008B6696">
        <w:rPr>
          <w:rFonts w:asciiTheme="majorHAnsi" w:hAnsiTheme="majorHAnsi"/>
          <w:b/>
          <w:sz w:val="36"/>
          <w:szCs w:val="36"/>
          <w:u w:val="single"/>
        </w:rPr>
        <w:t>SKILLS</w:t>
      </w:r>
    </w:p>
    <w:p w:rsidR="00CD26B1" w:rsidRPr="003C7FDE" w:rsidRDefault="00B659CE" w:rsidP="00F036EA">
      <w:pPr>
        <w:pStyle w:val="PersonalName"/>
        <w:numPr>
          <w:ilvl w:val="0"/>
          <w:numId w:val="14"/>
        </w:numPr>
        <w:rPr>
          <w:rFonts w:asciiTheme="minorHAnsi" w:hAnsiTheme="minorHAnsi"/>
          <w:b w:val="0"/>
          <w:color w:val="auto"/>
        </w:rPr>
      </w:pPr>
      <w:r w:rsidRPr="003C7FDE">
        <w:rPr>
          <w:rFonts w:asciiTheme="minorHAnsi" w:hAnsiTheme="minorHAnsi"/>
          <w:b w:val="0"/>
          <w:color w:val="auto"/>
        </w:rPr>
        <w:t>Basic Knowledge in Computer.</w:t>
      </w:r>
    </w:p>
    <w:p w:rsidR="00B659CE" w:rsidRPr="003C7FDE" w:rsidRDefault="00B659CE" w:rsidP="00F036EA">
      <w:pPr>
        <w:pStyle w:val="PersonalName"/>
        <w:numPr>
          <w:ilvl w:val="0"/>
          <w:numId w:val="14"/>
        </w:numPr>
        <w:rPr>
          <w:rFonts w:asciiTheme="minorHAnsi" w:hAnsiTheme="minorHAnsi"/>
          <w:b w:val="0"/>
          <w:color w:val="auto"/>
        </w:rPr>
      </w:pPr>
      <w:r w:rsidRPr="003C7FDE">
        <w:rPr>
          <w:rFonts w:asciiTheme="minorHAnsi" w:hAnsiTheme="minorHAnsi"/>
          <w:b w:val="0"/>
          <w:color w:val="auto"/>
        </w:rPr>
        <w:t>NCC (National Cadet Corps) A</w:t>
      </w:r>
      <w:proofErr w:type="gramStart"/>
      <w:r w:rsidRPr="003C7FDE">
        <w:rPr>
          <w:rFonts w:asciiTheme="minorHAnsi" w:hAnsiTheme="minorHAnsi"/>
          <w:b w:val="0"/>
          <w:color w:val="auto"/>
        </w:rPr>
        <w:t>,B</w:t>
      </w:r>
      <w:proofErr w:type="gramEnd"/>
      <w:r w:rsidRPr="003C7FDE">
        <w:rPr>
          <w:rFonts w:asciiTheme="minorHAnsi" w:hAnsiTheme="minorHAnsi"/>
          <w:b w:val="0"/>
          <w:color w:val="auto"/>
        </w:rPr>
        <w:t>, and C Certificate.</w:t>
      </w:r>
    </w:p>
    <w:p w:rsidR="00CD26B1" w:rsidRPr="00224104" w:rsidRDefault="006109AD" w:rsidP="00F036EA">
      <w:pPr>
        <w:pStyle w:val="PersonalName"/>
        <w:numPr>
          <w:ilvl w:val="0"/>
          <w:numId w:val="14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b w:val="0"/>
          <w:color w:val="auto"/>
        </w:rPr>
        <w:t xml:space="preserve">Certified </w:t>
      </w:r>
      <w:r w:rsidR="00B659CE" w:rsidRPr="003C7FDE">
        <w:rPr>
          <w:rFonts w:asciiTheme="minorHAnsi" w:hAnsiTheme="minorHAnsi"/>
          <w:b w:val="0"/>
          <w:color w:val="auto"/>
        </w:rPr>
        <w:t>Tally From ‘Aligarh Muslim University’ Aligarh.</w:t>
      </w:r>
    </w:p>
    <w:p w:rsidR="00224104" w:rsidRDefault="00224104" w:rsidP="00224104">
      <w:pPr>
        <w:spacing w:after="200" w:line="276" w:lineRule="auto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WORK EXPERIENCE</w:t>
      </w:r>
    </w:p>
    <w:p w:rsidR="00224104" w:rsidRPr="00224104" w:rsidRDefault="00224104" w:rsidP="00224104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b/>
          <w:color w:val="auto"/>
          <w:sz w:val="36"/>
          <w:szCs w:val="36"/>
          <w:u w:val="single"/>
        </w:rPr>
      </w:pPr>
      <w:r>
        <w:rPr>
          <w:color w:val="auto"/>
          <w:sz w:val="28"/>
          <w:szCs w:val="28"/>
        </w:rPr>
        <w:t>1 Year Experience as Teaching in Amity Public School</w:t>
      </w:r>
      <w:r w:rsidRPr="00866D42">
        <w:rPr>
          <w:color w:val="auto"/>
          <w:sz w:val="28"/>
          <w:szCs w:val="28"/>
        </w:rPr>
        <w:t>.</w:t>
      </w:r>
    </w:p>
    <w:p w:rsidR="00172333" w:rsidRDefault="00B659CE" w:rsidP="00172333">
      <w:pPr>
        <w:spacing w:after="200" w:line="276" w:lineRule="auto"/>
        <w:rPr>
          <w:rFonts w:asciiTheme="majorHAnsi" w:hAnsiTheme="majorHAnsi"/>
          <w:b/>
          <w:sz w:val="36"/>
          <w:szCs w:val="36"/>
          <w:u w:val="single"/>
        </w:rPr>
      </w:pPr>
      <w:r w:rsidRPr="00941C6A">
        <w:rPr>
          <w:rFonts w:asciiTheme="majorHAnsi" w:hAnsiTheme="majorHAnsi"/>
          <w:b/>
          <w:sz w:val="36"/>
          <w:szCs w:val="36"/>
          <w:u w:val="single"/>
        </w:rPr>
        <w:lastRenderedPageBreak/>
        <w:t>STRENGHTHS</w:t>
      </w:r>
    </w:p>
    <w:p w:rsidR="00B659CE" w:rsidRPr="00866D42" w:rsidRDefault="00B659CE" w:rsidP="00866D42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/>
          <w:b/>
          <w:color w:val="auto"/>
          <w:sz w:val="36"/>
          <w:szCs w:val="36"/>
          <w:u w:val="single"/>
        </w:rPr>
      </w:pPr>
      <w:r w:rsidRPr="00866D42">
        <w:rPr>
          <w:color w:val="auto"/>
          <w:sz w:val="28"/>
          <w:szCs w:val="28"/>
        </w:rPr>
        <w:t>Hard Working, Positive Attitude, Good Communication Skills.</w:t>
      </w:r>
    </w:p>
    <w:p w:rsidR="00B659CE" w:rsidRPr="00941C6A" w:rsidRDefault="00B659CE" w:rsidP="00B659CE">
      <w:pPr>
        <w:pStyle w:val="ListParagraph"/>
        <w:spacing w:after="200" w:line="276" w:lineRule="auto"/>
        <w:ind w:left="288" w:firstLine="0"/>
        <w:rPr>
          <w:rFonts w:asciiTheme="majorHAnsi" w:hAnsiTheme="majorHAnsi"/>
          <w:b/>
          <w:color w:val="auto"/>
          <w:sz w:val="36"/>
          <w:szCs w:val="36"/>
          <w:u w:val="single"/>
        </w:rPr>
      </w:pPr>
      <w:r w:rsidRPr="00941C6A">
        <w:rPr>
          <w:rFonts w:asciiTheme="majorHAnsi" w:hAnsiTheme="majorHAnsi"/>
          <w:b/>
          <w:color w:val="auto"/>
          <w:sz w:val="36"/>
          <w:szCs w:val="36"/>
          <w:u w:val="single"/>
        </w:rPr>
        <w:t>AREAS OF INTEREST</w:t>
      </w:r>
    </w:p>
    <w:p w:rsidR="00B659CE" w:rsidRPr="00941C6A" w:rsidRDefault="00B659CE" w:rsidP="0068046D">
      <w:pPr>
        <w:pStyle w:val="ListParagraph"/>
        <w:numPr>
          <w:ilvl w:val="0"/>
          <w:numId w:val="4"/>
        </w:numPr>
        <w:spacing w:after="200" w:line="276" w:lineRule="auto"/>
        <w:rPr>
          <w:color w:val="auto"/>
          <w:sz w:val="28"/>
          <w:szCs w:val="28"/>
        </w:rPr>
      </w:pPr>
      <w:r w:rsidRPr="00941C6A">
        <w:rPr>
          <w:color w:val="auto"/>
          <w:sz w:val="28"/>
          <w:szCs w:val="28"/>
        </w:rPr>
        <w:t>Leadership, Management and Teaching.</w:t>
      </w:r>
    </w:p>
    <w:p w:rsidR="00B659CE" w:rsidRPr="0068046D" w:rsidRDefault="00B659CE" w:rsidP="00B659CE">
      <w:pPr>
        <w:pStyle w:val="ListParagraph"/>
        <w:spacing w:after="200" w:line="276" w:lineRule="auto"/>
        <w:ind w:left="288" w:firstLine="0"/>
        <w:rPr>
          <w:rFonts w:asciiTheme="majorHAnsi" w:hAnsiTheme="majorHAnsi"/>
          <w:b/>
          <w:color w:val="auto"/>
          <w:sz w:val="36"/>
          <w:szCs w:val="36"/>
          <w:u w:val="single"/>
        </w:rPr>
      </w:pPr>
      <w:r w:rsidRPr="0068046D">
        <w:rPr>
          <w:rFonts w:asciiTheme="majorHAnsi" w:hAnsiTheme="majorHAnsi"/>
          <w:b/>
          <w:color w:val="auto"/>
          <w:sz w:val="36"/>
          <w:szCs w:val="36"/>
          <w:u w:val="single"/>
        </w:rPr>
        <w:t>HOBBIES</w:t>
      </w:r>
    </w:p>
    <w:p w:rsidR="00B659CE" w:rsidRPr="0068046D" w:rsidRDefault="00B659CE" w:rsidP="00B659CE">
      <w:pPr>
        <w:pStyle w:val="ListParagraph"/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Playing Badminton, Travelling, Cooking</w:t>
      </w:r>
    </w:p>
    <w:p w:rsidR="00B659CE" w:rsidRPr="0068046D" w:rsidRDefault="001813D9" w:rsidP="00B659CE">
      <w:pPr>
        <w:pStyle w:val="ListParagraph"/>
        <w:spacing w:after="200" w:line="276" w:lineRule="auto"/>
        <w:ind w:left="288" w:firstLine="0"/>
        <w:rPr>
          <w:rFonts w:asciiTheme="majorHAnsi" w:hAnsiTheme="majorHAnsi"/>
          <w:b/>
          <w:color w:val="auto"/>
          <w:sz w:val="36"/>
          <w:szCs w:val="36"/>
          <w:u w:val="single"/>
        </w:rPr>
      </w:pPr>
      <w:r w:rsidRPr="0068046D">
        <w:rPr>
          <w:rFonts w:asciiTheme="majorHAnsi" w:hAnsiTheme="majorHAnsi"/>
          <w:b/>
          <w:color w:val="auto"/>
          <w:sz w:val="36"/>
          <w:szCs w:val="36"/>
          <w:u w:val="single"/>
        </w:rPr>
        <w:t>PERSONAL DETAILS</w:t>
      </w:r>
    </w:p>
    <w:p w:rsidR="001813D9" w:rsidRPr="0068046D" w:rsidRDefault="001813D9" w:rsidP="00B659CE">
      <w:pPr>
        <w:pStyle w:val="ListParagraph"/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Fathe</w:t>
      </w:r>
      <w:r w:rsidR="00F036EA">
        <w:rPr>
          <w:color w:val="auto"/>
          <w:sz w:val="28"/>
          <w:szCs w:val="28"/>
        </w:rPr>
        <w:t>r’s Name                       :</w:t>
      </w:r>
      <w:r w:rsidR="006109AD">
        <w:rPr>
          <w:color w:val="auto"/>
          <w:sz w:val="28"/>
          <w:szCs w:val="28"/>
        </w:rPr>
        <w:t xml:space="preserve">              </w:t>
      </w:r>
      <w:r w:rsidRPr="0068046D">
        <w:rPr>
          <w:color w:val="auto"/>
          <w:sz w:val="28"/>
          <w:szCs w:val="28"/>
        </w:rPr>
        <w:t xml:space="preserve">  Mr. Baldev Nanwani</w:t>
      </w:r>
    </w:p>
    <w:p w:rsidR="001813D9" w:rsidRPr="0068046D" w:rsidRDefault="008B6696" w:rsidP="00B659CE">
      <w:pPr>
        <w:pStyle w:val="ListParagraph"/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Date of</w:t>
      </w:r>
      <w:r w:rsidR="00F036EA">
        <w:rPr>
          <w:color w:val="auto"/>
          <w:sz w:val="28"/>
          <w:szCs w:val="28"/>
        </w:rPr>
        <w:t xml:space="preserve"> Birth                          :</w:t>
      </w:r>
      <w:r w:rsidRPr="0068046D">
        <w:rPr>
          <w:color w:val="auto"/>
          <w:sz w:val="28"/>
          <w:szCs w:val="28"/>
        </w:rPr>
        <w:t xml:space="preserve">                 07-Feb-1997</w:t>
      </w:r>
    </w:p>
    <w:p w:rsidR="008B6696" w:rsidRPr="0068046D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Marital status                         :                 Unmarried</w:t>
      </w:r>
    </w:p>
    <w:p w:rsidR="008B6696" w:rsidRPr="0068046D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Nationality                              :                  Indian</w:t>
      </w:r>
    </w:p>
    <w:p w:rsidR="008B6696" w:rsidRPr="0068046D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>Language                                 :                  Hindi &amp; English</w:t>
      </w:r>
    </w:p>
    <w:p w:rsidR="008B6696" w:rsidRPr="0068046D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68046D">
        <w:rPr>
          <w:color w:val="auto"/>
          <w:sz w:val="28"/>
          <w:szCs w:val="28"/>
        </w:rPr>
        <w:t xml:space="preserve">Gender    </w:t>
      </w:r>
      <w:r w:rsidR="006109AD">
        <w:rPr>
          <w:color w:val="auto"/>
          <w:sz w:val="28"/>
          <w:szCs w:val="28"/>
        </w:rPr>
        <w:t xml:space="preserve">                               </w:t>
      </w:r>
      <w:r w:rsidRPr="0068046D">
        <w:rPr>
          <w:color w:val="auto"/>
          <w:sz w:val="28"/>
          <w:szCs w:val="28"/>
        </w:rPr>
        <w:t xml:space="preserve">  :               </w:t>
      </w:r>
      <w:r w:rsidR="006109AD">
        <w:rPr>
          <w:color w:val="auto"/>
          <w:sz w:val="28"/>
          <w:szCs w:val="28"/>
        </w:rPr>
        <w:t xml:space="preserve"> </w:t>
      </w:r>
      <w:r w:rsidRPr="0068046D">
        <w:rPr>
          <w:color w:val="auto"/>
          <w:sz w:val="28"/>
          <w:szCs w:val="28"/>
        </w:rPr>
        <w:t xml:space="preserve">  Female</w:t>
      </w:r>
    </w:p>
    <w:p w:rsidR="008B6696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sz w:val="28"/>
          <w:szCs w:val="28"/>
        </w:rPr>
      </w:pPr>
    </w:p>
    <w:p w:rsidR="008B6696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sz w:val="28"/>
          <w:szCs w:val="28"/>
        </w:rPr>
      </w:pPr>
    </w:p>
    <w:p w:rsidR="008B6696" w:rsidRPr="0068046D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rFonts w:asciiTheme="majorHAnsi" w:hAnsiTheme="majorHAnsi"/>
          <w:b/>
          <w:color w:val="auto"/>
          <w:sz w:val="36"/>
          <w:szCs w:val="36"/>
          <w:u w:val="single"/>
        </w:rPr>
      </w:pPr>
      <w:r w:rsidRPr="0068046D">
        <w:rPr>
          <w:rFonts w:asciiTheme="majorHAnsi" w:hAnsiTheme="majorHAnsi"/>
          <w:b/>
          <w:color w:val="auto"/>
          <w:sz w:val="36"/>
          <w:szCs w:val="36"/>
          <w:u w:val="single"/>
        </w:rPr>
        <w:t>DECLARATION</w:t>
      </w:r>
    </w:p>
    <w:p w:rsidR="008B6696" w:rsidRPr="00941C6A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color w:val="auto"/>
          <w:sz w:val="28"/>
          <w:szCs w:val="28"/>
        </w:rPr>
      </w:pPr>
      <w:r w:rsidRPr="00941C6A">
        <w:rPr>
          <w:color w:val="auto"/>
          <w:sz w:val="28"/>
          <w:szCs w:val="28"/>
        </w:rPr>
        <w:t>I hereby declare that the above given information is true up to my knowledge and belief.</w:t>
      </w:r>
    </w:p>
    <w:p w:rsidR="008B6696" w:rsidRPr="00941C6A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color w:val="auto"/>
          <w:sz w:val="28"/>
          <w:szCs w:val="28"/>
        </w:rPr>
      </w:pPr>
    </w:p>
    <w:p w:rsidR="008B6696" w:rsidRPr="006109AD" w:rsidRDefault="008B6696" w:rsidP="006109AD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b/>
          <w:color w:val="auto"/>
          <w:sz w:val="28"/>
          <w:szCs w:val="28"/>
        </w:rPr>
      </w:pPr>
      <w:r w:rsidRPr="00941C6A">
        <w:rPr>
          <w:b/>
          <w:color w:val="auto"/>
          <w:sz w:val="28"/>
          <w:szCs w:val="28"/>
        </w:rPr>
        <w:t xml:space="preserve">Date :- </w:t>
      </w:r>
      <w:r w:rsidR="006109AD">
        <w:rPr>
          <w:b/>
          <w:color w:val="auto"/>
          <w:sz w:val="28"/>
          <w:szCs w:val="28"/>
        </w:rPr>
        <w:t xml:space="preserve">                                                                             </w:t>
      </w:r>
      <w:r w:rsidRPr="006109AD">
        <w:rPr>
          <w:b/>
          <w:color w:val="auto"/>
          <w:sz w:val="28"/>
          <w:szCs w:val="28"/>
        </w:rPr>
        <w:t>(KHUSHBOO NANWANI)</w:t>
      </w:r>
    </w:p>
    <w:p w:rsidR="008B6696" w:rsidRPr="00941C6A" w:rsidRDefault="008B6696" w:rsidP="008B6696">
      <w:pPr>
        <w:pStyle w:val="ListParagraph"/>
        <w:tabs>
          <w:tab w:val="left" w:pos="3582"/>
        </w:tabs>
        <w:spacing w:after="200" w:line="276" w:lineRule="auto"/>
        <w:ind w:left="288" w:firstLine="0"/>
        <w:rPr>
          <w:color w:val="auto"/>
        </w:rPr>
      </w:pPr>
      <w:r w:rsidRPr="00941C6A">
        <w:rPr>
          <w:b/>
          <w:color w:val="auto"/>
          <w:sz w:val="28"/>
          <w:szCs w:val="28"/>
        </w:rPr>
        <w:t>Place</w:t>
      </w:r>
      <w:r w:rsidRPr="00941C6A">
        <w:rPr>
          <w:color w:val="auto"/>
          <w:sz w:val="28"/>
          <w:szCs w:val="28"/>
        </w:rPr>
        <w:t xml:space="preserve"> :-  Aligarh</w:t>
      </w:r>
      <w:bookmarkStart w:id="0" w:name="_GoBack"/>
      <w:bookmarkEnd w:id="0"/>
    </w:p>
    <w:sectPr w:rsidR="008B6696" w:rsidRPr="00941C6A" w:rsidSect="00780E17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E65" w:rsidRDefault="00D01E65">
      <w:pPr>
        <w:spacing w:after="0" w:line="240" w:lineRule="auto"/>
      </w:pPr>
      <w:r>
        <w:separator/>
      </w:r>
    </w:p>
  </w:endnote>
  <w:endnote w:type="continuationSeparator" w:id="1">
    <w:p w:rsidR="00D01E65" w:rsidRDefault="00D0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B1" w:rsidRDefault="00780E17">
    <w:pPr>
      <w:pStyle w:val="Footer"/>
    </w:pPr>
    <w:r>
      <w:rPr>
        <w:noProof/>
      </w:rPr>
      <w:pict>
        <v:rect id="_x0000_s4106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<v:path arrowok="t"/>
          <v:textbox>
            <w:txbxContent>
              <w:p w:rsidR="00CD26B1" w:rsidRDefault="00CD26B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4105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<v:path arrowok="t"/>
          <v:textbox>
            <w:txbxContent>
              <w:p w:rsidR="00CD26B1" w:rsidRDefault="00CD26B1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4104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<v:path arrowok="t"/>
          <v:textbox inset="0,,0">
            <w:txbxContent>
              <w:p w:rsidR="00CD26B1" w:rsidRDefault="00780E17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9302CA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3B4BED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B1" w:rsidRDefault="00780E17">
    <w:r w:rsidRPr="00780E17">
      <w:rPr>
        <w:noProof/>
        <w:color w:val="000000"/>
      </w:rPr>
      <w:pict>
        <v:rect id="_x0000_s4103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rect id="_x0000_s410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<v:path arrowok="t"/>
          <v:textbox>
            <w:txbxContent>
              <w:p w:rsidR="00CD26B1" w:rsidRDefault="00CD26B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4101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<v:path arrowok="t"/>
          <v:textbox>
            <w:txbxContent>
              <w:p w:rsidR="00CD26B1" w:rsidRDefault="00CD26B1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4100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<v:path arrowok="t"/>
          <v:textbox inset="0,,0">
            <w:txbxContent>
              <w:p w:rsidR="00CD26B1" w:rsidRDefault="00780E17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9302CA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9302CA">
                  <w:rPr>
                    <w:noProof/>
                    <w:color w:val="FFFFFF" w:themeColor="background1"/>
                    <w:sz w:val="24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E65" w:rsidRDefault="00D01E65">
      <w:pPr>
        <w:spacing w:after="0" w:line="240" w:lineRule="auto"/>
      </w:pPr>
      <w:r>
        <w:separator/>
      </w:r>
    </w:p>
  </w:footnote>
  <w:footnote w:type="continuationSeparator" w:id="1">
    <w:p w:rsidR="00D01E65" w:rsidRDefault="00D0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B1" w:rsidRDefault="00780E17">
    <w:pPr>
      <w:pStyle w:val="Header"/>
    </w:pPr>
    <w:r w:rsidRPr="00780E17">
      <w:rPr>
        <w:noProof/>
        <w:color w:val="000000"/>
      </w:rPr>
      <w:pict>
        <v:rect id="_x0000_s4110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4109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<v:path arrowok="t"/>
          <v:textbox style="layout-flow:vertical;mso-layout-flow-alt:bottom-to-top">
            <w:txbxContent>
              <w:p w:rsidR="00CD26B1" w:rsidRDefault="009302CA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Resume: 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rect id="_x0000_s410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>
            <w:txbxContent>
              <w:p w:rsidR="00CD26B1" w:rsidRDefault="00CD26B1"/>
            </w:txbxContent>
          </v:textbox>
          <w10:wrap anchorx="page" anchory="page"/>
        </v:rect>
      </w:pict>
    </w:r>
    <w:r>
      <w:rPr>
        <w:noProof/>
      </w:rPr>
      <w:pict>
        <v:rect id="Rectangle 4" o:spid="_x0000_s4107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<v:path arrowok="t"/>
          <v:textbox>
            <w:txbxContent>
              <w:p w:rsidR="00CD26B1" w:rsidRDefault="00CD26B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B1" w:rsidRDefault="00780E17">
    <w:pPr>
      <w:pStyle w:val="Header"/>
    </w:pPr>
    <w:r>
      <w:rPr>
        <w:noProof/>
      </w:rPr>
      <w:pict>
        <v:rect id="Rectangle 5" o:spid="_x0000_s4099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rect id="_x0000_s4098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>
            <w:txbxContent>
              <w:p w:rsidR="00CD26B1" w:rsidRDefault="00CD26B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409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<v:path arrowok="t"/>
          <v:textbox>
            <w:txbxContent>
              <w:p w:rsidR="00CD26B1" w:rsidRDefault="00CD26B1"/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8F4A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333E2"/>
    <w:multiLevelType w:val="hybridMultilevel"/>
    <w:tmpl w:val="4D32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30287"/>
    <w:multiLevelType w:val="hybridMultilevel"/>
    <w:tmpl w:val="3FCCFEEE"/>
    <w:lvl w:ilvl="0" w:tplc="BA3645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852F12"/>
    <w:multiLevelType w:val="hybridMultilevel"/>
    <w:tmpl w:val="0A2EED82"/>
    <w:lvl w:ilvl="0" w:tplc="BA3645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4947EFA"/>
    <w:multiLevelType w:val="hybridMultilevel"/>
    <w:tmpl w:val="04966BD2"/>
    <w:lvl w:ilvl="0" w:tplc="BA364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86A79"/>
    <w:multiLevelType w:val="hybridMultilevel"/>
    <w:tmpl w:val="C406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323BD"/>
    <w:multiLevelType w:val="hybridMultilevel"/>
    <w:tmpl w:val="987EA4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3C36272F"/>
    <w:multiLevelType w:val="hybridMultilevel"/>
    <w:tmpl w:val="F09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D410FC"/>
    <w:multiLevelType w:val="hybridMultilevel"/>
    <w:tmpl w:val="74C2A0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1E8161E"/>
    <w:multiLevelType w:val="hybridMultilevel"/>
    <w:tmpl w:val="7096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23"/>
    <w:multiLevelType w:val="hybridMultilevel"/>
    <w:tmpl w:val="232A44D0"/>
    <w:lvl w:ilvl="0" w:tplc="BA364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02A87"/>
    <w:multiLevelType w:val="hybridMultilevel"/>
    <w:tmpl w:val="4B124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3"/>
  </w:num>
  <w:num w:numId="10">
    <w:abstractNumId w:val="3"/>
  </w:num>
  <w:num w:numId="11">
    <w:abstractNumId w:val="4"/>
  </w:num>
  <w:num w:numId="12">
    <w:abstractNumId w:val="15"/>
  </w:num>
  <w:num w:numId="13">
    <w:abstractNumId w:val="11"/>
  </w:num>
  <w:num w:numId="14">
    <w:abstractNumId w:val="12"/>
  </w:num>
  <w:num w:numId="15">
    <w:abstractNumId w:val="6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115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225EA"/>
    <w:rsid w:val="000D794D"/>
    <w:rsid w:val="00172333"/>
    <w:rsid w:val="001813D9"/>
    <w:rsid w:val="00224104"/>
    <w:rsid w:val="003B4BED"/>
    <w:rsid w:val="003C7FDE"/>
    <w:rsid w:val="00573DE0"/>
    <w:rsid w:val="005935D2"/>
    <w:rsid w:val="006109AD"/>
    <w:rsid w:val="0068046D"/>
    <w:rsid w:val="0072620F"/>
    <w:rsid w:val="00780E17"/>
    <w:rsid w:val="00866D42"/>
    <w:rsid w:val="008B6696"/>
    <w:rsid w:val="009302CA"/>
    <w:rsid w:val="00941C6A"/>
    <w:rsid w:val="00B659CE"/>
    <w:rsid w:val="00C540C3"/>
    <w:rsid w:val="00CD26B1"/>
    <w:rsid w:val="00D01E65"/>
    <w:rsid w:val="00E04299"/>
    <w:rsid w:val="00E225EA"/>
    <w:rsid w:val="00E443B8"/>
    <w:rsid w:val="00F03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17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E1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1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80E1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780E17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780E17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E17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17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17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17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17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17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17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17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E17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80E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E17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17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780E17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80E17"/>
    <w:rPr>
      <w:b/>
      <w:bCs/>
    </w:rPr>
  </w:style>
  <w:style w:type="character" w:styleId="Emphasis">
    <w:name w:val="Emphasis"/>
    <w:basedOn w:val="DefaultParagraphFont"/>
    <w:uiPriority w:val="20"/>
    <w:qFormat/>
    <w:rsid w:val="00780E17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8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0E17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80E17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17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17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780E17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780E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0E17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780E17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0E17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E17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780E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17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780E17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80E17"/>
  </w:style>
  <w:style w:type="paragraph" w:customStyle="1" w:styleId="Subsection">
    <w:name w:val="Subsection"/>
    <w:basedOn w:val="Heading2"/>
    <w:qFormat/>
    <w:rsid w:val="00780E17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sid w:val="00780E17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780E17"/>
  </w:style>
  <w:style w:type="paragraph" w:styleId="Header">
    <w:name w:val="header"/>
    <w:basedOn w:val="Normal"/>
    <w:link w:val="HeaderChar"/>
    <w:uiPriority w:val="99"/>
    <w:unhideWhenUsed/>
    <w:rsid w:val="0078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E17"/>
  </w:style>
  <w:style w:type="paragraph" w:styleId="Footer">
    <w:name w:val="footer"/>
    <w:basedOn w:val="Normal"/>
    <w:link w:val="FooterChar"/>
    <w:uiPriority w:val="99"/>
    <w:unhideWhenUsed/>
    <w:rsid w:val="0078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E17"/>
  </w:style>
  <w:style w:type="paragraph" w:customStyle="1" w:styleId="Phone">
    <w:name w:val="Phone"/>
    <w:basedOn w:val="NoSpacing"/>
    <w:qFormat/>
    <w:rsid w:val="00780E17"/>
    <w:rPr>
      <w:sz w:val="24"/>
    </w:rPr>
  </w:style>
  <w:style w:type="paragraph" w:customStyle="1" w:styleId="SenderAddress">
    <w:name w:val="Sender Address"/>
    <w:basedOn w:val="NoSpacing"/>
    <w:qFormat/>
    <w:rsid w:val="00780E17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780E17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rsid w:val="00780E17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780E17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780E17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780E17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780E17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780E17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780E17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780E17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F356C5B2F44F71AEE1951B7B37A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F2A53-613C-4103-B611-1539380A398E}"/>
      </w:docPartPr>
      <w:docPartBody>
        <w:p w:rsidR="00BD7F6C" w:rsidRDefault="003577AB">
          <w:pPr>
            <w:pStyle w:val="49F356C5B2F44F71AEE1951B7B37A4A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B357D9BA092409189E3AD11698B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D9B5B-7E2B-42AF-A1C9-CA4F09056838}"/>
      </w:docPartPr>
      <w:docPartBody>
        <w:p w:rsidR="00BD7F6C" w:rsidRDefault="003577AB">
          <w:pPr>
            <w:pStyle w:val="2B357D9BA092409189E3AD11698B700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39F9916BD85545899BC30372226B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817B0-A33B-48D9-BADC-065909F12197}"/>
      </w:docPartPr>
      <w:docPartBody>
        <w:p w:rsidR="00BD7F6C" w:rsidRDefault="003577AB">
          <w:pPr>
            <w:pStyle w:val="39F9916BD85545899BC30372226B376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961A8C6061E4A6EBF463F094C392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B6C-018B-46DD-A1B2-F93B97E9D11F}"/>
      </w:docPartPr>
      <w:docPartBody>
        <w:p w:rsidR="00BD7F6C" w:rsidRDefault="003577AB">
          <w:pPr>
            <w:pStyle w:val="4961A8C6061E4A6EBF463F094C39257A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77AB"/>
    <w:rsid w:val="00244823"/>
    <w:rsid w:val="002F1551"/>
    <w:rsid w:val="003577AB"/>
    <w:rsid w:val="003D1CC9"/>
    <w:rsid w:val="00BD7F6C"/>
    <w:rsid w:val="00CD270A"/>
    <w:rsid w:val="00E52889"/>
    <w:rsid w:val="00E9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97A18"/>
    <w:rPr>
      <w:color w:val="808080"/>
    </w:rPr>
  </w:style>
  <w:style w:type="paragraph" w:customStyle="1" w:styleId="49F356C5B2F44F71AEE1951B7B37A4A0">
    <w:name w:val="49F356C5B2F44F71AEE1951B7B37A4A0"/>
    <w:rsid w:val="00E97A18"/>
  </w:style>
  <w:style w:type="paragraph" w:customStyle="1" w:styleId="6A97EF0DF2904BBAA4F178A58C7A1934">
    <w:name w:val="6A97EF0DF2904BBAA4F178A58C7A1934"/>
    <w:rsid w:val="00E97A18"/>
  </w:style>
  <w:style w:type="paragraph" w:customStyle="1" w:styleId="8BB1CC5BBF4F4686B28ECEE82240C80D">
    <w:name w:val="8BB1CC5BBF4F4686B28ECEE82240C80D"/>
    <w:rsid w:val="00E97A18"/>
  </w:style>
  <w:style w:type="paragraph" w:customStyle="1" w:styleId="2B357D9BA092409189E3AD11698B7002">
    <w:name w:val="2B357D9BA092409189E3AD11698B7002"/>
    <w:rsid w:val="00E97A18"/>
  </w:style>
  <w:style w:type="paragraph" w:customStyle="1" w:styleId="39F9916BD85545899BC30372226B3763">
    <w:name w:val="39F9916BD85545899BC30372226B3763"/>
    <w:rsid w:val="00E97A18"/>
  </w:style>
  <w:style w:type="paragraph" w:customStyle="1" w:styleId="4961A8C6061E4A6EBF463F094C39257A">
    <w:name w:val="4961A8C6061E4A6EBF463F094C39257A"/>
    <w:rsid w:val="00E97A18"/>
  </w:style>
  <w:style w:type="paragraph" w:customStyle="1" w:styleId="FD6084CE5E5D42CA81D10CE4EB63E7AD">
    <w:name w:val="FD6084CE5E5D42CA81D10CE4EB63E7AD"/>
    <w:rsid w:val="00E97A18"/>
  </w:style>
  <w:style w:type="paragraph" w:customStyle="1" w:styleId="6FEC7C3A99204BA09086B0FEF8651D2F">
    <w:name w:val="6FEC7C3A99204BA09086B0FEF8651D2F"/>
    <w:rsid w:val="00E97A18"/>
  </w:style>
  <w:style w:type="paragraph" w:customStyle="1" w:styleId="B3628206CBC449119950FBDB7DA2F2EA">
    <w:name w:val="B3628206CBC449119950FBDB7DA2F2EA"/>
    <w:rsid w:val="00E97A18"/>
  </w:style>
  <w:style w:type="paragraph" w:customStyle="1" w:styleId="5669CF50BBEE4BDC983A46BD8FFB4B38">
    <w:name w:val="5669CF50BBEE4BDC983A46BD8FFB4B38"/>
    <w:rsid w:val="00E97A18"/>
  </w:style>
  <w:style w:type="paragraph" w:customStyle="1" w:styleId="A23A25CFAAD04503BF9C3D409D0DCF25">
    <w:name w:val="A23A25CFAAD04503BF9C3D409D0DCF25"/>
    <w:rsid w:val="00E97A18"/>
  </w:style>
  <w:style w:type="paragraph" w:customStyle="1" w:styleId="1800B110DA95433993B695254B40A299">
    <w:name w:val="1800B110DA95433993B695254B40A299"/>
    <w:rsid w:val="00E97A18"/>
  </w:style>
  <w:style w:type="paragraph" w:customStyle="1" w:styleId="BE8757ADA7074978AEA5608439F4505C">
    <w:name w:val="BE8757ADA7074978AEA5608439F4505C"/>
    <w:rsid w:val="00E97A18"/>
  </w:style>
  <w:style w:type="paragraph" w:customStyle="1" w:styleId="CCCF98B8022D4A1181CF453815F6784E">
    <w:name w:val="CCCF98B8022D4A1181CF453815F6784E"/>
    <w:rsid w:val="00E97A18"/>
  </w:style>
  <w:style w:type="paragraph" w:customStyle="1" w:styleId="0A43CE7E09A64879A9C54475EC6A095E">
    <w:name w:val="0A43CE7E09A64879A9C54475EC6A095E"/>
    <w:rsid w:val="00E97A18"/>
  </w:style>
  <w:style w:type="paragraph" w:customStyle="1" w:styleId="0205040DDBFC40798DD396DF186CA315">
    <w:name w:val="0205040DDBFC40798DD396DF186CA315"/>
    <w:rsid w:val="00E97A18"/>
  </w:style>
  <w:style w:type="paragraph" w:customStyle="1" w:styleId="AE46FB1627834F41BFD2B3168BA322C5">
    <w:name w:val="AE46FB1627834F41BFD2B3168BA322C5"/>
    <w:rsid w:val="00E97A18"/>
  </w:style>
  <w:style w:type="paragraph" w:customStyle="1" w:styleId="387334F7049849F19419A0A58C5E9D11">
    <w:name w:val="387334F7049849F19419A0A58C5E9D11"/>
    <w:rsid w:val="00E97A18"/>
  </w:style>
  <w:style w:type="paragraph" w:customStyle="1" w:styleId="34E55D879F4B4A32A1ADB739FC67B0DE">
    <w:name w:val="34E55D879F4B4A32A1ADB739FC67B0DE"/>
    <w:rsid w:val="00E97A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House No.12, Radhika Enclave Front Of Shivaji Puram, Swarn Jayanti Nagar, Ramghat Road, Aligarh-202001 </CompanyAddress>
  <CompanyPhone>KHUSHBOO NANWANI</CompanyPhone>
  <CompanyFax/>
  <CompanyEmail>Khushi97wani@gmail.com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62DE3-ADBA-4253-A6B6-A7CCD2F9A8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krishna</cp:lastModifiedBy>
  <cp:revision>15</cp:revision>
  <cp:lastPrinted>2020-03-12T14:14:00Z</cp:lastPrinted>
  <dcterms:created xsi:type="dcterms:W3CDTF">2019-12-15T15:25:00Z</dcterms:created>
  <dcterms:modified xsi:type="dcterms:W3CDTF">2020-03-12T14:15:00Z</dcterms:modified>
</cp:coreProperties>
</file>