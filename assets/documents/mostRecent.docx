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9A" w:rsidRPr="00110B7F" w:rsidRDefault="00110B7F" w:rsidP="004464A0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Laxmi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priya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Dash</w:t>
      </w:r>
    </w:p>
    <w:p w:rsidR="00AB209A" w:rsidRDefault="00AB209A" w:rsidP="00AB209A">
      <w:pPr>
        <w:pStyle w:val="Name"/>
        <w:rPr>
          <w:sz w:val="22"/>
          <w:szCs w:val="22"/>
        </w:rPr>
      </w:pPr>
      <w:r>
        <w:rPr>
          <w:sz w:val="22"/>
          <w:szCs w:val="22"/>
        </w:rPr>
        <w:t xml:space="preserve">Ainthapali Sambalpur </w:t>
      </w:r>
    </w:p>
    <w:p w:rsidR="00AB209A" w:rsidRDefault="00AB209A" w:rsidP="00AB209A">
      <w:pPr>
        <w:pStyle w:val="Name"/>
        <w:rPr>
          <w:sz w:val="22"/>
          <w:szCs w:val="22"/>
        </w:rPr>
      </w:pPr>
      <w:r>
        <w:rPr>
          <w:sz w:val="22"/>
          <w:szCs w:val="22"/>
        </w:rPr>
        <w:t>Odisha</w:t>
      </w:r>
    </w:p>
    <w:p w:rsidR="005A56C3" w:rsidRDefault="00AB209A" w:rsidP="005A56C3">
      <w:pPr>
        <w:pStyle w:val="Name"/>
        <w:rPr>
          <w:sz w:val="22"/>
          <w:szCs w:val="22"/>
        </w:rPr>
      </w:pPr>
      <w:r>
        <w:rPr>
          <w:sz w:val="22"/>
          <w:szCs w:val="22"/>
        </w:rPr>
        <w:t xml:space="preserve">Contact no : </w:t>
      </w:r>
      <w:r w:rsidR="004D5D31">
        <w:rPr>
          <w:sz w:val="22"/>
          <w:szCs w:val="22"/>
        </w:rPr>
        <w:t>7606994132</w:t>
      </w:r>
    </w:p>
    <w:p w:rsidR="005A56C3" w:rsidRPr="005A56C3" w:rsidRDefault="005A56C3" w:rsidP="005A56C3">
      <w:pPr>
        <w:pStyle w:val="Name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 w:rsidR="00D72DC8">
        <w:rPr>
          <w:caps w:val="0"/>
          <w:sz w:val="22"/>
          <w:szCs w:val="22"/>
        </w:rPr>
        <w:t>: dlaxmipriya771@gmail.com</w:t>
      </w:r>
    </w:p>
    <w:p w:rsidR="005150A9" w:rsidRDefault="00D72DC8">
      <w:pPr>
        <w:pStyle w:val="Heading1"/>
      </w:pPr>
      <w:r>
        <w:t xml:space="preserve"> </w:t>
      </w:r>
      <w:r w:rsidR="000F4FE0">
        <w:t xml:space="preserve">Carrier objective </w:t>
      </w:r>
    </w:p>
    <w:p w:rsidR="005150A9" w:rsidRDefault="000F4FE0">
      <w:r>
        <w:t xml:space="preserve">To </w:t>
      </w:r>
      <w:r w:rsidR="00CA10FE">
        <w:t xml:space="preserve">work in a firm with a professional </w:t>
      </w:r>
      <w:r w:rsidR="00761C7F">
        <w:t xml:space="preserve">work driven environment where I can </w:t>
      </w:r>
      <w:proofErr w:type="spellStart"/>
      <w:r w:rsidR="00761C7F">
        <w:t>utilise</w:t>
      </w:r>
      <w:proofErr w:type="spellEnd"/>
      <w:r w:rsidR="00761C7F">
        <w:t xml:space="preserve"> and apply my knowledge and skills which would be enable </w:t>
      </w:r>
      <w:r w:rsidR="00D935A4">
        <w:t xml:space="preserve">me as a fresher graduate to grow while fulfilling </w:t>
      </w:r>
      <w:proofErr w:type="spellStart"/>
      <w:r w:rsidR="00D935A4">
        <w:t>organisation</w:t>
      </w:r>
      <w:proofErr w:type="spellEnd"/>
      <w:r w:rsidR="00D935A4">
        <w:t xml:space="preserve"> goal.</w:t>
      </w:r>
    </w:p>
    <w:p w:rsidR="005150A9" w:rsidRDefault="008D28A6" w:rsidP="00C70B6D">
      <w:pPr>
        <w:pStyle w:val="Heading1"/>
      </w:pPr>
      <w:r>
        <w:t>Academic QUALIFICATIONS</w:t>
      </w:r>
    </w:p>
    <w:p w:rsidR="005150A9" w:rsidRDefault="00C70B6D" w:rsidP="00C70B6D">
      <w:pPr>
        <w:pStyle w:val="ListBullet"/>
        <w:numPr>
          <w:ilvl w:val="0"/>
          <w:numId w:val="15"/>
        </w:numPr>
      </w:pPr>
      <w:proofErr w:type="spellStart"/>
      <w:r>
        <w:t>P</w:t>
      </w:r>
      <w:r w:rsidR="007B4B7B">
        <w:t>ersuing</w:t>
      </w:r>
      <w:proofErr w:type="spellEnd"/>
      <w:r w:rsidR="007B4B7B">
        <w:t xml:space="preserve"> </w:t>
      </w:r>
      <w:r w:rsidR="0005463A">
        <w:t xml:space="preserve"> B.com  from</w:t>
      </w:r>
      <w:r w:rsidR="00A355FC">
        <w:t xml:space="preserve"> </w:t>
      </w:r>
      <w:proofErr w:type="spellStart"/>
      <w:r w:rsidR="00A355FC">
        <w:t>Indra</w:t>
      </w:r>
      <w:proofErr w:type="spellEnd"/>
      <w:r w:rsidR="00A355FC">
        <w:t xml:space="preserve"> Gandhi</w:t>
      </w:r>
      <w:r w:rsidR="007B4B7B">
        <w:t xml:space="preserve"> open university</w:t>
      </w:r>
    </w:p>
    <w:p w:rsidR="00C70B6D" w:rsidRDefault="00382039" w:rsidP="00E348BA">
      <w:pPr>
        <w:pStyle w:val="ListBullet"/>
        <w:numPr>
          <w:ilvl w:val="0"/>
          <w:numId w:val="15"/>
        </w:numPr>
      </w:pPr>
      <w:r>
        <w:t xml:space="preserve">Passed 10+2 </w:t>
      </w:r>
      <w:r w:rsidR="00B92324">
        <w:t xml:space="preserve">CBSE Board </w:t>
      </w:r>
      <w:r w:rsidR="00C64701">
        <w:t>in 2021 with 60.8% aggregate.</w:t>
      </w:r>
    </w:p>
    <w:p w:rsidR="00C46C4D" w:rsidRDefault="00C46C4D" w:rsidP="00E348BA">
      <w:pPr>
        <w:pStyle w:val="ListBullet"/>
        <w:numPr>
          <w:ilvl w:val="0"/>
          <w:numId w:val="15"/>
        </w:numPr>
      </w:pPr>
      <w:r>
        <w:t>Passed 10</w:t>
      </w:r>
      <w:r w:rsidRPr="00C46C4D">
        <w:rPr>
          <w:vertAlign w:val="superscript"/>
        </w:rPr>
        <w:t>th</w:t>
      </w:r>
      <w:r>
        <w:t xml:space="preserve"> CBSE Board</w:t>
      </w:r>
      <w:r w:rsidR="005F38B7">
        <w:t xml:space="preserve"> in 2019 with 57.33%</w:t>
      </w:r>
      <w:r w:rsidR="001E3161">
        <w:t xml:space="preserve"> aggregate.</w:t>
      </w:r>
    </w:p>
    <w:p w:rsidR="005150A9" w:rsidRDefault="001E3161">
      <w:pPr>
        <w:pStyle w:val="Heading1"/>
      </w:pPr>
      <w:r>
        <w:t>Computer literacy</w:t>
      </w:r>
    </w:p>
    <w:p w:rsidR="005150A9" w:rsidRDefault="001E3161" w:rsidP="001E3161">
      <w:pPr>
        <w:pStyle w:val="ListParagraph"/>
        <w:numPr>
          <w:ilvl w:val="0"/>
          <w:numId w:val="16"/>
        </w:numPr>
      </w:pPr>
      <w:r>
        <w:t>Microsoft office</w:t>
      </w:r>
      <w:r w:rsidR="002502B3">
        <w:t xml:space="preserve"> (</w:t>
      </w:r>
      <w:r w:rsidR="00D704C3">
        <w:t>PowerPoint</w:t>
      </w:r>
      <w:r w:rsidR="002502B3">
        <w:t xml:space="preserve">, </w:t>
      </w:r>
      <w:proofErr w:type="spellStart"/>
      <w:r w:rsidR="002502B3">
        <w:t>Exc</w:t>
      </w:r>
      <w:r w:rsidR="00D704C3">
        <w:t>e</w:t>
      </w:r>
      <w:r w:rsidR="002502B3">
        <w:t>l</w:t>
      </w:r>
      <w:r w:rsidR="00D704C3">
        <w:t>,word</w:t>
      </w:r>
      <w:proofErr w:type="spellEnd"/>
      <w:r w:rsidR="00D704C3">
        <w:t>)</w:t>
      </w:r>
    </w:p>
    <w:p w:rsidR="00D704C3" w:rsidRDefault="00AE5803" w:rsidP="001E3161">
      <w:pPr>
        <w:pStyle w:val="ListParagraph"/>
        <w:numPr>
          <w:ilvl w:val="0"/>
          <w:numId w:val="16"/>
        </w:numPr>
      </w:pPr>
      <w:r>
        <w:t>Python</w:t>
      </w:r>
    </w:p>
    <w:p w:rsidR="005150A9" w:rsidRDefault="00AE5803">
      <w:pPr>
        <w:pStyle w:val="Heading1"/>
      </w:pPr>
      <w:r>
        <w:t>Area of strength</w:t>
      </w:r>
    </w:p>
    <w:p w:rsidR="005150A9" w:rsidRDefault="00562D35">
      <w:pPr>
        <w:pStyle w:val="ListBullet"/>
      </w:pPr>
      <w:r>
        <w:t>Achievement oriented backed with strong commitment level and ability to learn quickly.</w:t>
      </w:r>
    </w:p>
    <w:p w:rsidR="00D008E1" w:rsidRDefault="00D008E1" w:rsidP="00552F5E">
      <w:pPr>
        <w:pStyle w:val="ListBullet"/>
      </w:pPr>
      <w:r>
        <w:t>Good presentation and communication skill.</w:t>
      </w:r>
    </w:p>
    <w:p w:rsidR="00562A9B" w:rsidRDefault="00EE50A6" w:rsidP="00562A9B">
      <w:pPr>
        <w:pStyle w:val="Heading1"/>
      </w:pPr>
      <w:r>
        <w:t xml:space="preserve">Personal </w:t>
      </w:r>
      <w:r w:rsidR="00562A9B">
        <w:t>INFORMATION</w:t>
      </w:r>
    </w:p>
    <w:p w:rsidR="002360B6" w:rsidRDefault="00562A9B" w:rsidP="00562A9B">
      <w:r>
        <w:t xml:space="preserve">Father Name : </w:t>
      </w:r>
      <w:proofErr w:type="spellStart"/>
      <w:r w:rsidR="002360B6">
        <w:t>Durga</w:t>
      </w:r>
      <w:proofErr w:type="spellEnd"/>
      <w:r w:rsidR="002360B6">
        <w:t xml:space="preserve"> </w:t>
      </w:r>
      <w:proofErr w:type="spellStart"/>
      <w:r w:rsidR="002360B6">
        <w:t>Prashad</w:t>
      </w:r>
      <w:proofErr w:type="spellEnd"/>
      <w:r w:rsidR="002360B6">
        <w:t xml:space="preserve"> Dash</w:t>
      </w:r>
    </w:p>
    <w:p w:rsidR="002360B6" w:rsidRDefault="002360B6" w:rsidP="00562A9B">
      <w:r>
        <w:t xml:space="preserve">Date of birth </w:t>
      </w:r>
      <w:r w:rsidR="00913865">
        <w:t>: 03/12/2002</w:t>
      </w:r>
    </w:p>
    <w:p w:rsidR="00FB73C3" w:rsidRDefault="00913865" w:rsidP="00562A9B">
      <w:r>
        <w:t xml:space="preserve">Martial status : </w:t>
      </w:r>
      <w:r w:rsidR="00FB73C3">
        <w:t>unmarried</w:t>
      </w:r>
    </w:p>
    <w:p w:rsidR="00FB73C3" w:rsidRPr="00562A9B" w:rsidRDefault="00FB73C3" w:rsidP="00562A9B">
      <w:r>
        <w:t>Interests : make friends , listening , outdoor games</w:t>
      </w:r>
    </w:p>
    <w:p w:rsidR="00C00604" w:rsidRDefault="00C00604" w:rsidP="00562A9B">
      <w:pPr>
        <w:pStyle w:val="Heading1"/>
      </w:pPr>
      <w:r>
        <w:t>DECLARATION</w:t>
      </w:r>
    </w:p>
    <w:p w:rsidR="00341410" w:rsidRDefault="003A09C0" w:rsidP="00401EEC">
      <w:r>
        <w:t>I here by declare that above information</w:t>
      </w:r>
      <w:r w:rsidR="005050A1">
        <w:t xml:space="preserve"> is correct to the best of knowledge </w:t>
      </w:r>
      <w:r w:rsidR="00401EEC">
        <w:t>and belief.</w:t>
      </w:r>
    </w:p>
    <w:p w:rsidR="00341410" w:rsidRDefault="00341410" w:rsidP="00401EEC">
      <w:pPr>
        <w:rPr>
          <w:i/>
          <w:iCs/>
        </w:rPr>
      </w:pPr>
      <w:proofErr w:type="spellStart"/>
      <w:r>
        <w:rPr>
          <w:i/>
          <w:iCs/>
        </w:rPr>
        <w:t>Laxmi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priya</w:t>
      </w:r>
      <w:proofErr w:type="spellEnd"/>
      <w:r>
        <w:rPr>
          <w:i/>
          <w:iCs/>
        </w:rPr>
        <w:t xml:space="preserve"> Dash</w:t>
      </w:r>
    </w:p>
    <w:p w:rsidR="0005463A" w:rsidRPr="00341410" w:rsidRDefault="0005463A" w:rsidP="00401EEC">
      <w:pPr>
        <w:rPr>
          <w:i/>
          <w:iCs/>
        </w:rPr>
      </w:pPr>
    </w:p>
    <w:sectPr w:rsidR="0005463A" w:rsidRPr="0034141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CB1" w:rsidRDefault="00F77CB1">
      <w:r>
        <w:separator/>
      </w:r>
    </w:p>
  </w:endnote>
  <w:endnote w:type="continuationSeparator" w:id="0">
    <w:p w:rsidR="00F77CB1" w:rsidRDefault="00F7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0A9" w:rsidRDefault="0045456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CB1" w:rsidRDefault="00F77CB1">
      <w:r>
        <w:separator/>
      </w:r>
    </w:p>
  </w:footnote>
  <w:footnote w:type="continuationSeparator" w:id="0">
    <w:p w:rsidR="00F77CB1" w:rsidRDefault="00F77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0A9" w:rsidRDefault="0045456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5FCBE5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0A9" w:rsidRDefault="0045456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50A9" w:rsidRDefault="005150A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5150A9" w:rsidRDefault="005150A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539EC"/>
    <w:multiLevelType w:val="hybridMultilevel"/>
    <w:tmpl w:val="5FB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B505F4"/>
    <w:multiLevelType w:val="hybridMultilevel"/>
    <w:tmpl w:val="37DC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77F0F"/>
    <w:multiLevelType w:val="hybridMultilevel"/>
    <w:tmpl w:val="8FE4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D9"/>
    <w:rsid w:val="0005463A"/>
    <w:rsid w:val="000D2A8F"/>
    <w:rsid w:val="000F4FE0"/>
    <w:rsid w:val="00110B7F"/>
    <w:rsid w:val="00190DFC"/>
    <w:rsid w:val="001E3161"/>
    <w:rsid w:val="002360B6"/>
    <w:rsid w:val="002502B3"/>
    <w:rsid w:val="002D7C54"/>
    <w:rsid w:val="00341410"/>
    <w:rsid w:val="00382039"/>
    <w:rsid w:val="003A09C0"/>
    <w:rsid w:val="00401EEC"/>
    <w:rsid w:val="004464A0"/>
    <w:rsid w:val="0045456F"/>
    <w:rsid w:val="004D5D31"/>
    <w:rsid w:val="005050A1"/>
    <w:rsid w:val="005150A9"/>
    <w:rsid w:val="00552F5E"/>
    <w:rsid w:val="00562A9B"/>
    <w:rsid w:val="00562D35"/>
    <w:rsid w:val="005A56C3"/>
    <w:rsid w:val="005F38B7"/>
    <w:rsid w:val="00650A87"/>
    <w:rsid w:val="00761C7F"/>
    <w:rsid w:val="007B4B7B"/>
    <w:rsid w:val="00807AD9"/>
    <w:rsid w:val="00822CDD"/>
    <w:rsid w:val="008D28A6"/>
    <w:rsid w:val="00913865"/>
    <w:rsid w:val="00A355FC"/>
    <w:rsid w:val="00AB209A"/>
    <w:rsid w:val="00AE5803"/>
    <w:rsid w:val="00B92324"/>
    <w:rsid w:val="00C00604"/>
    <w:rsid w:val="00C46C4D"/>
    <w:rsid w:val="00C64701"/>
    <w:rsid w:val="00C70B6D"/>
    <w:rsid w:val="00CA10FE"/>
    <w:rsid w:val="00CD6C2F"/>
    <w:rsid w:val="00D008E1"/>
    <w:rsid w:val="00D704C3"/>
    <w:rsid w:val="00D72DC8"/>
    <w:rsid w:val="00D935A4"/>
    <w:rsid w:val="00E348BA"/>
    <w:rsid w:val="00EB30F9"/>
    <w:rsid w:val="00EE50A6"/>
    <w:rsid w:val="00F77CB1"/>
    <w:rsid w:val="00FB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16E24"/>
  <w15:chartTrackingRefBased/>
  <w15:docId w15:val="{B3506799-E6F9-3642-AF91-A857834E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6253D43-3266-AD44-ABBC-5B6D70A8A4D1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%7b16253D43-3266-AD44-ABBC-5B6D70A8A4D1%7dtf50002018.dotx</Template>
  <TotalTime>33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dlaxmipriya771@gmail.com</cp:lastModifiedBy>
  <cp:revision>45</cp:revision>
  <dcterms:created xsi:type="dcterms:W3CDTF">2021-10-16T07:54:00Z</dcterms:created>
  <dcterms:modified xsi:type="dcterms:W3CDTF">2021-10-16T10:33:00Z</dcterms:modified>
</cp:coreProperties>
</file>