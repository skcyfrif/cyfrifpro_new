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B6" w:rsidRPr="004D0CE5" w:rsidRDefault="000B2DB6" w:rsidP="00FC3BC7">
      <w:pPr>
        <w:pStyle w:val="ResumeSections"/>
        <w:rPr>
          <w:sz w:val="23"/>
          <w:szCs w:val="23"/>
        </w:rPr>
      </w:pPr>
      <w:r w:rsidRPr="004D0CE5">
        <w:rPr>
          <w:sz w:val="23"/>
          <w:szCs w:val="23"/>
        </w:rPr>
        <w:t xml:space="preserve">Objective </w:t>
      </w:r>
      <w:r w:rsidRPr="004D0CE5">
        <w:rPr>
          <w:sz w:val="23"/>
          <w:szCs w:val="23"/>
        </w:rPr>
        <w:tab/>
      </w:r>
    </w:p>
    <w:p w:rsidR="000B2DB6" w:rsidRPr="009C6795" w:rsidRDefault="000B2DB6" w:rsidP="007C598E">
      <w:pPr>
        <w:pStyle w:val="Objective"/>
        <w:rPr>
          <w:i w:val="0"/>
          <w:sz w:val="20"/>
        </w:rPr>
      </w:pPr>
      <w:r w:rsidRPr="009C6795">
        <w:rPr>
          <w:i w:val="0"/>
          <w:sz w:val="20"/>
        </w:rPr>
        <w:t>To enhance my professional career in banking</w:t>
      </w:r>
      <w:r>
        <w:rPr>
          <w:i w:val="0"/>
          <w:sz w:val="20"/>
        </w:rPr>
        <w:t xml:space="preserve"> services in </w:t>
      </w:r>
      <w:r w:rsidR="00D51ADD">
        <w:rPr>
          <w:i w:val="0"/>
          <w:sz w:val="20"/>
        </w:rPr>
        <w:t>Retail products</w:t>
      </w:r>
      <w:r w:rsidRPr="009C6795">
        <w:rPr>
          <w:i w:val="0"/>
          <w:sz w:val="20"/>
        </w:rPr>
        <w:t xml:space="preserve"> and add to </w:t>
      </w:r>
      <w:r w:rsidR="00A85BBA" w:rsidRPr="009C6795">
        <w:rPr>
          <w:i w:val="0"/>
          <w:sz w:val="20"/>
        </w:rPr>
        <w:t>bottom-line</w:t>
      </w:r>
      <w:r w:rsidRPr="009C6795">
        <w:rPr>
          <w:i w:val="0"/>
          <w:sz w:val="20"/>
        </w:rPr>
        <w:t xml:space="preserve"> of my employer</w:t>
      </w:r>
    </w:p>
    <w:p w:rsidR="000B2DB6" w:rsidRPr="004D0CE5" w:rsidRDefault="000B2DB6" w:rsidP="00FC3BC7">
      <w:pPr>
        <w:pStyle w:val="ResumeSections"/>
        <w:rPr>
          <w:sz w:val="23"/>
          <w:szCs w:val="23"/>
        </w:rPr>
      </w:pPr>
      <w:r w:rsidRPr="004D0CE5">
        <w:rPr>
          <w:sz w:val="23"/>
          <w:szCs w:val="23"/>
        </w:rPr>
        <w:t xml:space="preserve">Profile </w:t>
      </w:r>
      <w:r w:rsidRPr="004D0CE5">
        <w:rPr>
          <w:sz w:val="23"/>
          <w:szCs w:val="23"/>
        </w:rPr>
        <w:tab/>
      </w:r>
    </w:p>
    <w:p w:rsidR="000B2DB6" w:rsidRPr="009C6795" w:rsidRDefault="000B2DB6" w:rsidP="00225F36">
      <w:pPr>
        <w:pStyle w:val="Objective"/>
        <w:rPr>
          <w:i w:val="0"/>
          <w:sz w:val="20"/>
        </w:rPr>
      </w:pPr>
      <w:r w:rsidRPr="009C6795">
        <w:rPr>
          <w:i w:val="0"/>
          <w:sz w:val="20"/>
        </w:rPr>
        <w:t>Professionally Qualified</w:t>
      </w:r>
      <w:r w:rsidR="00225F36">
        <w:rPr>
          <w:i w:val="0"/>
          <w:sz w:val="20"/>
        </w:rPr>
        <w:t xml:space="preserve"> Management Accountant</w:t>
      </w:r>
      <w:r w:rsidRPr="009C6795">
        <w:rPr>
          <w:i w:val="0"/>
          <w:sz w:val="20"/>
        </w:rPr>
        <w:t xml:space="preserve"> with</w:t>
      </w:r>
      <w:r w:rsidR="00E12FDD">
        <w:rPr>
          <w:i w:val="0"/>
          <w:sz w:val="20"/>
        </w:rPr>
        <w:t xml:space="preserve"> experience of</w:t>
      </w:r>
      <w:r w:rsidRPr="009C6795">
        <w:rPr>
          <w:i w:val="0"/>
          <w:sz w:val="20"/>
        </w:rPr>
        <w:t xml:space="preserve"> more than 1</w:t>
      </w:r>
      <w:r w:rsidR="00225F36">
        <w:rPr>
          <w:i w:val="0"/>
          <w:sz w:val="20"/>
        </w:rPr>
        <w:t>5</w:t>
      </w:r>
      <w:r w:rsidR="00E12FDD">
        <w:rPr>
          <w:i w:val="0"/>
          <w:sz w:val="20"/>
        </w:rPr>
        <w:t xml:space="preserve"> yrs in </w:t>
      </w:r>
      <w:r w:rsidRPr="009C6795">
        <w:rPr>
          <w:i w:val="0"/>
          <w:sz w:val="20"/>
        </w:rPr>
        <w:t xml:space="preserve">banking as well as non banking finance companies experience in retails product in Internal Audit and </w:t>
      </w:r>
      <w:r>
        <w:rPr>
          <w:i w:val="0"/>
          <w:sz w:val="20"/>
        </w:rPr>
        <w:t xml:space="preserve">SME </w:t>
      </w:r>
      <w:r w:rsidR="00763E50">
        <w:rPr>
          <w:i w:val="0"/>
          <w:sz w:val="20"/>
        </w:rPr>
        <w:t>Credit, Retail</w:t>
      </w:r>
      <w:r>
        <w:rPr>
          <w:i w:val="0"/>
          <w:sz w:val="20"/>
        </w:rPr>
        <w:t xml:space="preserve"> C</w:t>
      </w:r>
      <w:r w:rsidRPr="009C6795">
        <w:rPr>
          <w:i w:val="0"/>
          <w:sz w:val="20"/>
        </w:rPr>
        <w:t xml:space="preserve">redit approval for </w:t>
      </w:r>
      <w:r w:rsidR="00A85BBA">
        <w:rPr>
          <w:i w:val="0"/>
          <w:sz w:val="20"/>
        </w:rPr>
        <w:t xml:space="preserve">Loan against Properties, </w:t>
      </w:r>
      <w:r w:rsidRPr="009C6795">
        <w:rPr>
          <w:i w:val="0"/>
          <w:sz w:val="20"/>
        </w:rPr>
        <w:t xml:space="preserve">Auto loans, Personal loans, </w:t>
      </w:r>
      <w:r w:rsidR="00A85BBA">
        <w:rPr>
          <w:i w:val="0"/>
          <w:sz w:val="20"/>
        </w:rPr>
        <w:t>C</w:t>
      </w:r>
      <w:r w:rsidRPr="009C6795">
        <w:rPr>
          <w:i w:val="0"/>
          <w:sz w:val="20"/>
        </w:rPr>
        <w:t xml:space="preserve">ommercial </w:t>
      </w:r>
      <w:r w:rsidR="00A85BBA">
        <w:rPr>
          <w:i w:val="0"/>
          <w:sz w:val="20"/>
        </w:rPr>
        <w:t>V</w:t>
      </w:r>
      <w:r w:rsidRPr="009C6795">
        <w:rPr>
          <w:i w:val="0"/>
          <w:sz w:val="20"/>
        </w:rPr>
        <w:t xml:space="preserve">ehicles </w:t>
      </w:r>
      <w:r w:rsidR="00A85BBA">
        <w:rPr>
          <w:i w:val="0"/>
          <w:sz w:val="20"/>
        </w:rPr>
        <w:t xml:space="preserve">loans </w:t>
      </w:r>
      <w:r w:rsidRPr="009C6795">
        <w:rPr>
          <w:i w:val="0"/>
          <w:sz w:val="20"/>
        </w:rPr>
        <w:t>and construction equipment</w:t>
      </w:r>
      <w:r w:rsidR="00A85BBA">
        <w:rPr>
          <w:i w:val="0"/>
          <w:sz w:val="20"/>
        </w:rPr>
        <w:t>.</w:t>
      </w:r>
    </w:p>
    <w:p w:rsidR="000B2DB6" w:rsidRPr="004D0CE5" w:rsidRDefault="000B2DB6" w:rsidP="00DB6F47">
      <w:pPr>
        <w:pStyle w:val="ResumeSections"/>
        <w:rPr>
          <w:sz w:val="23"/>
          <w:szCs w:val="23"/>
        </w:rPr>
      </w:pPr>
      <w:r w:rsidRPr="004D0CE5">
        <w:rPr>
          <w:sz w:val="23"/>
          <w:szCs w:val="23"/>
        </w:rPr>
        <w:t xml:space="preserve">Educational and Professional Qualifications </w:t>
      </w:r>
      <w:r w:rsidRPr="004D0CE5">
        <w:rPr>
          <w:sz w:val="23"/>
          <w:szCs w:val="23"/>
        </w:rPr>
        <w:tab/>
      </w:r>
    </w:p>
    <w:p w:rsidR="000B2DB6" w:rsidRPr="00DB6F47" w:rsidRDefault="000B2DB6" w:rsidP="00DB6F47">
      <w:pPr>
        <w:pStyle w:val="Objective"/>
        <w:spacing w:after="0"/>
        <w:rPr>
          <w:b/>
          <w:i w:val="0"/>
          <w:sz w:val="20"/>
        </w:rPr>
      </w:pPr>
      <w:r w:rsidRPr="00DB6F47">
        <w:rPr>
          <w:b/>
          <w:i w:val="0"/>
          <w:sz w:val="20"/>
        </w:rPr>
        <w:t xml:space="preserve">Qualification                     </w:t>
      </w:r>
      <w:r w:rsidR="00D04104">
        <w:rPr>
          <w:b/>
          <w:i w:val="0"/>
          <w:sz w:val="20"/>
        </w:rPr>
        <w:t>University</w:t>
      </w:r>
      <w:r w:rsidRPr="00DB6F47">
        <w:rPr>
          <w:b/>
          <w:i w:val="0"/>
          <w:sz w:val="20"/>
        </w:rPr>
        <w:t xml:space="preserve">                        Year of Passing    </w:t>
      </w:r>
      <w:r w:rsidR="00DD2605">
        <w:rPr>
          <w:b/>
          <w:i w:val="0"/>
          <w:sz w:val="20"/>
        </w:rPr>
        <w:t xml:space="preserve">      </w:t>
      </w:r>
      <w:r w:rsidRPr="00DB6F47">
        <w:rPr>
          <w:b/>
          <w:i w:val="0"/>
          <w:sz w:val="20"/>
        </w:rPr>
        <w:t xml:space="preserve">Remarks </w:t>
      </w:r>
    </w:p>
    <w:p w:rsidR="000B2DB6" w:rsidRPr="00DD2605" w:rsidRDefault="000B2DB6" w:rsidP="00DB6F47">
      <w:pPr>
        <w:pStyle w:val="Objective"/>
        <w:spacing w:after="0"/>
        <w:rPr>
          <w:i w:val="0"/>
          <w:iCs w:val="0"/>
          <w:spacing w:val="0"/>
          <w:sz w:val="20"/>
        </w:rPr>
      </w:pPr>
      <w:r w:rsidRPr="00DD2605">
        <w:rPr>
          <w:i w:val="0"/>
          <w:iCs w:val="0"/>
          <w:spacing w:val="0"/>
          <w:sz w:val="20"/>
        </w:rPr>
        <w:t xml:space="preserve">MBA (Fin) 2Yr F/T             </w:t>
      </w:r>
      <w:r w:rsidR="00DD2605">
        <w:rPr>
          <w:i w:val="0"/>
          <w:iCs w:val="0"/>
          <w:spacing w:val="0"/>
          <w:sz w:val="20"/>
        </w:rPr>
        <w:t xml:space="preserve">        </w:t>
      </w:r>
      <w:r w:rsidRPr="00DD2605">
        <w:rPr>
          <w:i w:val="0"/>
          <w:iCs w:val="0"/>
          <w:spacing w:val="0"/>
          <w:sz w:val="20"/>
        </w:rPr>
        <w:t xml:space="preserve">Devi </w:t>
      </w:r>
      <w:proofErr w:type="spellStart"/>
      <w:r w:rsidRPr="00DD2605">
        <w:rPr>
          <w:i w:val="0"/>
          <w:iCs w:val="0"/>
          <w:spacing w:val="0"/>
          <w:sz w:val="20"/>
        </w:rPr>
        <w:t>Ahilya</w:t>
      </w:r>
      <w:proofErr w:type="spellEnd"/>
      <w:r w:rsidRPr="00DD2605">
        <w:rPr>
          <w:i w:val="0"/>
          <w:iCs w:val="0"/>
          <w:spacing w:val="0"/>
          <w:sz w:val="20"/>
        </w:rPr>
        <w:t xml:space="preserve">, Indore     </w:t>
      </w:r>
      <w:r w:rsidR="00DD2605">
        <w:rPr>
          <w:i w:val="0"/>
          <w:iCs w:val="0"/>
          <w:spacing w:val="0"/>
          <w:sz w:val="20"/>
        </w:rPr>
        <w:t xml:space="preserve">         </w:t>
      </w:r>
      <w:r w:rsidRPr="00DD2605">
        <w:rPr>
          <w:i w:val="0"/>
          <w:iCs w:val="0"/>
          <w:spacing w:val="0"/>
          <w:sz w:val="20"/>
        </w:rPr>
        <w:t xml:space="preserve">       1999               </w:t>
      </w:r>
      <w:r w:rsidR="00DD2605">
        <w:rPr>
          <w:i w:val="0"/>
          <w:iCs w:val="0"/>
          <w:spacing w:val="0"/>
          <w:sz w:val="20"/>
        </w:rPr>
        <w:t xml:space="preserve">      </w:t>
      </w:r>
      <w:r w:rsidRPr="00DD2605">
        <w:rPr>
          <w:i w:val="0"/>
          <w:iCs w:val="0"/>
          <w:spacing w:val="0"/>
          <w:sz w:val="20"/>
        </w:rPr>
        <w:t xml:space="preserve"> </w:t>
      </w:r>
      <w:r w:rsidR="00DD2605">
        <w:rPr>
          <w:i w:val="0"/>
          <w:iCs w:val="0"/>
          <w:spacing w:val="0"/>
          <w:sz w:val="20"/>
        </w:rPr>
        <w:t xml:space="preserve">    </w:t>
      </w:r>
      <w:r w:rsidRPr="00DD2605">
        <w:rPr>
          <w:i w:val="0"/>
          <w:iCs w:val="0"/>
          <w:spacing w:val="0"/>
          <w:sz w:val="20"/>
        </w:rPr>
        <w:t xml:space="preserve">     1</w:t>
      </w:r>
      <w:r w:rsidR="00DD2605">
        <w:rPr>
          <w:i w:val="0"/>
          <w:iCs w:val="0"/>
          <w:spacing w:val="0"/>
          <w:sz w:val="20"/>
        </w:rPr>
        <w:t xml:space="preserve">st </w:t>
      </w:r>
      <w:r w:rsidRPr="00DD2605">
        <w:rPr>
          <w:i w:val="0"/>
          <w:iCs w:val="0"/>
          <w:spacing w:val="0"/>
          <w:sz w:val="20"/>
        </w:rPr>
        <w:t>Div.</w:t>
      </w:r>
    </w:p>
    <w:p w:rsidR="000B2DB6" w:rsidRPr="00DB6F47" w:rsidRDefault="000B2DB6" w:rsidP="00DB6F47">
      <w:pPr>
        <w:pStyle w:val="Objective"/>
        <w:spacing w:after="0"/>
        <w:rPr>
          <w:i w:val="0"/>
          <w:sz w:val="20"/>
        </w:rPr>
      </w:pPr>
      <w:r w:rsidRPr="00DD2605">
        <w:rPr>
          <w:i w:val="0"/>
          <w:iCs w:val="0"/>
          <w:spacing w:val="0"/>
          <w:sz w:val="20"/>
        </w:rPr>
        <w:t>Management</w:t>
      </w:r>
      <w:r w:rsidRPr="00DB6F47">
        <w:rPr>
          <w:i w:val="0"/>
          <w:sz w:val="20"/>
        </w:rPr>
        <w:t xml:space="preserve"> Accountant </w:t>
      </w:r>
      <w:r>
        <w:rPr>
          <w:i w:val="0"/>
          <w:sz w:val="20"/>
        </w:rPr>
        <w:t xml:space="preserve"> </w:t>
      </w:r>
      <w:r w:rsidR="00DD2605">
        <w:rPr>
          <w:i w:val="0"/>
          <w:sz w:val="20"/>
        </w:rPr>
        <w:t xml:space="preserve">   </w:t>
      </w:r>
      <w:r>
        <w:rPr>
          <w:i w:val="0"/>
          <w:sz w:val="20"/>
        </w:rPr>
        <w:t xml:space="preserve">   </w:t>
      </w:r>
      <w:r w:rsidR="00082745">
        <w:rPr>
          <w:i w:val="0"/>
          <w:sz w:val="20"/>
        </w:rPr>
        <w:t xml:space="preserve"> ICWAI  </w:t>
      </w:r>
      <w:r w:rsidRPr="00DB6F47">
        <w:rPr>
          <w:i w:val="0"/>
          <w:sz w:val="20"/>
        </w:rPr>
        <w:t xml:space="preserve">                            </w:t>
      </w:r>
      <w:r w:rsidR="00082745">
        <w:rPr>
          <w:i w:val="0"/>
          <w:sz w:val="20"/>
        </w:rPr>
        <w:t xml:space="preserve"> </w:t>
      </w:r>
      <w:r w:rsidRPr="00DB6F47">
        <w:rPr>
          <w:i w:val="0"/>
          <w:sz w:val="20"/>
        </w:rPr>
        <w:t xml:space="preserve">1998                     </w:t>
      </w:r>
      <w:r w:rsidR="00DD2605">
        <w:rPr>
          <w:i w:val="0"/>
          <w:sz w:val="20"/>
        </w:rPr>
        <w:t xml:space="preserve">   </w:t>
      </w:r>
      <w:r w:rsidRPr="00DB6F47">
        <w:rPr>
          <w:i w:val="0"/>
          <w:sz w:val="20"/>
        </w:rPr>
        <w:t xml:space="preserve">Pass </w:t>
      </w:r>
    </w:p>
    <w:p w:rsidR="000B2DB6" w:rsidRDefault="008246CA" w:rsidP="00DB6F47">
      <w:pPr>
        <w:pStyle w:val="Objective"/>
        <w:spacing w:after="0"/>
      </w:pPr>
      <w:r w:rsidRPr="00DB6F47">
        <w:rPr>
          <w:i w:val="0"/>
          <w:sz w:val="20"/>
        </w:rPr>
        <w:t>B. Com</w:t>
      </w:r>
      <w:r w:rsidR="000B2DB6" w:rsidRPr="00DB6F47">
        <w:rPr>
          <w:i w:val="0"/>
          <w:sz w:val="20"/>
        </w:rPr>
        <w:t xml:space="preserve"> (Hons.)                 </w:t>
      </w:r>
      <w:r w:rsidR="000B2DB6">
        <w:rPr>
          <w:i w:val="0"/>
          <w:sz w:val="20"/>
        </w:rPr>
        <w:t xml:space="preserve">  </w:t>
      </w:r>
      <w:r w:rsidR="000B2DB6" w:rsidRPr="00DB6F47">
        <w:rPr>
          <w:i w:val="0"/>
          <w:sz w:val="20"/>
        </w:rPr>
        <w:t xml:space="preserve"> </w:t>
      </w:r>
      <w:proofErr w:type="spellStart"/>
      <w:r w:rsidR="000B2DB6" w:rsidRPr="00DB6F47">
        <w:rPr>
          <w:i w:val="0"/>
          <w:sz w:val="20"/>
        </w:rPr>
        <w:t>Utkal</w:t>
      </w:r>
      <w:proofErr w:type="spellEnd"/>
      <w:r w:rsidR="000B2DB6" w:rsidRPr="00DB6F47">
        <w:rPr>
          <w:i w:val="0"/>
          <w:sz w:val="20"/>
        </w:rPr>
        <w:t xml:space="preserve">, Bhubaneswar     </w:t>
      </w:r>
      <w:r w:rsidR="000B2DB6">
        <w:rPr>
          <w:i w:val="0"/>
          <w:sz w:val="20"/>
        </w:rPr>
        <w:t xml:space="preserve"> </w:t>
      </w:r>
      <w:r w:rsidR="000B2DB6" w:rsidRPr="00DB6F47">
        <w:rPr>
          <w:i w:val="0"/>
          <w:sz w:val="20"/>
        </w:rPr>
        <w:t xml:space="preserve">      1996               </w:t>
      </w:r>
      <w:r w:rsidR="00DD2605">
        <w:rPr>
          <w:i w:val="0"/>
          <w:sz w:val="20"/>
        </w:rPr>
        <w:t xml:space="preserve">    </w:t>
      </w:r>
      <w:r w:rsidR="000B2DB6" w:rsidRPr="00DB6F47">
        <w:rPr>
          <w:i w:val="0"/>
          <w:sz w:val="20"/>
        </w:rPr>
        <w:t xml:space="preserve">     </w:t>
      </w:r>
      <w:r w:rsidR="00DD2605">
        <w:rPr>
          <w:i w:val="0"/>
          <w:sz w:val="20"/>
        </w:rPr>
        <w:t xml:space="preserve">1st </w:t>
      </w:r>
      <w:r w:rsidR="000B2DB6" w:rsidRPr="00DB6F47">
        <w:rPr>
          <w:i w:val="0"/>
          <w:sz w:val="20"/>
        </w:rPr>
        <w:t xml:space="preserve">Div.  </w:t>
      </w:r>
    </w:p>
    <w:p w:rsidR="000B2DB6" w:rsidRPr="004D0CE5" w:rsidRDefault="000B2DB6" w:rsidP="00FC3BC7">
      <w:pPr>
        <w:pStyle w:val="ResumeSections"/>
        <w:rPr>
          <w:sz w:val="23"/>
          <w:szCs w:val="23"/>
        </w:rPr>
      </w:pPr>
      <w:r w:rsidRPr="004D0CE5">
        <w:rPr>
          <w:noProof/>
          <w:sz w:val="23"/>
          <w:szCs w:val="23"/>
        </w:rPr>
        <w:t xml:space="preserve">Skills Summary </w:t>
      </w:r>
      <w:r w:rsidRPr="004D0CE5">
        <w:rPr>
          <w:noProof/>
          <w:sz w:val="23"/>
          <w:szCs w:val="23"/>
        </w:rPr>
        <w:tab/>
      </w:r>
    </w:p>
    <w:tbl>
      <w:tblPr>
        <w:tblW w:w="9090" w:type="dxa"/>
        <w:tblInd w:w="378" w:type="dxa"/>
        <w:tblLayout w:type="fixed"/>
        <w:tblLook w:val="0000" w:firstRow="0" w:lastRow="0" w:firstColumn="0" w:lastColumn="0" w:noHBand="0" w:noVBand="0"/>
      </w:tblPr>
      <w:tblGrid>
        <w:gridCol w:w="3240"/>
        <w:gridCol w:w="2700"/>
        <w:gridCol w:w="3150"/>
      </w:tblGrid>
      <w:tr w:rsidR="000B2DB6" w:rsidRPr="009C6795" w:rsidTr="00AB555D">
        <w:trPr>
          <w:trHeight w:val="882"/>
        </w:trPr>
        <w:tc>
          <w:tcPr>
            <w:tcW w:w="3240" w:type="dxa"/>
          </w:tcPr>
          <w:p w:rsidR="000B2DB6" w:rsidRPr="009C6795" w:rsidRDefault="000B2DB6" w:rsidP="006541C6">
            <w:pPr>
              <w:numPr>
                <w:ilvl w:val="0"/>
                <w:numId w:val="3"/>
              </w:numPr>
            </w:pPr>
            <w:r>
              <w:t>SME/</w:t>
            </w:r>
            <w:r w:rsidRPr="009C6795">
              <w:t>Retail Credit Approval</w:t>
            </w:r>
          </w:p>
          <w:p w:rsidR="000B2DB6" w:rsidRPr="009C6795" w:rsidRDefault="00010B63" w:rsidP="006541C6">
            <w:pPr>
              <w:numPr>
                <w:ilvl w:val="0"/>
                <w:numId w:val="3"/>
              </w:numPr>
            </w:pPr>
            <w:r>
              <w:t>Team Management</w:t>
            </w:r>
          </w:p>
        </w:tc>
        <w:tc>
          <w:tcPr>
            <w:tcW w:w="2700" w:type="dxa"/>
          </w:tcPr>
          <w:p w:rsidR="000B2DB6" w:rsidRPr="009C6795" w:rsidRDefault="00010B63" w:rsidP="006541C6">
            <w:pPr>
              <w:numPr>
                <w:ilvl w:val="0"/>
                <w:numId w:val="3"/>
              </w:numPr>
            </w:pPr>
            <w:r>
              <w:t>Process Management</w:t>
            </w:r>
          </w:p>
          <w:p w:rsidR="000B2DB6" w:rsidRPr="009C6795" w:rsidRDefault="00010B63" w:rsidP="006541C6">
            <w:pPr>
              <w:numPr>
                <w:ilvl w:val="0"/>
                <w:numId w:val="3"/>
              </w:numPr>
            </w:pPr>
            <w:r>
              <w:t>Unit Startup</w:t>
            </w:r>
          </w:p>
        </w:tc>
        <w:tc>
          <w:tcPr>
            <w:tcW w:w="3150" w:type="dxa"/>
          </w:tcPr>
          <w:p w:rsidR="000B2DB6" w:rsidRPr="009C6795" w:rsidRDefault="000C0476" w:rsidP="006541C6">
            <w:pPr>
              <w:numPr>
                <w:ilvl w:val="0"/>
                <w:numId w:val="3"/>
              </w:numPr>
            </w:pPr>
            <w:r>
              <w:t>Vendor Management</w:t>
            </w:r>
          </w:p>
          <w:p w:rsidR="000B2DB6" w:rsidRPr="009C6795" w:rsidRDefault="000B2DB6" w:rsidP="00D04104">
            <w:pPr>
              <w:numPr>
                <w:ilvl w:val="0"/>
                <w:numId w:val="3"/>
              </w:numPr>
            </w:pPr>
            <w:r w:rsidRPr="009C6795">
              <w:t>Credit Polic</w:t>
            </w:r>
            <w:r w:rsidR="00D04104">
              <w:t>y</w:t>
            </w:r>
          </w:p>
        </w:tc>
      </w:tr>
    </w:tbl>
    <w:p w:rsidR="000B2DB6" w:rsidRPr="004D0CE5" w:rsidRDefault="000B2DB6" w:rsidP="00FC3BC7">
      <w:pPr>
        <w:pStyle w:val="ResumeSections"/>
        <w:rPr>
          <w:sz w:val="23"/>
          <w:szCs w:val="23"/>
        </w:rPr>
      </w:pPr>
      <w:r w:rsidRPr="004D0CE5">
        <w:rPr>
          <w:sz w:val="23"/>
          <w:szCs w:val="23"/>
        </w:rPr>
        <w:t xml:space="preserve">Professional Experience </w:t>
      </w:r>
      <w:r w:rsidRPr="004D0CE5">
        <w:rPr>
          <w:sz w:val="23"/>
          <w:szCs w:val="23"/>
        </w:rPr>
        <w:tab/>
      </w:r>
    </w:p>
    <w:p w:rsidR="000C0476" w:rsidRPr="00083F8C" w:rsidRDefault="006B2D07" w:rsidP="000C0476">
      <w:pPr>
        <w:pStyle w:val="Objective"/>
        <w:spacing w:after="0"/>
        <w:ind w:left="-720"/>
        <w:rPr>
          <w:b/>
          <w:i w:val="0"/>
          <w:iCs w:val="0"/>
          <w:spacing w:val="0"/>
        </w:rPr>
      </w:pPr>
      <w:r>
        <w:rPr>
          <w:b/>
          <w:spacing w:val="0"/>
        </w:rPr>
        <w:t xml:space="preserve">      </w:t>
      </w:r>
      <w:r w:rsidR="00872D2B">
        <w:rPr>
          <w:b/>
          <w:spacing w:val="0"/>
        </w:rPr>
        <w:t xml:space="preserve"> </w:t>
      </w:r>
      <w:proofErr w:type="spellStart"/>
      <w:r w:rsidR="000C0476">
        <w:rPr>
          <w:b/>
          <w:i w:val="0"/>
          <w:iCs w:val="0"/>
          <w:spacing w:val="0"/>
          <w:highlight w:val="lightGray"/>
        </w:rPr>
        <w:t>Cashtree</w:t>
      </w:r>
      <w:proofErr w:type="spellEnd"/>
      <w:r w:rsidR="000C0476">
        <w:rPr>
          <w:b/>
          <w:i w:val="0"/>
          <w:iCs w:val="0"/>
          <w:spacing w:val="0"/>
          <w:highlight w:val="lightGray"/>
        </w:rPr>
        <w:t xml:space="preserve"> Consultancy Services –        </w:t>
      </w:r>
      <w:r w:rsidR="00AE1001">
        <w:rPr>
          <w:b/>
          <w:i w:val="0"/>
          <w:iCs w:val="0"/>
          <w:spacing w:val="0"/>
          <w:highlight w:val="lightGray"/>
        </w:rPr>
        <w:t xml:space="preserve">Bhubaneswar   </w:t>
      </w:r>
      <w:r w:rsidR="000C0476">
        <w:rPr>
          <w:b/>
          <w:i w:val="0"/>
          <w:iCs w:val="0"/>
          <w:spacing w:val="0"/>
          <w:highlight w:val="lightGray"/>
        </w:rPr>
        <w:t xml:space="preserve">                                                    Dec 2017 </w:t>
      </w:r>
      <w:r w:rsidR="00BF6CF2">
        <w:rPr>
          <w:b/>
          <w:i w:val="0"/>
          <w:iCs w:val="0"/>
          <w:spacing w:val="0"/>
          <w:highlight w:val="lightGray"/>
        </w:rPr>
        <w:t xml:space="preserve"> till date</w:t>
      </w:r>
      <w:bookmarkStart w:id="0" w:name="_GoBack"/>
      <w:bookmarkEnd w:id="0"/>
    </w:p>
    <w:p w:rsidR="000C0476" w:rsidRPr="006B2D07" w:rsidRDefault="000C0476" w:rsidP="000C0476">
      <w:pPr>
        <w:pStyle w:val="Objective"/>
        <w:spacing w:after="0"/>
        <w:ind w:left="-720"/>
        <w:rPr>
          <w:b/>
          <w:spacing w:val="0"/>
        </w:rPr>
      </w:pPr>
      <w:r>
        <w:rPr>
          <w:b/>
          <w:spacing w:val="0"/>
        </w:rPr>
        <w:t xml:space="preserve">        </w:t>
      </w:r>
      <w:r>
        <w:rPr>
          <w:b/>
          <w:i w:val="0"/>
          <w:spacing w:val="0"/>
        </w:rPr>
        <w:t>Designati</w:t>
      </w:r>
      <w:r w:rsidR="00226F35">
        <w:rPr>
          <w:b/>
          <w:i w:val="0"/>
          <w:spacing w:val="0"/>
        </w:rPr>
        <w:t xml:space="preserve">on: </w:t>
      </w:r>
      <w:r w:rsidR="00CC693A">
        <w:rPr>
          <w:b/>
          <w:i w:val="0"/>
          <w:spacing w:val="0"/>
        </w:rPr>
        <w:t>Manager</w:t>
      </w:r>
      <w:r w:rsidR="00942F2A">
        <w:rPr>
          <w:b/>
          <w:i w:val="0"/>
          <w:spacing w:val="0"/>
        </w:rPr>
        <w:t xml:space="preserve"> - </w:t>
      </w:r>
      <w:r w:rsidR="00226F35">
        <w:rPr>
          <w:b/>
          <w:i w:val="0"/>
          <w:spacing w:val="0"/>
        </w:rPr>
        <w:t xml:space="preserve">Business </w:t>
      </w:r>
      <w:r w:rsidR="00D31712">
        <w:rPr>
          <w:b/>
          <w:i w:val="0"/>
          <w:spacing w:val="0"/>
        </w:rPr>
        <w:t>&amp;</w:t>
      </w:r>
      <w:r w:rsidR="00CC693A">
        <w:rPr>
          <w:b/>
          <w:i w:val="0"/>
          <w:spacing w:val="0"/>
        </w:rPr>
        <w:t xml:space="preserve"> Operation </w:t>
      </w:r>
      <w:r w:rsidR="00226F35">
        <w:rPr>
          <w:b/>
          <w:i w:val="0"/>
          <w:spacing w:val="0"/>
        </w:rPr>
        <w:t xml:space="preserve"> – Retail </w:t>
      </w:r>
      <w:r>
        <w:rPr>
          <w:b/>
          <w:i w:val="0"/>
          <w:spacing w:val="0"/>
        </w:rPr>
        <w:t>Loans &amp; Credit Cards</w:t>
      </w:r>
    </w:p>
    <w:p w:rsidR="00AE1001" w:rsidRPr="00CE3321" w:rsidRDefault="00AE1001" w:rsidP="000C0476">
      <w:pPr>
        <w:pStyle w:val="BodyText"/>
        <w:numPr>
          <w:ilvl w:val="0"/>
          <w:numId w:val="4"/>
        </w:numPr>
        <w:spacing w:line="220" w:lineRule="atLeast"/>
        <w:jc w:val="both"/>
      </w:pPr>
      <w:r w:rsidRPr="00AE1001">
        <w:rPr>
          <w:lang w:val="en-GB"/>
        </w:rPr>
        <w:t xml:space="preserve">Revenue Generation through </w:t>
      </w:r>
      <w:r w:rsidR="006C5D2D" w:rsidRPr="00AE1001">
        <w:rPr>
          <w:lang w:val="en-GB"/>
        </w:rPr>
        <w:t>empanelment</w:t>
      </w:r>
      <w:r w:rsidRPr="00AE1001">
        <w:rPr>
          <w:lang w:val="en-GB"/>
        </w:rPr>
        <w:t xml:space="preserve"> of</w:t>
      </w:r>
      <w:r w:rsidR="003763E7">
        <w:rPr>
          <w:lang w:val="en-GB"/>
        </w:rPr>
        <w:t xml:space="preserve"> business partners/DSA f</w:t>
      </w:r>
      <w:r w:rsidR="003763E7">
        <w:t>or</w:t>
      </w:r>
      <w:r w:rsidR="003763E7">
        <w:rPr>
          <w:lang w:val="en-GB"/>
        </w:rPr>
        <w:t xml:space="preserve"> </w:t>
      </w:r>
      <w:r w:rsidR="003763E7">
        <w:t>loan</w:t>
      </w:r>
      <w:r w:rsidR="003763E7">
        <w:rPr>
          <w:lang w:val="en-GB"/>
        </w:rPr>
        <w:t xml:space="preserve"> sourcing</w:t>
      </w:r>
      <w:r>
        <w:rPr>
          <w:lang w:val="en-GB"/>
        </w:rPr>
        <w:t xml:space="preserve"> across various private sector banks</w:t>
      </w:r>
    </w:p>
    <w:p w:rsidR="00CE3321" w:rsidRPr="00732C0E" w:rsidRDefault="00CE3321" w:rsidP="000C0476">
      <w:pPr>
        <w:pStyle w:val="BodyText"/>
        <w:numPr>
          <w:ilvl w:val="0"/>
          <w:numId w:val="4"/>
        </w:numPr>
        <w:spacing w:line="220" w:lineRule="atLeast"/>
        <w:jc w:val="both"/>
      </w:pPr>
      <w:r>
        <w:rPr>
          <w:lang w:val="en-GB"/>
        </w:rPr>
        <w:t>Processing the loan/Credit Card</w:t>
      </w:r>
      <w:r w:rsidR="003763E7">
        <w:rPr>
          <w:lang w:val="en-GB"/>
        </w:rPr>
        <w:t xml:space="preserve"> application</w:t>
      </w:r>
      <w:r>
        <w:rPr>
          <w:lang w:val="en-GB"/>
        </w:rPr>
        <w:t xml:space="preserve"> as per bank guidelines</w:t>
      </w:r>
      <w:r w:rsidR="000D5AE9">
        <w:rPr>
          <w:lang w:val="en-GB"/>
        </w:rPr>
        <w:t xml:space="preserve"> and then login the files to respective banks</w:t>
      </w:r>
    </w:p>
    <w:p w:rsidR="00732C0E" w:rsidRPr="00732C0E" w:rsidRDefault="00732C0E" w:rsidP="000C0476">
      <w:pPr>
        <w:pStyle w:val="BodyText"/>
        <w:numPr>
          <w:ilvl w:val="0"/>
          <w:numId w:val="4"/>
        </w:numPr>
        <w:spacing w:line="220" w:lineRule="atLeast"/>
        <w:jc w:val="both"/>
      </w:pPr>
      <w:r>
        <w:rPr>
          <w:lang w:val="en-GB"/>
        </w:rPr>
        <w:t>Liaising with bankers o</w:t>
      </w:r>
      <w:r w:rsidR="003763E7">
        <w:rPr>
          <w:lang w:val="en-GB"/>
        </w:rPr>
        <w:t>n status of the files logged-in and getting the approved loans disbursed</w:t>
      </w:r>
    </w:p>
    <w:p w:rsidR="00732C0E" w:rsidRPr="00AE1001" w:rsidRDefault="00732C0E" w:rsidP="000C0476">
      <w:pPr>
        <w:pStyle w:val="BodyText"/>
        <w:numPr>
          <w:ilvl w:val="0"/>
          <w:numId w:val="4"/>
        </w:numPr>
        <w:spacing w:line="220" w:lineRule="atLeast"/>
        <w:jc w:val="both"/>
      </w:pPr>
      <w:r>
        <w:rPr>
          <w:lang w:val="en-GB"/>
        </w:rPr>
        <w:t xml:space="preserve">Meeting with </w:t>
      </w:r>
      <w:r w:rsidR="00BB0203">
        <w:rPr>
          <w:lang w:val="en-GB"/>
        </w:rPr>
        <w:t>business partners/</w:t>
      </w:r>
      <w:r>
        <w:rPr>
          <w:lang w:val="en-GB"/>
        </w:rPr>
        <w:t>DSA</w:t>
      </w:r>
      <w:r w:rsidR="000D5AE9">
        <w:rPr>
          <w:lang w:val="en-GB"/>
        </w:rPr>
        <w:t xml:space="preserve"> on regular basis</w:t>
      </w:r>
      <w:r>
        <w:rPr>
          <w:lang w:val="en-GB"/>
        </w:rPr>
        <w:t xml:space="preserve"> for business enhancement</w:t>
      </w:r>
    </w:p>
    <w:p w:rsidR="000C0476" w:rsidRDefault="000C0476" w:rsidP="00C37B39">
      <w:pPr>
        <w:pStyle w:val="Objective"/>
        <w:spacing w:after="0"/>
        <w:ind w:left="-720"/>
        <w:rPr>
          <w:b/>
          <w:spacing w:val="0"/>
        </w:rPr>
      </w:pPr>
    </w:p>
    <w:p w:rsidR="000C0476" w:rsidRDefault="000C0476" w:rsidP="00C37B39">
      <w:pPr>
        <w:pStyle w:val="Objective"/>
        <w:spacing w:after="0"/>
        <w:ind w:left="-720"/>
        <w:rPr>
          <w:b/>
          <w:spacing w:val="0"/>
        </w:rPr>
      </w:pPr>
    </w:p>
    <w:p w:rsidR="005F0DF0" w:rsidRPr="00083F8C" w:rsidRDefault="000C0476" w:rsidP="00C37B39">
      <w:pPr>
        <w:pStyle w:val="Objective"/>
        <w:spacing w:after="0"/>
        <w:ind w:left="-720"/>
        <w:rPr>
          <w:b/>
          <w:i w:val="0"/>
          <w:iCs w:val="0"/>
          <w:spacing w:val="0"/>
        </w:rPr>
      </w:pPr>
      <w:r>
        <w:rPr>
          <w:b/>
          <w:spacing w:val="0"/>
        </w:rPr>
        <w:t xml:space="preserve">       </w:t>
      </w:r>
      <w:r w:rsidR="006B2D07">
        <w:rPr>
          <w:b/>
          <w:spacing w:val="0"/>
        </w:rPr>
        <w:t xml:space="preserve"> </w:t>
      </w:r>
      <w:r w:rsidR="005F0DF0" w:rsidRPr="00083F8C">
        <w:rPr>
          <w:b/>
          <w:i w:val="0"/>
          <w:iCs w:val="0"/>
          <w:spacing w:val="0"/>
          <w:highlight w:val="lightGray"/>
        </w:rPr>
        <w:t>A</w:t>
      </w:r>
      <w:r w:rsidR="00E854FA">
        <w:rPr>
          <w:b/>
          <w:i w:val="0"/>
          <w:iCs w:val="0"/>
          <w:spacing w:val="0"/>
          <w:highlight w:val="lightGray"/>
        </w:rPr>
        <w:t xml:space="preserve">bu </w:t>
      </w:r>
      <w:r w:rsidR="005F0DF0" w:rsidRPr="00083F8C">
        <w:rPr>
          <w:b/>
          <w:i w:val="0"/>
          <w:iCs w:val="0"/>
          <w:spacing w:val="0"/>
          <w:highlight w:val="lightGray"/>
        </w:rPr>
        <w:t>D</w:t>
      </w:r>
      <w:r w:rsidR="00E854FA">
        <w:rPr>
          <w:b/>
          <w:i w:val="0"/>
          <w:iCs w:val="0"/>
          <w:spacing w:val="0"/>
          <w:highlight w:val="lightGray"/>
        </w:rPr>
        <w:t xml:space="preserve">habi </w:t>
      </w:r>
      <w:r w:rsidR="005F0DF0" w:rsidRPr="00083F8C">
        <w:rPr>
          <w:b/>
          <w:i w:val="0"/>
          <w:iCs w:val="0"/>
          <w:spacing w:val="0"/>
          <w:highlight w:val="lightGray"/>
        </w:rPr>
        <w:t>C</w:t>
      </w:r>
      <w:r w:rsidR="00E854FA">
        <w:rPr>
          <w:b/>
          <w:i w:val="0"/>
          <w:iCs w:val="0"/>
          <w:spacing w:val="0"/>
          <w:highlight w:val="lightGray"/>
        </w:rPr>
        <w:t xml:space="preserve">ommercial </w:t>
      </w:r>
      <w:r w:rsidR="005F0DF0" w:rsidRPr="00083F8C">
        <w:rPr>
          <w:b/>
          <w:i w:val="0"/>
          <w:iCs w:val="0"/>
          <w:spacing w:val="0"/>
          <w:highlight w:val="lightGray"/>
        </w:rPr>
        <w:t>B</w:t>
      </w:r>
      <w:r w:rsidR="00E854FA">
        <w:rPr>
          <w:b/>
          <w:i w:val="0"/>
          <w:iCs w:val="0"/>
          <w:spacing w:val="0"/>
          <w:highlight w:val="lightGray"/>
        </w:rPr>
        <w:t>ank</w:t>
      </w:r>
      <w:r>
        <w:rPr>
          <w:b/>
          <w:i w:val="0"/>
          <w:iCs w:val="0"/>
          <w:spacing w:val="0"/>
          <w:highlight w:val="lightGray"/>
        </w:rPr>
        <w:t xml:space="preserve">                Dubai, UAE</w:t>
      </w:r>
      <w:r w:rsidR="006B2D07">
        <w:rPr>
          <w:b/>
          <w:i w:val="0"/>
          <w:iCs w:val="0"/>
          <w:spacing w:val="0"/>
          <w:highlight w:val="lightGray"/>
        </w:rPr>
        <w:t xml:space="preserve">                                                    Apr 2014 - Apr</w:t>
      </w:r>
      <w:r w:rsidR="00EA4B33">
        <w:rPr>
          <w:b/>
          <w:i w:val="0"/>
          <w:iCs w:val="0"/>
          <w:spacing w:val="0"/>
          <w:highlight w:val="lightGray"/>
        </w:rPr>
        <w:t xml:space="preserve"> 2017</w:t>
      </w:r>
    </w:p>
    <w:p w:rsidR="00010B63" w:rsidRPr="006B2D07" w:rsidRDefault="000B2DB6" w:rsidP="00010B63">
      <w:pPr>
        <w:pStyle w:val="Objective"/>
        <w:spacing w:after="0"/>
        <w:ind w:left="-720"/>
        <w:rPr>
          <w:b/>
          <w:spacing w:val="0"/>
        </w:rPr>
      </w:pPr>
      <w:r>
        <w:rPr>
          <w:b/>
          <w:spacing w:val="0"/>
        </w:rPr>
        <w:t xml:space="preserve"> </w:t>
      </w:r>
      <w:r w:rsidR="005F0DF0">
        <w:rPr>
          <w:b/>
          <w:spacing w:val="0"/>
        </w:rPr>
        <w:t xml:space="preserve">     </w:t>
      </w:r>
      <w:r w:rsidR="00872D2B">
        <w:rPr>
          <w:b/>
          <w:spacing w:val="0"/>
        </w:rPr>
        <w:t xml:space="preserve"> </w:t>
      </w:r>
      <w:r w:rsidR="005F0DF0">
        <w:rPr>
          <w:b/>
          <w:spacing w:val="0"/>
        </w:rPr>
        <w:t xml:space="preserve"> </w:t>
      </w:r>
      <w:r w:rsidR="005F0DF0">
        <w:rPr>
          <w:b/>
          <w:i w:val="0"/>
          <w:spacing w:val="0"/>
        </w:rPr>
        <w:t>Designation: Team Le</w:t>
      </w:r>
      <w:r w:rsidR="00CB21C7">
        <w:rPr>
          <w:b/>
          <w:i w:val="0"/>
          <w:spacing w:val="0"/>
        </w:rPr>
        <w:t xml:space="preserve">ader – Credit for </w:t>
      </w:r>
      <w:r w:rsidR="00872B0E">
        <w:rPr>
          <w:b/>
          <w:i w:val="0"/>
          <w:spacing w:val="0"/>
        </w:rPr>
        <w:t>LAP, Business</w:t>
      </w:r>
      <w:r w:rsidR="005F0DF0">
        <w:rPr>
          <w:b/>
          <w:i w:val="0"/>
          <w:spacing w:val="0"/>
        </w:rPr>
        <w:t xml:space="preserve"> Loans</w:t>
      </w:r>
      <w:r w:rsidR="00872B0E">
        <w:rPr>
          <w:b/>
          <w:i w:val="0"/>
          <w:spacing w:val="0"/>
        </w:rPr>
        <w:t xml:space="preserve"> &amp; Auto Loans</w:t>
      </w:r>
    </w:p>
    <w:p w:rsidR="005F0DF0" w:rsidRPr="005F0DF0" w:rsidRDefault="005F0DF0" w:rsidP="00872D2B">
      <w:pPr>
        <w:pStyle w:val="BodyText"/>
        <w:numPr>
          <w:ilvl w:val="0"/>
          <w:numId w:val="4"/>
        </w:numPr>
        <w:spacing w:line="220" w:lineRule="atLeast"/>
        <w:jc w:val="both"/>
      </w:pPr>
      <w:r w:rsidRPr="005F0DF0">
        <w:t>Credit app</w:t>
      </w:r>
      <w:r w:rsidR="008D39DC">
        <w:t xml:space="preserve">roval for all </w:t>
      </w:r>
      <w:r w:rsidRPr="005F0DF0">
        <w:t>loan applications</w:t>
      </w:r>
      <w:r w:rsidR="00872D2B">
        <w:t xml:space="preserve"> which includes Business lo</w:t>
      </w:r>
      <w:r w:rsidR="00893FC7">
        <w:t>ans for</w:t>
      </w:r>
      <w:r w:rsidR="005406D3">
        <w:t xml:space="preserve"> amount </w:t>
      </w:r>
      <w:r w:rsidR="00016F76">
        <w:t>up to</w:t>
      </w:r>
      <w:r w:rsidR="005406D3">
        <w:t xml:space="preserve"> AED 2.00M,</w:t>
      </w:r>
      <w:r w:rsidR="00872D2B">
        <w:t xml:space="preserve"> Personal loa</w:t>
      </w:r>
      <w:r w:rsidR="00510CB7">
        <w:t>n</w:t>
      </w:r>
      <w:r w:rsidR="00893FC7">
        <w:t xml:space="preserve"> for </w:t>
      </w:r>
      <w:r w:rsidR="00510CB7">
        <w:t>s</w:t>
      </w:r>
      <w:r w:rsidR="00893FC7">
        <w:t>alaried individual</w:t>
      </w:r>
      <w:r w:rsidR="00010B63">
        <w:t xml:space="preserve">, </w:t>
      </w:r>
      <w:r w:rsidR="00510CB7">
        <w:t>Auto loan</w:t>
      </w:r>
      <w:r w:rsidR="00872B0E">
        <w:t xml:space="preserve"> and </w:t>
      </w:r>
      <w:r w:rsidR="00872B0E">
        <w:rPr>
          <w:lang w:val="en-GB"/>
        </w:rPr>
        <w:t>LAP</w:t>
      </w:r>
      <w:r w:rsidR="00AA778E">
        <w:rPr>
          <w:lang w:val="en-GB"/>
        </w:rPr>
        <w:t xml:space="preserve"> </w:t>
      </w:r>
      <w:proofErr w:type="spellStart"/>
      <w:r w:rsidR="00AA778E">
        <w:rPr>
          <w:lang w:val="en-GB"/>
        </w:rPr>
        <w:t>upto</w:t>
      </w:r>
      <w:proofErr w:type="spellEnd"/>
      <w:r w:rsidR="00AA778E">
        <w:rPr>
          <w:lang w:val="en-GB"/>
        </w:rPr>
        <w:t xml:space="preserve"> AED 2</w:t>
      </w:r>
      <w:r w:rsidR="00E92F09">
        <w:rPr>
          <w:lang w:val="en-GB"/>
        </w:rPr>
        <w:t>.00M</w:t>
      </w:r>
      <w:r w:rsidR="00510CB7">
        <w:t>. This includes visiting</w:t>
      </w:r>
      <w:r w:rsidR="00872B0E">
        <w:t xml:space="preserve"> the customer office or </w:t>
      </w:r>
      <w:r w:rsidR="00872B0E">
        <w:rPr>
          <w:lang w:val="en-GB"/>
        </w:rPr>
        <w:t>business premises</w:t>
      </w:r>
      <w:r w:rsidR="00510CB7">
        <w:t xml:space="preserve"> to under</w:t>
      </w:r>
      <w:r w:rsidR="003D2586">
        <w:t>st</w:t>
      </w:r>
      <w:r w:rsidR="00510CB7">
        <w:t xml:space="preserve">and the business model, </w:t>
      </w:r>
      <w:r w:rsidR="00872B0E">
        <w:rPr>
          <w:lang w:val="en-GB"/>
        </w:rPr>
        <w:t xml:space="preserve">conduct </w:t>
      </w:r>
      <w:r w:rsidR="003D2586">
        <w:t xml:space="preserve">business risk analysis, customer </w:t>
      </w:r>
      <w:r w:rsidR="00510CB7">
        <w:t>requirement</w:t>
      </w:r>
      <w:r w:rsidR="003D2586">
        <w:t xml:space="preserve"> and structuring the loan as per request</w:t>
      </w:r>
      <w:r w:rsidR="00510CB7">
        <w:t>, intensive financ</w:t>
      </w:r>
      <w:r w:rsidR="009046A7">
        <w:t>ial statement analysis like Ratio Analysis, Working C</w:t>
      </w:r>
      <w:r w:rsidR="00510CB7">
        <w:t>ap</w:t>
      </w:r>
      <w:r w:rsidR="009046A7">
        <w:t xml:space="preserve">ital gap, </w:t>
      </w:r>
      <w:r w:rsidR="00E2281F">
        <w:t>leveraging analysis</w:t>
      </w:r>
      <w:r w:rsidR="00E2281F">
        <w:rPr>
          <w:lang w:val="en-GB"/>
        </w:rPr>
        <w:t xml:space="preserve"> etc. </w:t>
      </w:r>
    </w:p>
    <w:p w:rsidR="005F0DF0" w:rsidRPr="005F0DF0" w:rsidRDefault="005406D3" w:rsidP="005F0DF0">
      <w:pPr>
        <w:pStyle w:val="BodyText"/>
        <w:numPr>
          <w:ilvl w:val="0"/>
          <w:numId w:val="4"/>
        </w:numPr>
        <w:spacing w:line="220" w:lineRule="atLeast"/>
        <w:jc w:val="both"/>
      </w:pPr>
      <w:r>
        <w:t>V</w:t>
      </w:r>
      <w:r w:rsidR="00872D2B">
        <w:t>endor management to ensure all the loan application</w:t>
      </w:r>
      <w:r w:rsidR="00817EEA">
        <w:t xml:space="preserve"> are processed as per agreed</w:t>
      </w:r>
      <w:r w:rsidR="00FF32EE">
        <w:t xml:space="preserve"> SL</w:t>
      </w:r>
      <w:r w:rsidR="00FF32EE">
        <w:rPr>
          <w:lang w:val="en-GB"/>
        </w:rPr>
        <w:t xml:space="preserve">A </w:t>
      </w:r>
    </w:p>
    <w:p w:rsidR="008D39DC" w:rsidRDefault="005F0DF0" w:rsidP="00872D2B">
      <w:pPr>
        <w:pStyle w:val="BodyText"/>
        <w:numPr>
          <w:ilvl w:val="0"/>
          <w:numId w:val="4"/>
        </w:numPr>
        <w:spacing w:line="220" w:lineRule="atLeast"/>
        <w:jc w:val="both"/>
      </w:pPr>
      <w:r w:rsidRPr="005F0DF0">
        <w:t>Team Management</w:t>
      </w:r>
      <w:r w:rsidR="00872B0E">
        <w:rPr>
          <w:lang w:val="en-GB"/>
        </w:rPr>
        <w:t xml:space="preserve"> which includes training and updation of policy </w:t>
      </w:r>
      <w:r w:rsidR="00E2281F">
        <w:rPr>
          <w:lang w:val="en-GB"/>
        </w:rPr>
        <w:t xml:space="preserve">and Central Bank regulatory </w:t>
      </w:r>
      <w:r w:rsidR="00872B0E">
        <w:rPr>
          <w:lang w:val="en-GB"/>
        </w:rPr>
        <w:t>changes on regular basis.</w:t>
      </w:r>
    </w:p>
    <w:p w:rsidR="005F0DF0" w:rsidRPr="005F0DF0" w:rsidRDefault="008D39DC" w:rsidP="00872D2B">
      <w:pPr>
        <w:pStyle w:val="BodyText"/>
        <w:numPr>
          <w:ilvl w:val="0"/>
          <w:numId w:val="4"/>
        </w:numPr>
        <w:spacing w:line="220" w:lineRule="atLeast"/>
        <w:jc w:val="both"/>
      </w:pPr>
      <w:r>
        <w:t>Process</w:t>
      </w:r>
      <w:r w:rsidR="00817EEA">
        <w:t xml:space="preserve"> ma</w:t>
      </w:r>
      <w:r w:rsidR="00010B63">
        <w:t>nagement including improvement in pr</w:t>
      </w:r>
      <w:r w:rsidR="00DA4B60">
        <w:t>ocess to increase productivity</w:t>
      </w:r>
      <w:r w:rsidR="00DA4B60">
        <w:rPr>
          <w:lang w:val="en-GB"/>
        </w:rPr>
        <w:t xml:space="preserve"> &amp; </w:t>
      </w:r>
      <w:r w:rsidR="00DA4B60">
        <w:t>volume managem</w:t>
      </w:r>
      <w:r w:rsidR="00DA4B60">
        <w:rPr>
          <w:lang w:val="en-GB"/>
        </w:rPr>
        <w:t>ent with reduction in processing cost of CIU</w:t>
      </w:r>
    </w:p>
    <w:p w:rsidR="005F0DF0" w:rsidRPr="00153B53" w:rsidRDefault="00872D2B" w:rsidP="00E628C9">
      <w:pPr>
        <w:pStyle w:val="BodyText"/>
        <w:numPr>
          <w:ilvl w:val="0"/>
          <w:numId w:val="4"/>
        </w:numPr>
        <w:spacing w:line="220" w:lineRule="atLeast"/>
        <w:jc w:val="both"/>
        <w:rPr>
          <w:b/>
          <w:i/>
        </w:rPr>
      </w:pPr>
      <w:r w:rsidRPr="00153B53">
        <w:t>Regularly int</w:t>
      </w:r>
      <w:r w:rsidR="00FF32EE">
        <w:t xml:space="preserve">eracting with the </w:t>
      </w:r>
      <w:r w:rsidR="00FF32EE">
        <w:rPr>
          <w:lang w:val="en-GB"/>
        </w:rPr>
        <w:t>B</w:t>
      </w:r>
      <w:r w:rsidR="00FF32EE">
        <w:t>usiness,</w:t>
      </w:r>
      <w:r w:rsidR="00FF32EE">
        <w:rPr>
          <w:lang w:val="en-GB"/>
        </w:rPr>
        <w:t xml:space="preserve"> C</w:t>
      </w:r>
      <w:r w:rsidR="005406D3">
        <w:t>ollections, RCAD</w:t>
      </w:r>
      <w:r w:rsidR="00FF32EE">
        <w:rPr>
          <w:lang w:val="en-GB"/>
        </w:rPr>
        <w:t>, Customer Service, IA</w:t>
      </w:r>
      <w:r w:rsidR="005406D3">
        <w:t xml:space="preserve"> and O</w:t>
      </w:r>
      <w:r w:rsidRPr="00153B53">
        <w:t>perations</w:t>
      </w:r>
      <w:r w:rsidR="005406D3">
        <w:t xml:space="preserve"> Risk U</w:t>
      </w:r>
      <w:r w:rsidRPr="00153B53">
        <w:t>nit.</w:t>
      </w:r>
      <w:r w:rsidR="005F0DF0" w:rsidRPr="00153B53">
        <w:rPr>
          <w:b/>
          <w:i/>
        </w:rPr>
        <w:tab/>
      </w:r>
    </w:p>
    <w:p w:rsidR="00872D2B" w:rsidRDefault="00872D2B" w:rsidP="00872D2B">
      <w:pPr>
        <w:pStyle w:val="BodyText"/>
        <w:spacing w:line="220" w:lineRule="atLeast"/>
        <w:jc w:val="both"/>
        <w:rPr>
          <w:b/>
          <w:i/>
        </w:rPr>
      </w:pPr>
      <w:r>
        <w:rPr>
          <w:b/>
          <w:i/>
        </w:rPr>
        <w:t>Achievement: Successfully setup the Credit Un</w:t>
      </w:r>
      <w:r w:rsidR="003D2586">
        <w:rPr>
          <w:b/>
          <w:i/>
        </w:rPr>
        <w:t>it for Simply life from</w:t>
      </w:r>
      <w:r>
        <w:rPr>
          <w:b/>
          <w:i/>
        </w:rPr>
        <w:t xml:space="preserve"> the day of its launch</w:t>
      </w:r>
    </w:p>
    <w:p w:rsidR="00813CD2" w:rsidRDefault="00813CD2" w:rsidP="00872D2B">
      <w:pPr>
        <w:pStyle w:val="BodyText"/>
        <w:spacing w:line="220" w:lineRule="atLeast"/>
        <w:jc w:val="both"/>
        <w:rPr>
          <w:b/>
          <w:i/>
          <w:lang w:val="en-GB"/>
        </w:rPr>
      </w:pPr>
      <w:r>
        <w:rPr>
          <w:b/>
          <w:i/>
        </w:rPr>
        <w:t>Reporting : Head of Credit</w:t>
      </w:r>
    </w:p>
    <w:p w:rsidR="00876397" w:rsidRDefault="00876397" w:rsidP="00872D2B">
      <w:pPr>
        <w:pStyle w:val="BodyText"/>
        <w:spacing w:line="220" w:lineRule="atLeast"/>
        <w:jc w:val="both"/>
        <w:rPr>
          <w:b/>
          <w:i/>
          <w:lang w:val="en-GB"/>
        </w:rPr>
      </w:pPr>
    </w:p>
    <w:p w:rsidR="00876397" w:rsidRDefault="00876397" w:rsidP="00872D2B">
      <w:pPr>
        <w:pStyle w:val="BodyText"/>
        <w:spacing w:line="220" w:lineRule="atLeast"/>
        <w:jc w:val="both"/>
        <w:rPr>
          <w:b/>
          <w:i/>
          <w:lang w:val="en-GB"/>
        </w:rPr>
      </w:pPr>
    </w:p>
    <w:p w:rsidR="00876397" w:rsidRPr="00876397" w:rsidRDefault="00876397" w:rsidP="00872D2B">
      <w:pPr>
        <w:pStyle w:val="BodyText"/>
        <w:spacing w:line="220" w:lineRule="atLeast"/>
        <w:jc w:val="both"/>
        <w:rPr>
          <w:b/>
          <w:i/>
          <w:lang w:val="en-GB"/>
        </w:rPr>
      </w:pPr>
    </w:p>
    <w:p w:rsidR="005F0DF0" w:rsidRDefault="005F0DF0" w:rsidP="00C37B39">
      <w:pPr>
        <w:pStyle w:val="Objective"/>
        <w:spacing w:after="0"/>
        <w:ind w:left="-720"/>
        <w:rPr>
          <w:b/>
          <w:spacing w:val="0"/>
        </w:rPr>
      </w:pPr>
      <w:r>
        <w:rPr>
          <w:b/>
          <w:i w:val="0"/>
          <w:spacing w:val="0"/>
        </w:rPr>
        <w:lastRenderedPageBreak/>
        <w:tab/>
      </w:r>
      <w:r>
        <w:rPr>
          <w:b/>
          <w:i w:val="0"/>
          <w:spacing w:val="0"/>
        </w:rPr>
        <w:tab/>
      </w:r>
      <w:r>
        <w:rPr>
          <w:b/>
          <w:i w:val="0"/>
          <w:spacing w:val="0"/>
        </w:rPr>
        <w:tab/>
      </w:r>
    </w:p>
    <w:p w:rsidR="000B2DB6" w:rsidRPr="006B2D07" w:rsidRDefault="00BC5C03" w:rsidP="00C37B39">
      <w:pPr>
        <w:pStyle w:val="Objective"/>
        <w:spacing w:after="0"/>
        <w:ind w:left="-720"/>
        <w:rPr>
          <w:b/>
          <w:i w:val="0"/>
          <w:spacing w:val="0"/>
        </w:rPr>
      </w:pPr>
      <w:r w:rsidRPr="006B2D07">
        <w:rPr>
          <w:b/>
          <w:i w:val="0"/>
          <w:spacing w:val="0"/>
          <w:sz w:val="22"/>
          <w:szCs w:val="22"/>
        </w:rPr>
        <w:t xml:space="preserve">       </w:t>
      </w:r>
      <w:r w:rsidRPr="006B2D07">
        <w:rPr>
          <w:b/>
          <w:i w:val="0"/>
          <w:spacing w:val="0"/>
          <w:highlight w:val="darkGray"/>
        </w:rPr>
        <w:t xml:space="preserve">Emirates NBD </w:t>
      </w:r>
      <w:r w:rsidR="000C0476">
        <w:rPr>
          <w:b/>
          <w:i w:val="0"/>
          <w:spacing w:val="0"/>
          <w:highlight w:val="darkGray"/>
        </w:rPr>
        <w:t xml:space="preserve">                        Dubai, UAE</w:t>
      </w:r>
      <w:r w:rsidR="004907DA" w:rsidRPr="006B2D07">
        <w:rPr>
          <w:b/>
          <w:i w:val="0"/>
          <w:spacing w:val="0"/>
          <w:highlight w:val="darkGray"/>
        </w:rPr>
        <w:t xml:space="preserve">    </w:t>
      </w:r>
      <w:r w:rsidR="000C0476">
        <w:rPr>
          <w:b/>
          <w:i w:val="0"/>
          <w:spacing w:val="0"/>
          <w:highlight w:val="darkGray"/>
        </w:rPr>
        <w:t xml:space="preserve">     </w:t>
      </w:r>
      <w:r w:rsidR="006B2D07" w:rsidRPr="006B2D07">
        <w:rPr>
          <w:b/>
          <w:i w:val="0"/>
          <w:spacing w:val="0"/>
          <w:highlight w:val="darkGray"/>
        </w:rPr>
        <w:t xml:space="preserve">                             </w:t>
      </w:r>
      <w:r w:rsidR="004907DA" w:rsidRPr="006B2D07">
        <w:rPr>
          <w:b/>
          <w:i w:val="0"/>
          <w:spacing w:val="0"/>
          <w:highlight w:val="darkGray"/>
        </w:rPr>
        <w:t xml:space="preserve"> </w:t>
      </w:r>
      <w:r w:rsidR="006B2D07" w:rsidRPr="006B2D07">
        <w:rPr>
          <w:b/>
          <w:i w:val="0"/>
          <w:spacing w:val="0"/>
          <w:highlight w:val="darkGray"/>
        </w:rPr>
        <w:t xml:space="preserve">                             </w:t>
      </w:r>
      <w:r w:rsidR="003C5DA0">
        <w:rPr>
          <w:b/>
          <w:i w:val="0"/>
          <w:spacing w:val="0"/>
          <w:highlight w:val="darkGray"/>
        </w:rPr>
        <w:t xml:space="preserve">Sept 2006 - Mar </w:t>
      </w:r>
      <w:r w:rsidR="008B43E1" w:rsidRPr="006B2D07">
        <w:rPr>
          <w:b/>
          <w:i w:val="0"/>
          <w:spacing w:val="0"/>
          <w:highlight w:val="darkGray"/>
        </w:rPr>
        <w:t>2014</w:t>
      </w:r>
    </w:p>
    <w:p w:rsidR="00F204DE" w:rsidRDefault="000B2DB6" w:rsidP="00C37B39">
      <w:pPr>
        <w:pStyle w:val="Objective"/>
        <w:spacing w:after="0"/>
        <w:ind w:left="-720"/>
        <w:rPr>
          <w:b/>
          <w:i w:val="0"/>
          <w:spacing w:val="0"/>
        </w:rPr>
      </w:pPr>
      <w:r w:rsidRPr="006B2D07">
        <w:rPr>
          <w:b/>
          <w:spacing w:val="0"/>
        </w:rPr>
        <w:t xml:space="preserve">     </w:t>
      </w:r>
      <w:r w:rsidR="00CF44EB">
        <w:rPr>
          <w:b/>
          <w:spacing w:val="0"/>
        </w:rPr>
        <w:t xml:space="preserve">  </w:t>
      </w:r>
      <w:r w:rsidR="00761D4C">
        <w:rPr>
          <w:b/>
          <w:i w:val="0"/>
          <w:spacing w:val="0"/>
        </w:rPr>
        <w:t>Designation: Assistant Manager – C</w:t>
      </w:r>
      <w:r w:rsidR="005A2D23">
        <w:rPr>
          <w:b/>
          <w:i w:val="0"/>
          <w:spacing w:val="0"/>
        </w:rPr>
        <w:t xml:space="preserve">redit for LAP </w:t>
      </w:r>
      <w:r w:rsidR="00761D4C">
        <w:rPr>
          <w:b/>
          <w:i w:val="0"/>
          <w:spacing w:val="0"/>
        </w:rPr>
        <w:t>and Business Vehicle</w:t>
      </w:r>
      <w:r w:rsidR="005A2D23">
        <w:rPr>
          <w:b/>
          <w:i w:val="0"/>
          <w:spacing w:val="0"/>
        </w:rPr>
        <w:t xml:space="preserve">                     June 2013 - Mar 14 </w:t>
      </w:r>
    </w:p>
    <w:p w:rsidR="00DD2605" w:rsidRDefault="00DD2605" w:rsidP="00C37B39">
      <w:pPr>
        <w:pStyle w:val="Objective"/>
        <w:spacing w:after="0"/>
        <w:ind w:left="-720"/>
        <w:rPr>
          <w:b/>
          <w:i w:val="0"/>
          <w:spacing w:val="0"/>
        </w:rPr>
      </w:pPr>
    </w:p>
    <w:p w:rsidR="00761D4C" w:rsidRPr="00DB3A8B" w:rsidRDefault="00E45A7E" w:rsidP="00E45A7E">
      <w:pPr>
        <w:pStyle w:val="BodyText"/>
        <w:numPr>
          <w:ilvl w:val="0"/>
          <w:numId w:val="4"/>
        </w:numPr>
        <w:spacing w:line="220" w:lineRule="atLeast"/>
        <w:jc w:val="both"/>
      </w:pPr>
      <w:r w:rsidRPr="00DB3A8B">
        <w:t>Credit &amp;</w:t>
      </w:r>
      <w:r w:rsidR="006C54B4">
        <w:rPr>
          <w:lang w:val="en-GB"/>
        </w:rPr>
        <w:t xml:space="preserve"> </w:t>
      </w:r>
      <w:r w:rsidR="006C54B4">
        <w:t xml:space="preserve">Financial </w:t>
      </w:r>
      <w:r w:rsidR="006C54B4">
        <w:rPr>
          <w:lang w:val="en-GB"/>
        </w:rPr>
        <w:t>a</w:t>
      </w:r>
      <w:proofErr w:type="spellStart"/>
      <w:r w:rsidRPr="00DB3A8B">
        <w:t>nalysis</w:t>
      </w:r>
      <w:proofErr w:type="spellEnd"/>
      <w:r w:rsidRPr="00DB3A8B">
        <w:t xml:space="preserve"> </w:t>
      </w:r>
      <w:r w:rsidR="00A0010A">
        <w:t xml:space="preserve">and approval </w:t>
      </w:r>
      <w:r w:rsidRPr="00DB3A8B">
        <w:t xml:space="preserve">for </w:t>
      </w:r>
      <w:r w:rsidR="00D90345">
        <w:t xml:space="preserve">SME applicants </w:t>
      </w:r>
      <w:r w:rsidRPr="00DB3A8B">
        <w:t>requesting for LAP/Business vehicles</w:t>
      </w:r>
      <w:r w:rsidR="00D90345">
        <w:t>/Business Loans</w:t>
      </w:r>
      <w:r w:rsidRPr="00DB3A8B">
        <w:t xml:space="preserve"> including making proposals for Credit Committee approval</w:t>
      </w:r>
      <w:r w:rsidR="0020252F">
        <w:rPr>
          <w:lang w:val="en-GB"/>
        </w:rPr>
        <w:t xml:space="preserve"> for high loan ticket size</w:t>
      </w:r>
      <w:r w:rsidRPr="00DB3A8B">
        <w:t>.</w:t>
      </w:r>
      <w:r w:rsidR="00A0010A">
        <w:t xml:space="preserve"> App</w:t>
      </w:r>
      <w:r w:rsidR="00DA4B60">
        <w:t>roval delegation of AED 1.50</w:t>
      </w:r>
      <w:r w:rsidR="00DA4B60">
        <w:rPr>
          <w:lang w:val="en-GB"/>
        </w:rPr>
        <w:t>M</w:t>
      </w:r>
      <w:r w:rsidR="00A0010A">
        <w:t>.</w:t>
      </w:r>
    </w:p>
    <w:p w:rsidR="00E45A7E" w:rsidRPr="00DB3A8B" w:rsidRDefault="00543A36" w:rsidP="00E45A7E">
      <w:pPr>
        <w:pStyle w:val="BodyText"/>
        <w:numPr>
          <w:ilvl w:val="0"/>
          <w:numId w:val="4"/>
        </w:numPr>
        <w:spacing w:line="220" w:lineRule="atLeast"/>
        <w:jc w:val="both"/>
      </w:pPr>
      <w:r w:rsidRPr="00DB3A8B">
        <w:t>Carrying out</w:t>
      </w:r>
      <w:r w:rsidR="00E45A7E" w:rsidRPr="00DB3A8B">
        <w:t xml:space="preserve"> cu</w:t>
      </w:r>
      <w:r w:rsidR="00587788" w:rsidRPr="00DB3A8B">
        <w:t xml:space="preserve">stomer visit for high value loan tickets and wherever </w:t>
      </w:r>
      <w:r w:rsidR="0020252F" w:rsidRPr="00DB3A8B">
        <w:t>required.</w:t>
      </w:r>
      <w:r w:rsidR="0020252F">
        <w:rPr>
          <w:lang w:val="en-GB"/>
        </w:rPr>
        <w:t xml:space="preserve"> Meeting property v</w:t>
      </w:r>
      <w:r w:rsidR="00B00ABF">
        <w:rPr>
          <w:lang w:val="en-GB"/>
        </w:rPr>
        <w:t>aluators to understand the property price trend in Dubai</w:t>
      </w:r>
    </w:p>
    <w:p w:rsidR="00E45A7E" w:rsidRPr="00DB3A8B" w:rsidRDefault="00E45A7E" w:rsidP="00E45A7E">
      <w:pPr>
        <w:pStyle w:val="BodyText"/>
        <w:numPr>
          <w:ilvl w:val="0"/>
          <w:numId w:val="4"/>
        </w:numPr>
        <w:spacing w:line="220" w:lineRule="atLeast"/>
        <w:jc w:val="both"/>
      </w:pPr>
      <w:r w:rsidRPr="00DB3A8B">
        <w:t>Ensuring documentation accuracy</w:t>
      </w:r>
      <w:r w:rsidR="00F204DE" w:rsidRPr="00DB3A8B">
        <w:t xml:space="preserve"> including issuing Pre approval letter, Sanction Letter, Mortgage contract etc</w:t>
      </w:r>
    </w:p>
    <w:p w:rsidR="00E45A7E" w:rsidRPr="00DB3A8B" w:rsidRDefault="00E45A7E" w:rsidP="00E45A7E">
      <w:pPr>
        <w:pStyle w:val="BodyText"/>
        <w:numPr>
          <w:ilvl w:val="0"/>
          <w:numId w:val="4"/>
        </w:numPr>
        <w:spacing w:line="220" w:lineRule="atLeast"/>
        <w:jc w:val="both"/>
      </w:pPr>
      <w:r w:rsidRPr="00DB3A8B">
        <w:t>Disbursal</w:t>
      </w:r>
    </w:p>
    <w:p w:rsidR="00A26A7B" w:rsidRPr="00B00ABF" w:rsidRDefault="00B00ABF" w:rsidP="00F204DE">
      <w:pPr>
        <w:pStyle w:val="BodyText"/>
        <w:spacing w:line="220" w:lineRule="atLeast"/>
        <w:ind w:left="720"/>
        <w:jc w:val="both"/>
        <w:rPr>
          <w:lang w:val="en-GB"/>
        </w:rPr>
      </w:pPr>
      <w:r>
        <w:rPr>
          <w:lang w:val="en-GB"/>
        </w:rPr>
        <w:t xml:space="preserve"> </w:t>
      </w:r>
    </w:p>
    <w:p w:rsidR="000B2DB6" w:rsidRDefault="00B00ABF" w:rsidP="00C37B39">
      <w:pPr>
        <w:pStyle w:val="Objective"/>
        <w:spacing w:after="0"/>
        <w:ind w:left="-720"/>
        <w:rPr>
          <w:b/>
          <w:i w:val="0"/>
          <w:spacing w:val="0"/>
        </w:rPr>
      </w:pPr>
      <w:r>
        <w:rPr>
          <w:b/>
          <w:i w:val="0"/>
          <w:spacing w:val="0"/>
        </w:rPr>
        <w:t xml:space="preserve">       </w:t>
      </w:r>
      <w:r w:rsidR="000C0476">
        <w:rPr>
          <w:b/>
          <w:i w:val="0"/>
          <w:spacing w:val="0"/>
        </w:rPr>
        <w:t xml:space="preserve"> </w:t>
      </w:r>
      <w:r w:rsidR="00794BF1">
        <w:rPr>
          <w:b/>
          <w:i w:val="0"/>
          <w:spacing w:val="0"/>
        </w:rPr>
        <w:t xml:space="preserve"> </w:t>
      </w:r>
      <w:r w:rsidR="00A85BBA">
        <w:rPr>
          <w:b/>
          <w:i w:val="0"/>
          <w:spacing w:val="0"/>
        </w:rPr>
        <w:t>Designation:</w:t>
      </w:r>
      <w:r w:rsidR="000B2DB6">
        <w:rPr>
          <w:b/>
          <w:i w:val="0"/>
          <w:spacing w:val="0"/>
        </w:rPr>
        <w:t xml:space="preserve"> Sr</w:t>
      </w:r>
      <w:r w:rsidR="00676BDD">
        <w:rPr>
          <w:b/>
          <w:i w:val="0"/>
          <w:spacing w:val="0"/>
        </w:rPr>
        <w:t>.</w:t>
      </w:r>
      <w:r w:rsidR="000B2DB6">
        <w:rPr>
          <w:b/>
          <w:i w:val="0"/>
          <w:spacing w:val="0"/>
        </w:rPr>
        <w:t xml:space="preserve"> Credit Analyst</w:t>
      </w:r>
      <w:r w:rsidR="005A2D23">
        <w:rPr>
          <w:b/>
          <w:i w:val="0"/>
          <w:spacing w:val="0"/>
        </w:rPr>
        <w:t xml:space="preserve">- SME                                  </w:t>
      </w:r>
      <w:r w:rsidR="00794BF1">
        <w:rPr>
          <w:b/>
          <w:i w:val="0"/>
          <w:spacing w:val="0"/>
        </w:rPr>
        <w:t xml:space="preserve">        </w:t>
      </w:r>
      <w:r w:rsidR="005A2D23">
        <w:rPr>
          <w:b/>
          <w:i w:val="0"/>
          <w:spacing w:val="0"/>
        </w:rPr>
        <w:t xml:space="preserve">                 </w:t>
      </w:r>
      <w:r w:rsidR="00794BF1">
        <w:rPr>
          <w:b/>
          <w:i w:val="0"/>
          <w:spacing w:val="0"/>
        </w:rPr>
        <w:t xml:space="preserve">            </w:t>
      </w:r>
      <w:r w:rsidR="00DD2605">
        <w:rPr>
          <w:b/>
          <w:i w:val="0"/>
          <w:spacing w:val="0"/>
        </w:rPr>
        <w:t xml:space="preserve">      </w:t>
      </w:r>
      <w:r w:rsidR="00794BF1">
        <w:rPr>
          <w:b/>
          <w:i w:val="0"/>
          <w:spacing w:val="0"/>
        </w:rPr>
        <w:t>Oct2011 - May</w:t>
      </w:r>
      <w:r w:rsidR="00761D4C">
        <w:rPr>
          <w:b/>
          <w:i w:val="0"/>
          <w:spacing w:val="0"/>
        </w:rPr>
        <w:t>2013</w:t>
      </w:r>
    </w:p>
    <w:p w:rsidR="00821C0F" w:rsidRPr="002C1801" w:rsidRDefault="00082745" w:rsidP="00E628C9">
      <w:pPr>
        <w:pStyle w:val="BodyText"/>
        <w:numPr>
          <w:ilvl w:val="0"/>
          <w:numId w:val="4"/>
        </w:numPr>
        <w:spacing w:line="220" w:lineRule="atLeast"/>
        <w:jc w:val="both"/>
      </w:pPr>
      <w:r>
        <w:t>Financial</w:t>
      </w:r>
      <w:r w:rsidR="00821C0F" w:rsidRPr="002C1801">
        <w:t xml:space="preserve"> analysis</w:t>
      </w:r>
      <w:r w:rsidR="000B2DBA" w:rsidRPr="002C1801">
        <w:t xml:space="preserve"> on </w:t>
      </w:r>
      <w:r w:rsidR="002C1801" w:rsidRPr="002C1801">
        <w:t>Moody’s</w:t>
      </w:r>
      <w:r w:rsidR="00821C0F" w:rsidRPr="002C1801">
        <w:t xml:space="preserve"> </w:t>
      </w:r>
      <w:r w:rsidR="000B2DBA" w:rsidRPr="002C1801">
        <w:t>spread</w:t>
      </w:r>
      <w:r w:rsidR="002C1801">
        <w:t>sheet</w:t>
      </w:r>
      <w:r w:rsidR="000B2DBA" w:rsidRPr="002C1801">
        <w:t xml:space="preserve"> </w:t>
      </w:r>
      <w:r w:rsidR="00821C0F" w:rsidRPr="002C1801">
        <w:t>a</w:t>
      </w:r>
      <w:r w:rsidR="000B2DBA" w:rsidRPr="002C1801">
        <w:t xml:space="preserve">nd making detailed E Doc </w:t>
      </w:r>
      <w:r w:rsidR="002C1801">
        <w:t xml:space="preserve">credit </w:t>
      </w:r>
      <w:r w:rsidR="000B2DBA" w:rsidRPr="002C1801">
        <w:t>proposal</w:t>
      </w:r>
      <w:r w:rsidR="00821C0F" w:rsidRPr="002C1801">
        <w:t xml:space="preserve"> </w:t>
      </w:r>
      <w:r w:rsidR="002C1801">
        <w:t>for Group Credit Hea</w:t>
      </w:r>
      <w:r>
        <w:t xml:space="preserve">d/ Credit Committee which </w:t>
      </w:r>
      <w:r>
        <w:rPr>
          <w:lang w:val="en-GB"/>
        </w:rPr>
        <w:t xml:space="preserve">analysis of </w:t>
      </w:r>
      <w:r w:rsidR="000B2DBA" w:rsidRPr="002C1801">
        <w:t>business</w:t>
      </w:r>
      <w:r w:rsidR="002C1801">
        <w:t xml:space="preserve"> risk</w:t>
      </w:r>
      <w:r>
        <w:t xml:space="preserve"> , management risk</w:t>
      </w:r>
      <w:r w:rsidR="001E2BDA" w:rsidRPr="002C1801">
        <w:t>,</w:t>
      </w:r>
      <w:r w:rsidR="001E2BDA">
        <w:t xml:space="preserve"> Financial statement , cash flow , sensitivity analysis,</w:t>
      </w:r>
      <w:r w:rsidR="00590375" w:rsidRPr="002C1801">
        <w:t xml:space="preserve"> profitability</w:t>
      </w:r>
      <w:r w:rsidR="002C1801" w:rsidRPr="002C1801">
        <w:t xml:space="preserve"> on the expected </w:t>
      </w:r>
      <w:r w:rsidR="0039080D">
        <w:rPr>
          <w:lang w:val="en-GB"/>
        </w:rPr>
        <w:t xml:space="preserve">facility </w:t>
      </w:r>
      <w:r w:rsidR="002C1801" w:rsidRPr="002C1801">
        <w:t xml:space="preserve">utilization </w:t>
      </w:r>
      <w:r w:rsidR="00676BDD" w:rsidRPr="002C1801">
        <w:t>etc.</w:t>
      </w:r>
      <w:r w:rsidR="002C1801" w:rsidRPr="002C1801">
        <w:t xml:space="preserve"> </w:t>
      </w:r>
      <w:r w:rsidR="00821C0F" w:rsidRPr="002C1801">
        <w:t>for SME customer re</w:t>
      </w:r>
      <w:r w:rsidR="002C1801">
        <w:t>questing for working capital fac</w:t>
      </w:r>
      <w:r w:rsidR="000B2DBA" w:rsidRPr="002C1801">
        <w:t>ilities including funded/</w:t>
      </w:r>
      <w:r w:rsidR="002C1801">
        <w:t>non funded line</w:t>
      </w:r>
      <w:r w:rsidR="001E2BDA">
        <w:t>s</w:t>
      </w:r>
      <w:r w:rsidR="000B2DBA" w:rsidRPr="002C1801">
        <w:t xml:space="preserve"> like term loans, </w:t>
      </w:r>
      <w:r w:rsidR="001E2BDA">
        <w:t xml:space="preserve">Invoice discounting, PDC discounting, </w:t>
      </w:r>
      <w:r w:rsidR="000B2DBA" w:rsidRPr="002C1801">
        <w:t xml:space="preserve">trust receipt, LC, Guarantee line </w:t>
      </w:r>
      <w:r w:rsidR="00D67C45" w:rsidRPr="002C1801">
        <w:t>etc.</w:t>
      </w:r>
      <w:r w:rsidR="00821C0F" w:rsidRPr="002C1801">
        <w:t xml:space="preserve"> and ensuring min</w:t>
      </w:r>
      <w:r w:rsidR="000B2DBA" w:rsidRPr="002C1801">
        <w:t xml:space="preserve">imal queries are raised by the </w:t>
      </w:r>
      <w:r w:rsidR="00590375" w:rsidRPr="002C1801">
        <w:t>approving authority</w:t>
      </w:r>
      <w:r w:rsidR="00821C0F" w:rsidRPr="002C1801">
        <w:t>, thereby reducing approval TAT</w:t>
      </w:r>
      <w:r w:rsidR="000B2DBA" w:rsidRPr="002C1801">
        <w:t>.</w:t>
      </w:r>
    </w:p>
    <w:p w:rsidR="0039080D" w:rsidRPr="00DB3A8B" w:rsidRDefault="0039080D" w:rsidP="0039080D">
      <w:pPr>
        <w:pStyle w:val="BodyText"/>
        <w:numPr>
          <w:ilvl w:val="0"/>
          <w:numId w:val="4"/>
        </w:numPr>
        <w:spacing w:line="220" w:lineRule="atLeast"/>
        <w:jc w:val="both"/>
      </w:pPr>
      <w:r w:rsidRPr="00DB3A8B">
        <w:t>Credit visit at the</w:t>
      </w:r>
      <w:r>
        <w:t xml:space="preserve"> office as well warehouse/site to understand the business model, customer’s requirement</w:t>
      </w:r>
    </w:p>
    <w:p w:rsidR="00821C0F" w:rsidRPr="00DB3A8B" w:rsidRDefault="00821C0F" w:rsidP="00DB3A8B">
      <w:pPr>
        <w:pStyle w:val="BodyText"/>
        <w:numPr>
          <w:ilvl w:val="0"/>
          <w:numId w:val="4"/>
        </w:numPr>
        <w:spacing w:line="220" w:lineRule="atLeast"/>
        <w:jc w:val="both"/>
      </w:pPr>
      <w:r w:rsidRPr="00DB3A8B">
        <w:t>Assisting the Relationship Manager in closing out the proposal whenever required</w:t>
      </w:r>
    </w:p>
    <w:p w:rsidR="00821C0F" w:rsidRPr="00DB3A8B" w:rsidRDefault="00821C0F" w:rsidP="00DB3A8B">
      <w:pPr>
        <w:pStyle w:val="BodyText"/>
        <w:numPr>
          <w:ilvl w:val="0"/>
          <w:numId w:val="4"/>
        </w:numPr>
        <w:spacing w:line="220" w:lineRule="atLeast"/>
        <w:jc w:val="both"/>
      </w:pPr>
      <w:r w:rsidRPr="00DB3A8B">
        <w:t>Monitoring of SME accounts for expired limits and renewing</w:t>
      </w:r>
      <w:r w:rsidR="008916D0">
        <w:t>/dropping the limits on time based on customer financial condition.</w:t>
      </w:r>
    </w:p>
    <w:p w:rsidR="00821C0F" w:rsidRPr="00DB3A8B" w:rsidRDefault="00821C0F" w:rsidP="00DB3A8B">
      <w:pPr>
        <w:pStyle w:val="BodyText"/>
        <w:numPr>
          <w:ilvl w:val="0"/>
          <w:numId w:val="4"/>
        </w:numPr>
        <w:spacing w:line="220" w:lineRule="atLeast"/>
        <w:jc w:val="both"/>
      </w:pPr>
      <w:r w:rsidRPr="00DB3A8B">
        <w:t>Following up with the Relationship Manager for annual review documents and carrying out the annual review</w:t>
      </w:r>
    </w:p>
    <w:p w:rsidR="00821C0F" w:rsidRPr="00DB3A8B" w:rsidRDefault="00821C0F" w:rsidP="00DB3A8B">
      <w:pPr>
        <w:pStyle w:val="BodyText"/>
        <w:numPr>
          <w:ilvl w:val="0"/>
          <w:numId w:val="4"/>
        </w:numPr>
        <w:spacing w:line="220" w:lineRule="atLeast"/>
        <w:jc w:val="both"/>
      </w:pPr>
      <w:r w:rsidRPr="00DB3A8B">
        <w:t>Obtaining temporarily extension for existing limits which are getting expired.</w:t>
      </w:r>
    </w:p>
    <w:p w:rsidR="009544E1" w:rsidRDefault="00821C0F" w:rsidP="00DB3A8B">
      <w:pPr>
        <w:pStyle w:val="BodyText"/>
        <w:numPr>
          <w:ilvl w:val="0"/>
          <w:numId w:val="4"/>
        </w:numPr>
        <w:spacing w:line="220" w:lineRule="atLeast"/>
        <w:jc w:val="both"/>
      </w:pPr>
      <w:r w:rsidRPr="00DB3A8B">
        <w:t>Obtaining one off transaction approval /Amendments as per the customer’s requirement.</w:t>
      </w:r>
      <w:r w:rsidR="00690212" w:rsidRPr="00DB3A8B">
        <w:t xml:space="preserve">  </w:t>
      </w:r>
    </w:p>
    <w:p w:rsidR="000B2DB6" w:rsidRPr="00380335" w:rsidRDefault="00690212" w:rsidP="00380335">
      <w:pPr>
        <w:pStyle w:val="BodyText"/>
        <w:spacing w:line="220" w:lineRule="atLeast"/>
        <w:ind w:left="360"/>
        <w:jc w:val="both"/>
      </w:pPr>
      <w:r w:rsidRPr="00DB3A8B">
        <w:t xml:space="preserve">            </w:t>
      </w:r>
      <w:r w:rsidRPr="00561BAA">
        <w:rPr>
          <w:b/>
          <w:i/>
          <w:szCs w:val="21"/>
        </w:rPr>
        <w:t xml:space="preserve">                                                                                                     </w:t>
      </w:r>
    </w:p>
    <w:p w:rsidR="000B2DB6" w:rsidRPr="00216EFA" w:rsidRDefault="000B2DB6" w:rsidP="00082745">
      <w:pPr>
        <w:pStyle w:val="BodyText"/>
        <w:ind w:left="720" w:hanging="720"/>
        <w:rPr>
          <w:b/>
          <w:lang w:val="en-GB"/>
        </w:rPr>
      </w:pPr>
      <w:r w:rsidRPr="00561BAA">
        <w:rPr>
          <w:b/>
          <w:sz w:val="21"/>
          <w:szCs w:val="21"/>
        </w:rPr>
        <w:t xml:space="preserve"> Designation: Team L</w:t>
      </w:r>
      <w:r w:rsidR="00216EFA">
        <w:rPr>
          <w:b/>
          <w:sz w:val="21"/>
          <w:szCs w:val="21"/>
        </w:rPr>
        <w:t xml:space="preserve">eader- Credit– </w:t>
      </w:r>
      <w:r w:rsidR="00B46326">
        <w:rPr>
          <w:b/>
          <w:sz w:val="21"/>
          <w:szCs w:val="21"/>
          <w:lang w:val="en-GB"/>
        </w:rPr>
        <w:t xml:space="preserve">Retail </w:t>
      </w:r>
      <w:r w:rsidR="00216EFA">
        <w:rPr>
          <w:b/>
          <w:sz w:val="21"/>
          <w:szCs w:val="21"/>
          <w:lang w:val="en-GB"/>
        </w:rPr>
        <w:t>L</w:t>
      </w:r>
      <w:r w:rsidR="00A85BBA" w:rsidRPr="00561BAA">
        <w:rPr>
          <w:b/>
          <w:sz w:val="21"/>
          <w:szCs w:val="21"/>
        </w:rPr>
        <w:t>oans</w:t>
      </w:r>
      <w:r w:rsidR="00B46326">
        <w:rPr>
          <w:b/>
          <w:sz w:val="21"/>
          <w:szCs w:val="21"/>
          <w:lang w:val="en-GB"/>
        </w:rPr>
        <w:t xml:space="preserve">  </w:t>
      </w:r>
      <w:r w:rsidR="00A85BBA" w:rsidRPr="00561BAA">
        <w:rPr>
          <w:b/>
          <w:sz w:val="21"/>
          <w:szCs w:val="21"/>
        </w:rPr>
        <w:t xml:space="preserve"> </w:t>
      </w:r>
      <w:r w:rsidR="00216EFA">
        <w:rPr>
          <w:b/>
          <w:sz w:val="21"/>
          <w:szCs w:val="21"/>
          <w:lang w:val="en-GB"/>
        </w:rPr>
        <w:t xml:space="preserve">  </w:t>
      </w:r>
      <w:r w:rsidR="00B46326">
        <w:rPr>
          <w:b/>
          <w:sz w:val="21"/>
          <w:szCs w:val="21"/>
          <w:lang w:val="en-GB"/>
        </w:rPr>
        <w:t xml:space="preserve">                                                 </w:t>
      </w:r>
      <w:r w:rsidR="00DD2605">
        <w:rPr>
          <w:b/>
          <w:sz w:val="21"/>
          <w:szCs w:val="21"/>
          <w:lang w:val="en-GB"/>
        </w:rPr>
        <w:t xml:space="preserve">     </w:t>
      </w:r>
      <w:r w:rsidR="00B46326">
        <w:rPr>
          <w:b/>
          <w:sz w:val="21"/>
          <w:szCs w:val="21"/>
          <w:lang w:val="en-GB"/>
        </w:rPr>
        <w:t xml:space="preserve">  </w:t>
      </w:r>
      <w:r w:rsidR="00B46326">
        <w:rPr>
          <w:b/>
          <w:sz w:val="21"/>
          <w:szCs w:val="21"/>
        </w:rPr>
        <w:t>Sept</w:t>
      </w:r>
      <w:r w:rsidR="00A85BBA" w:rsidRPr="00561BAA">
        <w:rPr>
          <w:b/>
          <w:sz w:val="21"/>
          <w:szCs w:val="21"/>
        </w:rPr>
        <w:t>20</w:t>
      </w:r>
      <w:r w:rsidR="00B46326">
        <w:rPr>
          <w:b/>
          <w:sz w:val="21"/>
          <w:szCs w:val="21"/>
        </w:rPr>
        <w:t>06</w:t>
      </w:r>
      <w:r w:rsidR="00B46326">
        <w:rPr>
          <w:b/>
          <w:sz w:val="21"/>
          <w:szCs w:val="21"/>
          <w:lang w:val="en-GB"/>
        </w:rPr>
        <w:t xml:space="preserve"> - </w:t>
      </w:r>
      <w:r w:rsidRPr="00561BAA">
        <w:rPr>
          <w:b/>
          <w:sz w:val="21"/>
          <w:szCs w:val="21"/>
        </w:rPr>
        <w:t>Sept</w:t>
      </w:r>
      <w:r w:rsidR="00A85BBA" w:rsidRPr="00561BAA">
        <w:rPr>
          <w:b/>
          <w:sz w:val="21"/>
          <w:szCs w:val="21"/>
        </w:rPr>
        <w:t>201</w:t>
      </w:r>
      <w:r w:rsidR="00761D4C" w:rsidRPr="00561BAA">
        <w:rPr>
          <w:b/>
          <w:sz w:val="21"/>
          <w:szCs w:val="21"/>
        </w:rPr>
        <w:t>1</w:t>
      </w:r>
      <w:r w:rsidR="00216EFA">
        <w:rPr>
          <w:b/>
          <w:lang w:val="en-GB"/>
        </w:rPr>
        <w:t xml:space="preserve">     </w:t>
      </w:r>
    </w:p>
    <w:p w:rsidR="000B2DB6" w:rsidRPr="009C6795" w:rsidRDefault="00761D4C" w:rsidP="006541C6">
      <w:pPr>
        <w:pStyle w:val="BodyText"/>
        <w:numPr>
          <w:ilvl w:val="0"/>
          <w:numId w:val="4"/>
        </w:numPr>
        <w:spacing w:line="220" w:lineRule="atLeast"/>
        <w:jc w:val="both"/>
      </w:pPr>
      <w:r>
        <w:t>C</w:t>
      </w:r>
      <w:r w:rsidR="000B2DB6" w:rsidRPr="009C6795">
        <w:t>redit Approvals for Auto loans/ Personal Loans applications for Salaried, Self employed and Companies</w:t>
      </w:r>
      <w:r w:rsidR="000B2DB6">
        <w:t xml:space="preserve"> for PAN UAE in centralized credit unit</w:t>
      </w:r>
      <w:r w:rsidR="000B2DB6" w:rsidRPr="009C6795">
        <w:t xml:space="preserve">. Approving Authority up to AED 750,000/- </w:t>
      </w:r>
    </w:p>
    <w:p w:rsidR="000B2DB6" w:rsidRPr="009C6795" w:rsidRDefault="000B2DB6" w:rsidP="006541C6">
      <w:pPr>
        <w:pStyle w:val="BodyText"/>
        <w:numPr>
          <w:ilvl w:val="0"/>
          <w:numId w:val="4"/>
        </w:numPr>
        <w:spacing w:line="220" w:lineRule="atLeast"/>
        <w:jc w:val="both"/>
      </w:pPr>
      <w:r w:rsidRPr="009C6795">
        <w:t xml:space="preserve">Managing End to End </w:t>
      </w:r>
      <w:r w:rsidR="008B43E1" w:rsidRPr="009C6795">
        <w:t>Approval TAT</w:t>
      </w:r>
      <w:r w:rsidRPr="009C6795">
        <w:t xml:space="preserve"> as per SLA of 2hrs</w:t>
      </w:r>
    </w:p>
    <w:p w:rsidR="000B2DB6" w:rsidRDefault="000B2DB6" w:rsidP="006541C6">
      <w:pPr>
        <w:pStyle w:val="BodyText"/>
        <w:numPr>
          <w:ilvl w:val="0"/>
          <w:numId w:val="4"/>
        </w:numPr>
        <w:spacing w:line="220" w:lineRule="atLeast"/>
        <w:jc w:val="both"/>
      </w:pPr>
      <w:r w:rsidRPr="009C6795">
        <w:t xml:space="preserve">Involved in implementation of credit software FINNONE- CAS, BPM and other </w:t>
      </w:r>
      <w:r>
        <w:t xml:space="preserve">special </w:t>
      </w:r>
      <w:r w:rsidRPr="009C6795">
        <w:t>projects</w:t>
      </w:r>
    </w:p>
    <w:p w:rsidR="000B2DB6" w:rsidRPr="009C6795" w:rsidRDefault="000B2DB6" w:rsidP="006541C6">
      <w:pPr>
        <w:pStyle w:val="BodyText"/>
        <w:numPr>
          <w:ilvl w:val="0"/>
          <w:numId w:val="4"/>
        </w:numPr>
        <w:spacing w:line="220" w:lineRule="atLeast"/>
        <w:jc w:val="both"/>
      </w:pPr>
      <w:r>
        <w:t>Assisting the IT department to conduct UAT as and when required</w:t>
      </w:r>
    </w:p>
    <w:p w:rsidR="000B2DB6" w:rsidRPr="009C6795" w:rsidRDefault="000B2DB6" w:rsidP="006541C6">
      <w:pPr>
        <w:pStyle w:val="BodyText"/>
        <w:numPr>
          <w:ilvl w:val="0"/>
          <w:numId w:val="4"/>
        </w:numPr>
        <w:spacing w:line="220" w:lineRule="atLeast"/>
        <w:jc w:val="both"/>
      </w:pPr>
      <w:r w:rsidRPr="009C6795">
        <w:t>Assisting in making of credit policies for retail products</w:t>
      </w:r>
    </w:p>
    <w:p w:rsidR="000B2DB6" w:rsidRPr="009C6795" w:rsidRDefault="000B2DB6" w:rsidP="006541C6">
      <w:pPr>
        <w:pStyle w:val="BodyText"/>
        <w:numPr>
          <w:ilvl w:val="0"/>
          <w:numId w:val="4"/>
        </w:numPr>
        <w:spacing w:line="220" w:lineRule="atLeast"/>
        <w:jc w:val="both"/>
      </w:pPr>
      <w:r w:rsidRPr="009C6795">
        <w:t>Training the Processor on the policy changes</w:t>
      </w:r>
    </w:p>
    <w:p w:rsidR="000B2DB6" w:rsidRPr="009C6795" w:rsidRDefault="000B2DB6" w:rsidP="006541C6">
      <w:pPr>
        <w:pStyle w:val="BodyText"/>
        <w:numPr>
          <w:ilvl w:val="0"/>
          <w:numId w:val="4"/>
        </w:numPr>
        <w:spacing w:line="220" w:lineRule="atLeast"/>
        <w:jc w:val="both"/>
      </w:pPr>
      <w:r w:rsidRPr="009C6795">
        <w:t xml:space="preserve">Managing the team of 9 staff of direct </w:t>
      </w:r>
      <w:proofErr w:type="spellStart"/>
      <w:r w:rsidRPr="009C6795">
        <w:t>reportee</w:t>
      </w:r>
      <w:r w:rsidR="007B0914">
        <w:rPr>
          <w:lang w:val="en-GB"/>
        </w:rPr>
        <w:t>s</w:t>
      </w:r>
      <w:proofErr w:type="spellEnd"/>
    </w:p>
    <w:p w:rsidR="000B2DB6" w:rsidRPr="009C6795" w:rsidRDefault="000B2DB6" w:rsidP="006541C6">
      <w:pPr>
        <w:pStyle w:val="BodyText"/>
        <w:numPr>
          <w:ilvl w:val="0"/>
          <w:numId w:val="4"/>
        </w:numPr>
        <w:spacing w:line="220" w:lineRule="atLeast"/>
        <w:jc w:val="both"/>
      </w:pPr>
      <w:r w:rsidRPr="009C6795">
        <w:t>Process review and changes to improve efficiency and productivity</w:t>
      </w:r>
    </w:p>
    <w:p w:rsidR="000B2DB6" w:rsidRPr="009C6795" w:rsidRDefault="000B2DB6" w:rsidP="006541C6">
      <w:pPr>
        <w:pStyle w:val="BodyText"/>
        <w:numPr>
          <w:ilvl w:val="0"/>
          <w:numId w:val="4"/>
        </w:numPr>
        <w:spacing w:line="220" w:lineRule="atLeast"/>
        <w:jc w:val="both"/>
      </w:pPr>
      <w:r w:rsidRPr="009C6795">
        <w:t>Regular interaction with various units for sharing market dynamics</w:t>
      </w:r>
    </w:p>
    <w:p w:rsidR="000B2DB6" w:rsidRPr="009C6795" w:rsidRDefault="000B2DB6" w:rsidP="006541C6">
      <w:pPr>
        <w:pStyle w:val="BodyText"/>
        <w:numPr>
          <w:ilvl w:val="0"/>
          <w:numId w:val="4"/>
        </w:numPr>
        <w:spacing w:line="220" w:lineRule="atLeast"/>
        <w:jc w:val="both"/>
      </w:pPr>
      <w:r w:rsidRPr="009C6795">
        <w:t>Generating and Monitoring MIS on TAT, Discrepancy reports, Decline Analysis and Load management</w:t>
      </w:r>
    </w:p>
    <w:p w:rsidR="000B2DB6" w:rsidRPr="009C6795" w:rsidRDefault="000B2DB6" w:rsidP="006541C6">
      <w:pPr>
        <w:pStyle w:val="BodyText"/>
        <w:numPr>
          <w:ilvl w:val="0"/>
          <w:numId w:val="4"/>
        </w:numPr>
        <w:spacing w:line="220" w:lineRule="atLeast"/>
        <w:jc w:val="both"/>
      </w:pPr>
      <w:r w:rsidRPr="009C6795">
        <w:t>Manpower planning and budgeting</w:t>
      </w:r>
    </w:p>
    <w:p w:rsidR="000B2DB6" w:rsidRDefault="000B2DB6" w:rsidP="006541C6">
      <w:pPr>
        <w:pStyle w:val="BodyText"/>
        <w:numPr>
          <w:ilvl w:val="0"/>
          <w:numId w:val="4"/>
        </w:numPr>
        <w:spacing w:line="220" w:lineRule="atLeast"/>
        <w:jc w:val="both"/>
      </w:pPr>
      <w:r w:rsidRPr="009C6795">
        <w:t>Cost control and reduction for credit by comparing cost per appl</w:t>
      </w:r>
      <w:r>
        <w:t>ication processed and disbursed</w:t>
      </w:r>
    </w:p>
    <w:p w:rsidR="000B2DB6" w:rsidRDefault="000B2DB6" w:rsidP="006541C6">
      <w:pPr>
        <w:pStyle w:val="BodyText"/>
        <w:numPr>
          <w:ilvl w:val="0"/>
          <w:numId w:val="4"/>
        </w:numPr>
        <w:spacing w:line="220" w:lineRule="atLeast"/>
        <w:jc w:val="both"/>
      </w:pPr>
      <w:r>
        <w:t>Introducing changes in Finnone CAS which leads to reducing loan processing time</w:t>
      </w:r>
    </w:p>
    <w:p w:rsidR="000B2DB6" w:rsidRPr="00774AB5" w:rsidRDefault="000B2DB6" w:rsidP="00A26A7B">
      <w:pPr>
        <w:pStyle w:val="Objective"/>
        <w:spacing w:after="0"/>
        <w:ind w:left="-720"/>
        <w:rPr>
          <w:b/>
          <w:spacing w:val="0"/>
          <w:sz w:val="24"/>
          <w:szCs w:val="24"/>
        </w:rPr>
      </w:pPr>
      <w:r>
        <w:rPr>
          <w:b/>
          <w:spacing w:val="0"/>
          <w:sz w:val="24"/>
          <w:szCs w:val="24"/>
        </w:rPr>
        <w:t xml:space="preserve">          </w:t>
      </w:r>
    </w:p>
    <w:p w:rsidR="000B2DB6" w:rsidRPr="00083F8C" w:rsidRDefault="000B2DB6" w:rsidP="009B1CEB">
      <w:pPr>
        <w:pStyle w:val="BodyText"/>
        <w:rPr>
          <w:b/>
          <w:sz w:val="21"/>
          <w:szCs w:val="21"/>
        </w:rPr>
      </w:pPr>
      <w:r w:rsidRPr="00083F8C">
        <w:rPr>
          <w:b/>
          <w:sz w:val="21"/>
          <w:szCs w:val="21"/>
          <w:highlight w:val="lightGray"/>
        </w:rPr>
        <w:t xml:space="preserve">Centurion Bank </w:t>
      </w:r>
      <w:r w:rsidR="006A3911" w:rsidRPr="00083F8C">
        <w:rPr>
          <w:b/>
          <w:sz w:val="21"/>
          <w:szCs w:val="21"/>
          <w:highlight w:val="lightGray"/>
        </w:rPr>
        <w:t>Ltd (HDFC</w:t>
      </w:r>
      <w:r w:rsidRPr="00083F8C">
        <w:rPr>
          <w:b/>
          <w:sz w:val="21"/>
          <w:szCs w:val="21"/>
          <w:highlight w:val="lightGray"/>
        </w:rPr>
        <w:t xml:space="preserve"> Bank </w:t>
      </w:r>
      <w:r w:rsidR="00EC7D46" w:rsidRPr="00083F8C">
        <w:rPr>
          <w:b/>
          <w:sz w:val="21"/>
          <w:szCs w:val="21"/>
          <w:highlight w:val="lightGray"/>
        </w:rPr>
        <w:t xml:space="preserve">Limited)  </w:t>
      </w:r>
      <w:r w:rsidRPr="00083F8C">
        <w:rPr>
          <w:b/>
          <w:sz w:val="21"/>
          <w:szCs w:val="21"/>
          <w:highlight w:val="lightGray"/>
        </w:rPr>
        <w:t xml:space="preserve">                                                             </w:t>
      </w:r>
      <w:r w:rsidR="004907DA">
        <w:rPr>
          <w:b/>
          <w:sz w:val="21"/>
          <w:szCs w:val="21"/>
          <w:highlight w:val="lightGray"/>
        </w:rPr>
        <w:t xml:space="preserve">               </w:t>
      </w:r>
      <w:r w:rsidRPr="00083F8C">
        <w:rPr>
          <w:b/>
          <w:sz w:val="21"/>
          <w:szCs w:val="21"/>
          <w:highlight w:val="lightGray"/>
        </w:rPr>
        <w:t xml:space="preserve">           Mumbai</w:t>
      </w:r>
    </w:p>
    <w:p w:rsidR="000B2DB6" w:rsidRPr="004E7C95" w:rsidRDefault="000B2DB6" w:rsidP="009B1CEB">
      <w:pPr>
        <w:pStyle w:val="BodyText"/>
        <w:rPr>
          <w:b/>
          <w:sz w:val="21"/>
          <w:szCs w:val="21"/>
          <w:lang w:val="en-GB"/>
        </w:rPr>
      </w:pPr>
      <w:r w:rsidRPr="00561BAA">
        <w:rPr>
          <w:b/>
          <w:sz w:val="21"/>
          <w:szCs w:val="21"/>
        </w:rPr>
        <w:t xml:space="preserve">Designation: Area Credit Manager – Personal Loans </w:t>
      </w:r>
      <w:r w:rsidR="00DD2605">
        <w:rPr>
          <w:b/>
          <w:sz w:val="21"/>
          <w:szCs w:val="21"/>
          <w:lang w:val="en-GB"/>
        </w:rPr>
        <w:t xml:space="preserve">                                                              </w:t>
      </w:r>
      <w:r w:rsidR="00DD2605">
        <w:rPr>
          <w:b/>
          <w:sz w:val="21"/>
          <w:szCs w:val="21"/>
        </w:rPr>
        <w:t>Apr</w:t>
      </w:r>
      <w:r w:rsidR="00DD2605">
        <w:rPr>
          <w:b/>
          <w:sz w:val="21"/>
          <w:szCs w:val="21"/>
          <w:lang w:val="en-GB"/>
        </w:rPr>
        <w:t xml:space="preserve">05 - </w:t>
      </w:r>
      <w:r w:rsidR="00DD2605">
        <w:rPr>
          <w:b/>
          <w:sz w:val="21"/>
          <w:szCs w:val="21"/>
        </w:rPr>
        <w:t>Au</w:t>
      </w:r>
      <w:r w:rsidR="00DD2605">
        <w:rPr>
          <w:b/>
          <w:sz w:val="21"/>
          <w:szCs w:val="21"/>
          <w:lang w:val="en-GB"/>
        </w:rPr>
        <w:t>g</w:t>
      </w:r>
      <w:r w:rsidRPr="00561BAA">
        <w:rPr>
          <w:b/>
          <w:sz w:val="21"/>
          <w:szCs w:val="21"/>
        </w:rPr>
        <w:t xml:space="preserve"> 06</w:t>
      </w:r>
    </w:p>
    <w:p w:rsidR="000B2DB6" w:rsidRPr="004D0CE5" w:rsidRDefault="000B2DB6" w:rsidP="006541C6">
      <w:pPr>
        <w:pStyle w:val="BodyText"/>
        <w:numPr>
          <w:ilvl w:val="0"/>
          <w:numId w:val="4"/>
        </w:numPr>
        <w:spacing w:line="220" w:lineRule="atLeast"/>
        <w:jc w:val="both"/>
      </w:pPr>
      <w:r w:rsidRPr="004D0CE5">
        <w:t xml:space="preserve">Credit appraisals and approval for Personal Loans applications for all segments which includes salaried, self employed individual and </w:t>
      </w:r>
      <w:r w:rsidR="002663CC" w:rsidRPr="004D0CE5">
        <w:t>corporate</w:t>
      </w:r>
      <w:r w:rsidRPr="004D0CE5">
        <w:t xml:space="preserve"> for Mumbai &amp; (Other lo</w:t>
      </w:r>
      <w:r>
        <w:t xml:space="preserve">cations of </w:t>
      </w:r>
      <w:r w:rsidR="002663CC">
        <w:t>Maharashtra</w:t>
      </w:r>
      <w:r>
        <w:t xml:space="preserve"> and Goa as and when required</w:t>
      </w:r>
      <w:r w:rsidRPr="004D0CE5">
        <w:t>)</w:t>
      </w:r>
    </w:p>
    <w:p w:rsidR="000B2DB6" w:rsidRPr="004D0CE5" w:rsidRDefault="000B2DB6" w:rsidP="006541C6">
      <w:pPr>
        <w:pStyle w:val="BodyText"/>
        <w:numPr>
          <w:ilvl w:val="0"/>
          <w:numId w:val="4"/>
        </w:numPr>
        <w:spacing w:line="220" w:lineRule="atLeast"/>
        <w:jc w:val="both"/>
      </w:pPr>
      <w:r w:rsidRPr="004D0CE5">
        <w:t xml:space="preserve">Meeting the First Payment </w:t>
      </w:r>
      <w:r w:rsidR="002663CC" w:rsidRPr="004D0CE5">
        <w:t>defaul</w:t>
      </w:r>
      <w:r w:rsidR="002663CC">
        <w:t>t</w:t>
      </w:r>
      <w:r w:rsidRPr="004D0CE5">
        <w:t xml:space="preserve"> applicants for corrective actions.</w:t>
      </w:r>
    </w:p>
    <w:p w:rsidR="000B2DB6" w:rsidRPr="004D0CE5" w:rsidRDefault="000B2DB6" w:rsidP="006541C6">
      <w:pPr>
        <w:pStyle w:val="BodyText"/>
        <w:numPr>
          <w:ilvl w:val="0"/>
          <w:numId w:val="4"/>
        </w:numPr>
        <w:spacing w:line="220" w:lineRule="atLeast"/>
        <w:jc w:val="both"/>
      </w:pPr>
      <w:r w:rsidRPr="004D0CE5">
        <w:t>Credit Appraisals for Business Loans applications for Self Employed &amp; companies.</w:t>
      </w:r>
    </w:p>
    <w:p w:rsidR="000B2DB6" w:rsidRPr="004D0CE5" w:rsidRDefault="000B2DB6" w:rsidP="006541C6">
      <w:pPr>
        <w:pStyle w:val="BodyText"/>
        <w:numPr>
          <w:ilvl w:val="0"/>
          <w:numId w:val="4"/>
        </w:numPr>
        <w:spacing w:line="220" w:lineRule="atLeast"/>
        <w:jc w:val="both"/>
      </w:pPr>
      <w:r w:rsidRPr="004D0CE5">
        <w:t>Managing TAT as per SLA</w:t>
      </w:r>
    </w:p>
    <w:p w:rsidR="000B2DB6" w:rsidRPr="004D0CE5" w:rsidRDefault="000B2DB6" w:rsidP="006541C6">
      <w:pPr>
        <w:pStyle w:val="BodyText"/>
        <w:numPr>
          <w:ilvl w:val="0"/>
          <w:numId w:val="4"/>
        </w:numPr>
        <w:spacing w:line="220" w:lineRule="atLeast"/>
        <w:jc w:val="both"/>
      </w:pPr>
      <w:r w:rsidRPr="004D0CE5">
        <w:t>Recruitment of Credit Managers, CPA and Personal Discussion executives and training them</w:t>
      </w:r>
    </w:p>
    <w:p w:rsidR="000B2DB6" w:rsidRPr="004D0CE5" w:rsidRDefault="000B2DB6" w:rsidP="006541C6">
      <w:pPr>
        <w:pStyle w:val="BodyText"/>
        <w:numPr>
          <w:ilvl w:val="0"/>
          <w:numId w:val="4"/>
        </w:numPr>
        <w:spacing w:line="220" w:lineRule="atLeast"/>
        <w:jc w:val="both"/>
      </w:pPr>
      <w:r w:rsidRPr="004D0CE5">
        <w:t>Appointing &amp; Dealing with FI, FCU, PD and Document Verification Agencies</w:t>
      </w:r>
    </w:p>
    <w:p w:rsidR="000B2DB6" w:rsidRPr="004D0CE5" w:rsidRDefault="000B2DB6" w:rsidP="006541C6">
      <w:pPr>
        <w:pStyle w:val="BodyText"/>
        <w:numPr>
          <w:ilvl w:val="0"/>
          <w:numId w:val="4"/>
        </w:numPr>
        <w:spacing w:line="220" w:lineRule="atLeast"/>
        <w:jc w:val="both"/>
      </w:pPr>
      <w:r w:rsidRPr="004D0CE5">
        <w:lastRenderedPageBreak/>
        <w:t>Managing Process and helping in process changes for faster TAT</w:t>
      </w:r>
    </w:p>
    <w:p w:rsidR="000B2DB6" w:rsidRPr="004D0CE5" w:rsidRDefault="000B2DB6" w:rsidP="006541C6">
      <w:pPr>
        <w:pStyle w:val="BodyText"/>
        <w:numPr>
          <w:ilvl w:val="0"/>
          <w:numId w:val="4"/>
        </w:numPr>
        <w:spacing w:line="220" w:lineRule="atLeast"/>
        <w:jc w:val="both"/>
      </w:pPr>
      <w:r w:rsidRPr="004D0CE5">
        <w:t>Assisting in making credit policies for removal of redundant processes</w:t>
      </w:r>
    </w:p>
    <w:p w:rsidR="000B2DB6" w:rsidRPr="00876397" w:rsidRDefault="000B2DB6" w:rsidP="00876397">
      <w:pPr>
        <w:pStyle w:val="BodyText"/>
        <w:numPr>
          <w:ilvl w:val="0"/>
          <w:numId w:val="4"/>
        </w:numPr>
        <w:spacing w:line="220" w:lineRule="atLeast"/>
        <w:jc w:val="both"/>
      </w:pPr>
      <w:r w:rsidRPr="004D0CE5">
        <w:t>Ensuring a healthy portfolio with continuous interaction with Collections and Marketing dept.</w:t>
      </w:r>
    </w:p>
    <w:p w:rsidR="000B2DB6" w:rsidRDefault="000B2DB6" w:rsidP="009B1CEB">
      <w:pPr>
        <w:pStyle w:val="BodyText"/>
        <w:ind w:left="360"/>
      </w:pPr>
      <w:r w:rsidRPr="00561BAA">
        <w:rPr>
          <w:b/>
          <w:sz w:val="21"/>
          <w:szCs w:val="21"/>
        </w:rPr>
        <w:t>Achievemen</w:t>
      </w:r>
      <w:r>
        <w:rPr>
          <w:b/>
        </w:rPr>
        <w:t>t:</w:t>
      </w:r>
      <w:r>
        <w:t xml:space="preserve"> </w:t>
      </w:r>
    </w:p>
    <w:p w:rsidR="000B2DB6" w:rsidRPr="004D0CE5" w:rsidRDefault="000B2DB6" w:rsidP="006541C6">
      <w:pPr>
        <w:pStyle w:val="BodyText"/>
        <w:numPr>
          <w:ilvl w:val="0"/>
          <w:numId w:val="5"/>
        </w:numPr>
        <w:tabs>
          <w:tab w:val="clear" w:pos="360"/>
          <w:tab w:val="num" w:pos="720"/>
        </w:tabs>
        <w:spacing w:line="220" w:lineRule="atLeast"/>
        <w:ind w:left="720"/>
        <w:jc w:val="both"/>
      </w:pPr>
      <w:r w:rsidRPr="004D0CE5">
        <w:t>Completely set up the Mumbai Credit Department for personal loans from the day the PL program was launched in open market and aligned the process in interaction with Product Head and Policy Manager.</w:t>
      </w:r>
    </w:p>
    <w:p w:rsidR="000B2DB6" w:rsidRDefault="000B2DB6" w:rsidP="006541C6">
      <w:pPr>
        <w:pStyle w:val="BodyText"/>
        <w:numPr>
          <w:ilvl w:val="0"/>
          <w:numId w:val="6"/>
        </w:numPr>
        <w:tabs>
          <w:tab w:val="clear" w:pos="360"/>
          <w:tab w:val="num" w:pos="720"/>
        </w:tabs>
        <w:spacing w:line="220" w:lineRule="atLeast"/>
        <w:ind w:left="720"/>
        <w:jc w:val="both"/>
      </w:pPr>
      <w:r w:rsidRPr="004D0CE5">
        <w:t>Part of core team for end-to-end testing and implementatio</w:t>
      </w:r>
      <w:r w:rsidR="00ED142F">
        <w:t xml:space="preserve">n of FINNONE CAS as per policy </w:t>
      </w:r>
      <w:r w:rsidRPr="004D0CE5">
        <w:t>requirement.</w:t>
      </w:r>
    </w:p>
    <w:p w:rsidR="000B2DB6" w:rsidRDefault="000B2DB6" w:rsidP="009B1CEB">
      <w:pPr>
        <w:pStyle w:val="BodyText"/>
        <w:rPr>
          <w:b/>
        </w:rPr>
      </w:pPr>
      <w:r>
        <w:rPr>
          <w:b/>
        </w:rPr>
        <w:t xml:space="preserve">       Team Details:</w:t>
      </w:r>
    </w:p>
    <w:p w:rsidR="00380335" w:rsidRDefault="000B2DB6" w:rsidP="00A26A7B">
      <w:pPr>
        <w:pStyle w:val="BodyText"/>
      </w:pPr>
      <w:r>
        <w:rPr>
          <w:b/>
        </w:rPr>
        <w:t xml:space="preserve">       </w:t>
      </w:r>
      <w:r w:rsidRPr="004D0CE5">
        <w:t>Credit Manager --- 05 Nos.</w:t>
      </w:r>
      <w:r w:rsidR="00380335">
        <w:t xml:space="preserve">      </w:t>
      </w:r>
    </w:p>
    <w:p w:rsidR="00A26A7B" w:rsidRPr="00380335" w:rsidRDefault="00380335" w:rsidP="009B1CEB">
      <w:pPr>
        <w:pStyle w:val="BodyText"/>
        <w:rPr>
          <w:sz w:val="22"/>
        </w:rPr>
      </w:pPr>
      <w:r>
        <w:t xml:space="preserve">        </w:t>
      </w:r>
      <w:r w:rsidR="000B2DB6" w:rsidRPr="004D0CE5">
        <w:t>CPA Staff          ----12 Nos</w:t>
      </w:r>
      <w:r w:rsidR="000B2DB6">
        <w:t xml:space="preserve">. </w:t>
      </w:r>
    </w:p>
    <w:p w:rsidR="004E7C95" w:rsidRDefault="004E7C95" w:rsidP="009B1CEB">
      <w:pPr>
        <w:pStyle w:val="BodyText"/>
        <w:rPr>
          <w:b/>
          <w:sz w:val="21"/>
          <w:szCs w:val="21"/>
          <w:highlight w:val="lightGray"/>
          <w:lang w:val="en-GB"/>
        </w:rPr>
      </w:pPr>
    </w:p>
    <w:p w:rsidR="000B2DB6" w:rsidRPr="00561BAA" w:rsidRDefault="00930E23" w:rsidP="009B1CEB">
      <w:pPr>
        <w:pStyle w:val="BodyText"/>
        <w:rPr>
          <w:b/>
          <w:sz w:val="21"/>
          <w:szCs w:val="21"/>
        </w:rPr>
      </w:pPr>
      <w:r w:rsidRPr="00083F8C">
        <w:rPr>
          <w:b/>
          <w:sz w:val="21"/>
          <w:szCs w:val="21"/>
          <w:highlight w:val="lightGray"/>
        </w:rPr>
        <w:t>Organization</w:t>
      </w:r>
      <w:r w:rsidR="000B2DB6" w:rsidRPr="00083F8C">
        <w:rPr>
          <w:b/>
          <w:sz w:val="21"/>
          <w:szCs w:val="21"/>
          <w:highlight w:val="lightGray"/>
        </w:rPr>
        <w:t xml:space="preserve">:  Standard Chartered Bank                                                                                     </w:t>
      </w:r>
      <w:r w:rsidR="004907DA">
        <w:rPr>
          <w:b/>
          <w:sz w:val="21"/>
          <w:szCs w:val="21"/>
          <w:highlight w:val="lightGray"/>
        </w:rPr>
        <w:t xml:space="preserve">        </w:t>
      </w:r>
      <w:r w:rsidR="000B2DB6" w:rsidRPr="00083F8C">
        <w:rPr>
          <w:b/>
          <w:sz w:val="21"/>
          <w:szCs w:val="21"/>
          <w:highlight w:val="lightGray"/>
        </w:rPr>
        <w:t xml:space="preserve">  Mumbai</w:t>
      </w:r>
    </w:p>
    <w:p w:rsidR="00E003BC" w:rsidRPr="00944220" w:rsidRDefault="000B2DB6" w:rsidP="009B1CEB">
      <w:pPr>
        <w:pStyle w:val="BodyText"/>
        <w:rPr>
          <w:b/>
          <w:sz w:val="21"/>
          <w:szCs w:val="21"/>
          <w:lang w:val="en-GB"/>
        </w:rPr>
      </w:pPr>
      <w:r w:rsidRPr="00561BAA">
        <w:rPr>
          <w:b/>
          <w:sz w:val="21"/>
          <w:szCs w:val="21"/>
        </w:rPr>
        <w:t>Designation: Sr. Officer –</w:t>
      </w:r>
      <w:r w:rsidR="000E6A15">
        <w:rPr>
          <w:b/>
          <w:sz w:val="21"/>
          <w:szCs w:val="21"/>
          <w:lang w:val="en-GB"/>
        </w:rPr>
        <w:t xml:space="preserve"> </w:t>
      </w:r>
      <w:r w:rsidRPr="00561BAA">
        <w:rPr>
          <w:b/>
          <w:sz w:val="21"/>
          <w:szCs w:val="21"/>
        </w:rPr>
        <w:t xml:space="preserve">Credit                                                                      </w:t>
      </w:r>
      <w:r w:rsidR="000E6A15">
        <w:rPr>
          <w:b/>
          <w:sz w:val="21"/>
          <w:szCs w:val="21"/>
          <w:lang w:val="en-GB"/>
        </w:rPr>
        <w:t xml:space="preserve">   </w:t>
      </w:r>
      <w:r w:rsidRPr="00561BAA">
        <w:rPr>
          <w:b/>
          <w:sz w:val="21"/>
          <w:szCs w:val="21"/>
        </w:rPr>
        <w:t xml:space="preserve"> </w:t>
      </w:r>
      <w:r w:rsidR="00380335">
        <w:rPr>
          <w:b/>
          <w:sz w:val="21"/>
          <w:szCs w:val="21"/>
        </w:rPr>
        <w:t xml:space="preserve">        </w:t>
      </w:r>
      <w:r w:rsidR="00944220">
        <w:rPr>
          <w:b/>
          <w:sz w:val="21"/>
          <w:szCs w:val="21"/>
        </w:rPr>
        <w:t xml:space="preserve">                 Feb’04 </w:t>
      </w:r>
      <w:r w:rsidR="00944220">
        <w:rPr>
          <w:b/>
          <w:sz w:val="21"/>
          <w:szCs w:val="21"/>
          <w:lang w:val="en-GB"/>
        </w:rPr>
        <w:t>-</w:t>
      </w:r>
      <w:r w:rsidRPr="00561BAA">
        <w:rPr>
          <w:b/>
          <w:sz w:val="21"/>
          <w:szCs w:val="21"/>
        </w:rPr>
        <w:t>Apr’05</w:t>
      </w:r>
    </w:p>
    <w:p w:rsidR="000B2DB6" w:rsidRPr="004D0CE5" w:rsidRDefault="000B2DB6" w:rsidP="00384874">
      <w:pPr>
        <w:pStyle w:val="BodyText"/>
        <w:jc w:val="both"/>
      </w:pPr>
      <w:r w:rsidRPr="004D0CE5">
        <w:t>Credit appraisal and approval for Personal Loans and Business Installment for Salaried, Self employed and Companies for all programs as per norms, maintaining TAT as per norms, Personal discussion with high ticket size loan applicants, training and updating CPAs on policy chang</w:t>
      </w:r>
      <w:r w:rsidR="00DC5ECA">
        <w:t xml:space="preserve">es, </w:t>
      </w:r>
      <w:r w:rsidR="00DC5ECA">
        <w:rPr>
          <w:lang w:val="en-GB"/>
        </w:rPr>
        <w:t>carrying out CPV/EV as and when required</w:t>
      </w:r>
      <w:r w:rsidRPr="004D0CE5">
        <w:t>.</w:t>
      </w:r>
    </w:p>
    <w:p w:rsidR="000B2DB6" w:rsidRPr="004D0CE5" w:rsidRDefault="000B2DB6" w:rsidP="009B1CEB">
      <w:pPr>
        <w:pStyle w:val="BodyText"/>
      </w:pPr>
      <w:r w:rsidRPr="004D0CE5">
        <w:t xml:space="preserve">Approved/ </w:t>
      </w:r>
      <w:r w:rsidR="006A3911" w:rsidRPr="004D0CE5">
        <w:t>disbursed</w:t>
      </w:r>
      <w:r w:rsidRPr="004D0CE5">
        <w:t xml:space="preserve"> more than Rs.18 crores with 0-6 MOB delinquencies at 0.14%, which is well below the benchmark. </w:t>
      </w:r>
    </w:p>
    <w:p w:rsidR="000B2DB6" w:rsidRPr="003E36E9" w:rsidRDefault="000B2DB6" w:rsidP="009B1CEB">
      <w:pPr>
        <w:pStyle w:val="BodyText"/>
        <w:rPr>
          <w:b/>
          <w:sz w:val="21"/>
          <w:szCs w:val="21"/>
          <w:highlight w:val="lightGray"/>
        </w:rPr>
      </w:pPr>
    </w:p>
    <w:p w:rsidR="003E36E9" w:rsidRPr="003E36E9" w:rsidRDefault="003E36E9" w:rsidP="009B1CEB">
      <w:pPr>
        <w:pStyle w:val="BodyText"/>
        <w:rPr>
          <w:b/>
          <w:bCs/>
          <w:sz w:val="21"/>
          <w:szCs w:val="21"/>
          <w:highlight w:val="lightGray"/>
        </w:rPr>
      </w:pPr>
      <w:r w:rsidRPr="003E36E9">
        <w:rPr>
          <w:b/>
          <w:bCs/>
          <w:sz w:val="21"/>
          <w:szCs w:val="21"/>
          <w:highlight w:val="lightGray"/>
          <w:lang w:val="en-US"/>
        </w:rPr>
        <w:t>Mahindra and Mah</w:t>
      </w:r>
      <w:r w:rsidRPr="003E36E9">
        <w:rPr>
          <w:b/>
          <w:bCs/>
          <w:sz w:val="21"/>
          <w:szCs w:val="21"/>
          <w:highlight w:val="lightGray"/>
        </w:rPr>
        <w:t xml:space="preserve">indra Financial Services Limited                                                   </w:t>
      </w:r>
      <w:r w:rsidR="00DD2605">
        <w:rPr>
          <w:b/>
          <w:bCs/>
          <w:sz w:val="21"/>
          <w:szCs w:val="21"/>
          <w:highlight w:val="lightGray"/>
          <w:lang w:val="en-GB"/>
        </w:rPr>
        <w:t xml:space="preserve">   </w:t>
      </w:r>
      <w:r w:rsidRPr="003E36E9">
        <w:rPr>
          <w:b/>
          <w:bCs/>
          <w:sz w:val="21"/>
          <w:szCs w:val="21"/>
          <w:highlight w:val="lightGray"/>
        </w:rPr>
        <w:t xml:space="preserve">                      Mumbai</w:t>
      </w:r>
    </w:p>
    <w:p w:rsidR="003E36E9" w:rsidRPr="00C350FC" w:rsidRDefault="003E36E9" w:rsidP="009B1CEB">
      <w:pPr>
        <w:pStyle w:val="BodyText"/>
        <w:rPr>
          <w:b/>
          <w:sz w:val="21"/>
          <w:szCs w:val="21"/>
          <w:lang w:val="en-US"/>
        </w:rPr>
      </w:pPr>
      <w:r w:rsidRPr="00C350FC">
        <w:rPr>
          <w:b/>
          <w:sz w:val="21"/>
          <w:szCs w:val="21"/>
        </w:rPr>
        <w:t>Designation</w:t>
      </w:r>
      <w:r w:rsidRPr="00C350FC">
        <w:rPr>
          <w:b/>
          <w:bCs/>
          <w:sz w:val="21"/>
          <w:szCs w:val="21"/>
        </w:rPr>
        <w:t xml:space="preserve"> </w:t>
      </w:r>
      <w:r w:rsidRPr="00C350FC">
        <w:rPr>
          <w:b/>
          <w:sz w:val="21"/>
          <w:szCs w:val="21"/>
          <w:lang w:val="en"/>
        </w:rPr>
        <w:t xml:space="preserve"> : </w:t>
      </w:r>
      <w:r w:rsidRPr="00C350FC">
        <w:rPr>
          <w:b/>
          <w:bCs/>
          <w:sz w:val="21"/>
          <w:szCs w:val="21"/>
          <w:lang w:val="en-US"/>
        </w:rPr>
        <w:t>Senior Financial Analyst</w:t>
      </w:r>
      <w:r w:rsidRPr="00C350FC">
        <w:rPr>
          <w:b/>
          <w:sz w:val="21"/>
          <w:szCs w:val="21"/>
          <w:lang w:val="en-US"/>
        </w:rPr>
        <w:t xml:space="preserve">                  </w:t>
      </w:r>
      <w:r w:rsidR="00C350FC">
        <w:rPr>
          <w:b/>
          <w:sz w:val="21"/>
          <w:szCs w:val="21"/>
          <w:lang w:val="en-US"/>
        </w:rPr>
        <w:t xml:space="preserve"> </w:t>
      </w:r>
      <w:r w:rsidRPr="00C350FC">
        <w:rPr>
          <w:b/>
          <w:sz w:val="21"/>
          <w:szCs w:val="21"/>
          <w:lang w:val="en-US"/>
        </w:rPr>
        <w:t xml:space="preserve">                                                    </w:t>
      </w:r>
      <w:r w:rsidR="00DD2605">
        <w:rPr>
          <w:b/>
          <w:sz w:val="21"/>
          <w:szCs w:val="21"/>
          <w:lang w:val="en-US"/>
        </w:rPr>
        <w:t xml:space="preserve">    </w:t>
      </w:r>
      <w:r w:rsidRPr="00C350FC">
        <w:rPr>
          <w:b/>
          <w:sz w:val="21"/>
          <w:szCs w:val="21"/>
          <w:lang w:val="en-US"/>
        </w:rPr>
        <w:t xml:space="preserve"> May</w:t>
      </w:r>
      <w:r w:rsidR="004E7C95" w:rsidRPr="00C350FC">
        <w:rPr>
          <w:b/>
          <w:sz w:val="21"/>
          <w:szCs w:val="21"/>
          <w:lang w:val="en-US"/>
        </w:rPr>
        <w:t>'</w:t>
      </w:r>
      <w:r w:rsidR="00C55ADE">
        <w:rPr>
          <w:b/>
          <w:sz w:val="21"/>
          <w:szCs w:val="21"/>
          <w:lang w:val="en-US"/>
        </w:rPr>
        <w:t xml:space="preserve"> 2003-</w:t>
      </w:r>
      <w:r w:rsidR="004E7C95" w:rsidRPr="00C350FC">
        <w:rPr>
          <w:b/>
          <w:sz w:val="21"/>
          <w:szCs w:val="21"/>
          <w:lang w:val="en-US"/>
        </w:rPr>
        <w:t xml:space="preserve"> Feb'</w:t>
      </w:r>
      <w:r w:rsidRPr="00C350FC">
        <w:rPr>
          <w:b/>
          <w:sz w:val="21"/>
          <w:szCs w:val="21"/>
          <w:lang w:val="en-US"/>
        </w:rPr>
        <w:t>2004</w:t>
      </w:r>
    </w:p>
    <w:p w:rsidR="00DC0899" w:rsidRPr="00C350FC" w:rsidRDefault="00DC0899" w:rsidP="009B1CEB">
      <w:pPr>
        <w:pStyle w:val="BodyText"/>
        <w:rPr>
          <w:b/>
        </w:rPr>
      </w:pPr>
      <w:r w:rsidRPr="00C350FC">
        <w:rPr>
          <w:rStyle w:val="f121"/>
          <w:sz w:val="20"/>
          <w:szCs w:val="20"/>
          <w:lang w:val="en"/>
        </w:rPr>
        <w:t xml:space="preserve">MIS preparation includes </w:t>
      </w:r>
      <w:r w:rsidR="00733FC7" w:rsidRPr="00C350FC">
        <w:rPr>
          <w:rStyle w:val="f121"/>
          <w:sz w:val="20"/>
          <w:szCs w:val="20"/>
          <w:lang w:val="en"/>
        </w:rPr>
        <w:t xml:space="preserve">Annual </w:t>
      </w:r>
      <w:r w:rsidRPr="00C350FC">
        <w:rPr>
          <w:rStyle w:val="f121"/>
          <w:sz w:val="20"/>
          <w:szCs w:val="20"/>
          <w:lang w:val="en"/>
        </w:rPr>
        <w:t>Budgeting, RBI returns, Monthly Profitability, Business and Collection Analysis, Portfolio Quality Analysis, Ratio Analysis etc.</w:t>
      </w:r>
    </w:p>
    <w:p w:rsidR="00DC0899" w:rsidRDefault="00DC0899" w:rsidP="009B1CEB">
      <w:pPr>
        <w:pStyle w:val="BodyText"/>
        <w:rPr>
          <w:b/>
          <w:sz w:val="21"/>
          <w:szCs w:val="21"/>
          <w:lang w:val="en-GB"/>
        </w:rPr>
      </w:pPr>
    </w:p>
    <w:p w:rsidR="00876397" w:rsidRPr="00876397" w:rsidRDefault="00876397" w:rsidP="009B1CEB">
      <w:pPr>
        <w:pStyle w:val="BodyText"/>
        <w:rPr>
          <w:b/>
          <w:sz w:val="21"/>
          <w:szCs w:val="21"/>
          <w:lang w:val="en-GB"/>
        </w:rPr>
      </w:pPr>
    </w:p>
    <w:p w:rsidR="000B2DB6" w:rsidRPr="00561BAA" w:rsidRDefault="00930E23" w:rsidP="009B1CEB">
      <w:pPr>
        <w:pStyle w:val="BodyText"/>
        <w:rPr>
          <w:b/>
          <w:sz w:val="21"/>
          <w:szCs w:val="21"/>
        </w:rPr>
      </w:pPr>
      <w:r w:rsidRPr="00083F8C">
        <w:rPr>
          <w:b/>
          <w:sz w:val="21"/>
          <w:szCs w:val="21"/>
          <w:highlight w:val="lightGray"/>
        </w:rPr>
        <w:t>Organization</w:t>
      </w:r>
      <w:r w:rsidR="000B2DB6" w:rsidRPr="00083F8C">
        <w:rPr>
          <w:b/>
          <w:sz w:val="21"/>
          <w:szCs w:val="21"/>
          <w:highlight w:val="lightGray"/>
        </w:rPr>
        <w:t xml:space="preserve">:            Magma Leasing Ltd.                                                                                     </w:t>
      </w:r>
      <w:r w:rsidR="004907DA">
        <w:rPr>
          <w:b/>
          <w:sz w:val="21"/>
          <w:szCs w:val="21"/>
          <w:highlight w:val="lightGray"/>
        </w:rPr>
        <w:t xml:space="preserve">        </w:t>
      </w:r>
      <w:r w:rsidR="000B2DB6" w:rsidRPr="00083F8C">
        <w:rPr>
          <w:b/>
          <w:sz w:val="21"/>
          <w:szCs w:val="21"/>
          <w:highlight w:val="lightGray"/>
        </w:rPr>
        <w:t xml:space="preserve"> Kolkata</w:t>
      </w:r>
      <w:r w:rsidR="000B2DB6" w:rsidRPr="00561BAA">
        <w:rPr>
          <w:b/>
          <w:sz w:val="21"/>
          <w:szCs w:val="21"/>
        </w:rPr>
        <w:t xml:space="preserve"> </w:t>
      </w:r>
    </w:p>
    <w:p w:rsidR="000B2DB6" w:rsidRPr="00561BAA" w:rsidRDefault="000B2DB6" w:rsidP="009B1CEB">
      <w:pPr>
        <w:pStyle w:val="BodyText"/>
        <w:rPr>
          <w:b/>
          <w:sz w:val="21"/>
          <w:szCs w:val="21"/>
        </w:rPr>
      </w:pPr>
      <w:r w:rsidRPr="00561BAA">
        <w:rPr>
          <w:b/>
          <w:sz w:val="21"/>
          <w:szCs w:val="21"/>
        </w:rPr>
        <w:t xml:space="preserve">Designation:            Assistant Manager –Credit                                           </w:t>
      </w:r>
      <w:r w:rsidR="005601C1">
        <w:rPr>
          <w:b/>
          <w:sz w:val="21"/>
          <w:szCs w:val="21"/>
        </w:rPr>
        <w:t xml:space="preserve">       </w:t>
      </w:r>
      <w:r w:rsidR="00380335">
        <w:rPr>
          <w:b/>
          <w:sz w:val="21"/>
          <w:szCs w:val="21"/>
        </w:rPr>
        <w:t xml:space="preserve">      </w:t>
      </w:r>
      <w:r w:rsidR="009635B5">
        <w:rPr>
          <w:b/>
          <w:sz w:val="21"/>
          <w:szCs w:val="21"/>
          <w:lang w:val="en-GB"/>
        </w:rPr>
        <w:t xml:space="preserve">   </w:t>
      </w:r>
      <w:r w:rsidR="00380335">
        <w:rPr>
          <w:b/>
          <w:sz w:val="21"/>
          <w:szCs w:val="21"/>
        </w:rPr>
        <w:t xml:space="preserve">  </w:t>
      </w:r>
      <w:r w:rsidR="004E7C95">
        <w:rPr>
          <w:b/>
          <w:sz w:val="21"/>
          <w:szCs w:val="21"/>
        </w:rPr>
        <w:t xml:space="preserve">          June’ 01</w:t>
      </w:r>
      <w:r w:rsidR="004E7C95">
        <w:rPr>
          <w:b/>
          <w:sz w:val="21"/>
          <w:szCs w:val="21"/>
          <w:lang w:val="en-GB"/>
        </w:rPr>
        <w:t xml:space="preserve">- </w:t>
      </w:r>
      <w:r w:rsidR="005601C1">
        <w:rPr>
          <w:b/>
          <w:sz w:val="21"/>
          <w:szCs w:val="21"/>
        </w:rPr>
        <w:t>Apr’ 03</w:t>
      </w:r>
    </w:p>
    <w:p w:rsidR="000B2DB6" w:rsidRPr="004D0CE5" w:rsidRDefault="000B2DB6" w:rsidP="004E7C95">
      <w:pPr>
        <w:pStyle w:val="BodyText"/>
        <w:numPr>
          <w:ilvl w:val="0"/>
          <w:numId w:val="7"/>
        </w:numPr>
        <w:spacing w:line="240" w:lineRule="atLeast"/>
        <w:jc w:val="both"/>
        <w:rPr>
          <w:b/>
        </w:rPr>
      </w:pPr>
      <w:r w:rsidRPr="004D0CE5">
        <w:rPr>
          <w:b/>
        </w:rPr>
        <w:t>Credit Appraisal and Evaluation</w:t>
      </w:r>
      <w:r w:rsidRPr="004D0CE5">
        <w:t xml:space="preserve">: Evaluation of Customers </w:t>
      </w:r>
      <w:r w:rsidR="0064634B">
        <w:t xml:space="preserve">request </w:t>
      </w:r>
      <w:r w:rsidRPr="004D0CE5">
        <w:t>for</w:t>
      </w:r>
      <w:r w:rsidRPr="004D0CE5">
        <w:rPr>
          <w:b/>
        </w:rPr>
        <w:t xml:space="preserve"> </w:t>
      </w:r>
      <w:r w:rsidR="0064634B">
        <w:t>Commercial Vehicles, construction equipment.</w:t>
      </w:r>
    </w:p>
    <w:p w:rsidR="000B2DB6" w:rsidRPr="004D0CE5" w:rsidRDefault="000B2DB6" w:rsidP="004E7C95">
      <w:pPr>
        <w:pStyle w:val="BodyText"/>
        <w:numPr>
          <w:ilvl w:val="0"/>
          <w:numId w:val="7"/>
        </w:numPr>
        <w:spacing w:line="240" w:lineRule="atLeast"/>
        <w:jc w:val="both"/>
        <w:rPr>
          <w:b/>
        </w:rPr>
      </w:pPr>
      <w:r w:rsidRPr="004D0CE5">
        <w:rPr>
          <w:b/>
        </w:rPr>
        <w:t>Hire Purchase Agreement Documentation</w:t>
      </w:r>
      <w:r w:rsidRPr="004D0CE5">
        <w:t xml:space="preserve">: </w:t>
      </w:r>
    </w:p>
    <w:p w:rsidR="000B2DB6" w:rsidRPr="004D0CE5" w:rsidRDefault="000B2DB6" w:rsidP="004E7C95">
      <w:pPr>
        <w:pStyle w:val="BodyText"/>
        <w:numPr>
          <w:ilvl w:val="0"/>
          <w:numId w:val="7"/>
        </w:numPr>
        <w:spacing w:line="220" w:lineRule="atLeast"/>
        <w:jc w:val="both"/>
        <w:rPr>
          <w:b/>
        </w:rPr>
      </w:pPr>
      <w:r w:rsidRPr="004D0CE5">
        <w:rPr>
          <w:b/>
        </w:rPr>
        <w:t xml:space="preserve">Disbursement Control: </w:t>
      </w:r>
      <w:r w:rsidRPr="004D0CE5">
        <w:t>Payment to manufactures/dealer on due date, Maintaining trade advance</w:t>
      </w:r>
      <w:r w:rsidR="0015206F">
        <w:t xml:space="preserve"> account</w:t>
      </w:r>
    </w:p>
    <w:p w:rsidR="000B2DB6" w:rsidRPr="004D0CE5" w:rsidRDefault="000B2DB6" w:rsidP="004E7C95">
      <w:pPr>
        <w:pStyle w:val="BodyText"/>
        <w:numPr>
          <w:ilvl w:val="0"/>
          <w:numId w:val="7"/>
        </w:numPr>
        <w:spacing w:line="220" w:lineRule="atLeast"/>
        <w:jc w:val="both"/>
        <w:rPr>
          <w:b/>
        </w:rPr>
      </w:pPr>
      <w:r w:rsidRPr="004D0CE5">
        <w:rPr>
          <w:b/>
        </w:rPr>
        <w:t>Collection Monitoring:</w:t>
      </w:r>
      <w:r w:rsidRPr="004D0CE5">
        <w:t xml:space="preserve"> preparation of Report on collections, non-starters, portfolio movement and trend analysis by aging analysis and application of various triggers (Delinquency Benchmarking). PDC’s Management </w:t>
      </w:r>
    </w:p>
    <w:p w:rsidR="000B2DB6" w:rsidRPr="004D0CE5" w:rsidRDefault="000B2DB6" w:rsidP="004E7C95">
      <w:pPr>
        <w:pStyle w:val="BodyText"/>
        <w:numPr>
          <w:ilvl w:val="0"/>
          <w:numId w:val="7"/>
        </w:numPr>
        <w:spacing w:line="220" w:lineRule="atLeast"/>
        <w:jc w:val="both"/>
        <w:rPr>
          <w:b/>
        </w:rPr>
      </w:pPr>
      <w:r w:rsidRPr="004D0CE5">
        <w:rPr>
          <w:b/>
        </w:rPr>
        <w:t>Branch /Customer servicing:</w:t>
      </w:r>
      <w:r w:rsidRPr="004D0CE5">
        <w:t xml:space="preserve"> Issuing NOC’s, Handling and fulfilling customers’ queries as and when required. Providing branches with required information on business, collection, routine matters etc.</w:t>
      </w:r>
    </w:p>
    <w:p w:rsidR="000B2DB6" w:rsidRPr="004D0CE5" w:rsidRDefault="000B2DB6" w:rsidP="004E7C95">
      <w:pPr>
        <w:pStyle w:val="BodyText"/>
        <w:numPr>
          <w:ilvl w:val="0"/>
          <w:numId w:val="7"/>
        </w:numPr>
        <w:spacing w:line="220" w:lineRule="atLeast"/>
        <w:jc w:val="both"/>
        <w:rPr>
          <w:b/>
        </w:rPr>
      </w:pPr>
      <w:r w:rsidRPr="004D0CE5">
        <w:rPr>
          <w:b/>
        </w:rPr>
        <w:t xml:space="preserve">Misc. Reporting: Preparation of </w:t>
      </w:r>
      <w:r w:rsidRPr="004D0CE5">
        <w:t>reports on Post Disbursement Documentation along with PDD triggering, Business, Preparing Budgets for all the zones/employee wise for business, collections etc.</w:t>
      </w:r>
    </w:p>
    <w:p w:rsidR="000B2DB6" w:rsidRDefault="000B2DB6" w:rsidP="004E7C95">
      <w:pPr>
        <w:pStyle w:val="BodyText"/>
        <w:jc w:val="both"/>
        <w:rPr>
          <w:b/>
          <w:sz w:val="21"/>
          <w:szCs w:val="21"/>
          <w:lang w:val="en-GB"/>
        </w:rPr>
      </w:pPr>
    </w:p>
    <w:p w:rsidR="00876397" w:rsidRPr="00876397" w:rsidRDefault="00876397" w:rsidP="004E7C95">
      <w:pPr>
        <w:pStyle w:val="BodyText"/>
        <w:jc w:val="both"/>
        <w:rPr>
          <w:b/>
          <w:sz w:val="21"/>
          <w:szCs w:val="21"/>
          <w:lang w:val="en-GB"/>
        </w:rPr>
      </w:pPr>
    </w:p>
    <w:p w:rsidR="000B2DB6" w:rsidRPr="00561BAA" w:rsidRDefault="00930E23" w:rsidP="004E7C95">
      <w:pPr>
        <w:pStyle w:val="BodyText"/>
        <w:jc w:val="both"/>
        <w:rPr>
          <w:b/>
          <w:sz w:val="21"/>
          <w:szCs w:val="21"/>
        </w:rPr>
      </w:pPr>
      <w:r w:rsidRPr="00083F8C">
        <w:rPr>
          <w:b/>
          <w:sz w:val="21"/>
          <w:szCs w:val="21"/>
          <w:highlight w:val="lightGray"/>
        </w:rPr>
        <w:t>Organization</w:t>
      </w:r>
      <w:r w:rsidR="000B2DB6" w:rsidRPr="00083F8C">
        <w:rPr>
          <w:b/>
          <w:sz w:val="21"/>
          <w:szCs w:val="21"/>
          <w:highlight w:val="lightGray"/>
        </w:rPr>
        <w:t xml:space="preserve">:        Ashok Leyland Finance Ltd.                                                            </w:t>
      </w:r>
      <w:r w:rsidR="00380335">
        <w:rPr>
          <w:b/>
          <w:sz w:val="21"/>
          <w:szCs w:val="21"/>
          <w:highlight w:val="lightGray"/>
        </w:rPr>
        <w:t xml:space="preserve">             </w:t>
      </w:r>
      <w:r w:rsidR="000B2DB6" w:rsidRPr="00083F8C">
        <w:rPr>
          <w:b/>
          <w:sz w:val="21"/>
          <w:szCs w:val="21"/>
          <w:highlight w:val="lightGray"/>
        </w:rPr>
        <w:t xml:space="preserve">            Kolkata</w:t>
      </w:r>
      <w:r w:rsidR="000B2DB6" w:rsidRPr="00561BAA">
        <w:rPr>
          <w:b/>
          <w:sz w:val="21"/>
          <w:szCs w:val="21"/>
        </w:rPr>
        <w:t xml:space="preserve"> </w:t>
      </w:r>
    </w:p>
    <w:p w:rsidR="00D22C3B" w:rsidRDefault="000B2DB6" w:rsidP="000C1D5A">
      <w:pPr>
        <w:pStyle w:val="BodyText"/>
        <w:rPr>
          <w:b/>
          <w:sz w:val="21"/>
          <w:szCs w:val="21"/>
          <w:lang w:val="en-GB"/>
        </w:rPr>
      </w:pPr>
      <w:r w:rsidRPr="00561BAA">
        <w:rPr>
          <w:b/>
          <w:sz w:val="21"/>
          <w:szCs w:val="21"/>
        </w:rPr>
        <w:t xml:space="preserve">Designation:         Senior Executive-Internal Audit                                 </w:t>
      </w:r>
      <w:r w:rsidR="00380335">
        <w:rPr>
          <w:b/>
          <w:sz w:val="21"/>
          <w:szCs w:val="21"/>
        </w:rPr>
        <w:t xml:space="preserve">            </w:t>
      </w:r>
      <w:r w:rsidR="00C55ADE">
        <w:rPr>
          <w:b/>
          <w:sz w:val="21"/>
          <w:szCs w:val="21"/>
        </w:rPr>
        <w:t xml:space="preserve">              </w:t>
      </w:r>
      <w:r w:rsidR="00DD2605">
        <w:rPr>
          <w:b/>
          <w:sz w:val="21"/>
          <w:szCs w:val="21"/>
          <w:lang w:val="en-GB"/>
        </w:rPr>
        <w:t xml:space="preserve">   </w:t>
      </w:r>
      <w:r w:rsidR="00C55ADE">
        <w:rPr>
          <w:b/>
          <w:sz w:val="21"/>
          <w:szCs w:val="21"/>
        </w:rPr>
        <w:t xml:space="preserve">      Feb’99 </w:t>
      </w:r>
      <w:r w:rsidR="00C55ADE">
        <w:rPr>
          <w:b/>
          <w:sz w:val="21"/>
          <w:szCs w:val="21"/>
          <w:lang w:val="en-GB"/>
        </w:rPr>
        <w:t xml:space="preserve">- </w:t>
      </w:r>
      <w:r w:rsidRPr="00561BAA">
        <w:rPr>
          <w:b/>
          <w:sz w:val="21"/>
          <w:szCs w:val="21"/>
        </w:rPr>
        <w:t xml:space="preserve">Sep’00  </w:t>
      </w:r>
    </w:p>
    <w:p w:rsidR="000B2DB6" w:rsidRPr="004D0CE5" w:rsidRDefault="000B2DB6" w:rsidP="004E7C95">
      <w:pPr>
        <w:pStyle w:val="BodyText"/>
        <w:numPr>
          <w:ilvl w:val="0"/>
          <w:numId w:val="8"/>
        </w:numPr>
        <w:jc w:val="both"/>
        <w:rPr>
          <w:b/>
        </w:rPr>
      </w:pPr>
      <w:r w:rsidRPr="004D0CE5">
        <w:rPr>
          <w:b/>
        </w:rPr>
        <w:t>Credit Compliance</w:t>
      </w:r>
    </w:p>
    <w:p w:rsidR="000B2DB6" w:rsidRPr="004E7C95" w:rsidRDefault="000B2DB6" w:rsidP="004E7C95">
      <w:pPr>
        <w:pStyle w:val="BodyText"/>
        <w:ind w:left="720"/>
        <w:jc w:val="both"/>
        <w:rPr>
          <w:lang w:val="en-GB"/>
        </w:rPr>
      </w:pPr>
      <w:r w:rsidRPr="004D0CE5">
        <w:t>Credit compliance of the credit sanctions done by the branches done for Auto/CV/CE Finance.</w:t>
      </w:r>
    </w:p>
    <w:p w:rsidR="000B2DB6" w:rsidRPr="004D0CE5" w:rsidRDefault="000B2DB6" w:rsidP="004E7C95">
      <w:pPr>
        <w:pStyle w:val="BodyText"/>
        <w:numPr>
          <w:ilvl w:val="0"/>
          <w:numId w:val="8"/>
        </w:numPr>
        <w:jc w:val="both"/>
        <w:rPr>
          <w:b/>
        </w:rPr>
      </w:pPr>
      <w:r w:rsidRPr="004D0CE5">
        <w:rPr>
          <w:b/>
        </w:rPr>
        <w:t>Asset Protection Measures/Control:</w:t>
      </w:r>
    </w:p>
    <w:p w:rsidR="000B2DB6" w:rsidRPr="004D0CE5" w:rsidRDefault="000B2DB6" w:rsidP="004E7C95">
      <w:pPr>
        <w:pStyle w:val="BodyText"/>
        <w:ind w:left="720"/>
        <w:jc w:val="both"/>
      </w:pPr>
      <w:r w:rsidRPr="004D0CE5">
        <w:t>Review of important title to ownership documents like collection, accuracy of invoices, insurance</w:t>
      </w:r>
      <w:r w:rsidR="004E7C95">
        <w:rPr>
          <w:lang w:val="en-GB"/>
        </w:rPr>
        <w:t xml:space="preserve"> </w:t>
      </w:r>
      <w:r w:rsidRPr="004D0CE5">
        <w:t>policies including the renewal for 2</w:t>
      </w:r>
      <w:r w:rsidRPr="004D0CE5">
        <w:rPr>
          <w:vertAlign w:val="superscript"/>
        </w:rPr>
        <w:t>nd</w:t>
      </w:r>
      <w:r w:rsidRPr="004D0CE5">
        <w:t xml:space="preserve"> and 3</w:t>
      </w:r>
      <w:r w:rsidRPr="004D0CE5">
        <w:rPr>
          <w:vertAlign w:val="superscript"/>
        </w:rPr>
        <w:t>rd</w:t>
      </w:r>
      <w:r w:rsidRPr="004D0CE5">
        <w:t xml:space="preserve"> year, registration certificates and PDCs control</w:t>
      </w:r>
    </w:p>
    <w:p w:rsidR="000B2DB6" w:rsidRPr="004D0CE5" w:rsidRDefault="000B2DB6" w:rsidP="004E7C95">
      <w:pPr>
        <w:pStyle w:val="BodyText"/>
        <w:numPr>
          <w:ilvl w:val="0"/>
          <w:numId w:val="8"/>
        </w:numPr>
        <w:jc w:val="both"/>
      </w:pPr>
      <w:r w:rsidRPr="004D0CE5">
        <w:rPr>
          <w:b/>
        </w:rPr>
        <w:t xml:space="preserve">Accounting Entries Control </w:t>
      </w:r>
    </w:p>
    <w:p w:rsidR="000B2DB6" w:rsidRPr="004D0CE5" w:rsidRDefault="000B2DB6" w:rsidP="004E7C95">
      <w:pPr>
        <w:pStyle w:val="BodyText"/>
        <w:ind w:left="720"/>
        <w:jc w:val="both"/>
      </w:pPr>
      <w:r w:rsidRPr="004D0CE5">
        <w:t>Continuous monitoring of the entries related to money receipts issued for EMI collection (including fraud related aspects), double payment made to the dealers, premature termin</w:t>
      </w:r>
      <w:r w:rsidR="004E7C95">
        <w:t xml:space="preserve">ation of the loan, </w:t>
      </w:r>
      <w:r w:rsidRPr="004D0CE5">
        <w:t xml:space="preserve">capitalization </w:t>
      </w:r>
      <w:r w:rsidR="003B252D" w:rsidRPr="004D0CE5">
        <w:t>of the</w:t>
      </w:r>
      <w:r w:rsidRPr="004D0CE5">
        <w:t xml:space="preserve"> fixed assets and depreciation entries etc.</w:t>
      </w:r>
    </w:p>
    <w:p w:rsidR="000B2DB6" w:rsidRPr="004D0CE5" w:rsidRDefault="000B2DB6" w:rsidP="004E7C95">
      <w:pPr>
        <w:pStyle w:val="BodyText"/>
        <w:numPr>
          <w:ilvl w:val="0"/>
          <w:numId w:val="8"/>
        </w:numPr>
        <w:jc w:val="both"/>
      </w:pPr>
      <w:r w:rsidRPr="004D0CE5">
        <w:rPr>
          <w:b/>
        </w:rPr>
        <w:t>Collection monitoring and control:</w:t>
      </w:r>
    </w:p>
    <w:p w:rsidR="000B2DB6" w:rsidRPr="004D0CE5" w:rsidRDefault="000B2DB6" w:rsidP="00DB6F47">
      <w:pPr>
        <w:pStyle w:val="BodyText"/>
        <w:ind w:left="720"/>
      </w:pPr>
      <w:r w:rsidRPr="004D0CE5">
        <w:t>Timely collection and realization of the monthly instruments, re</w:t>
      </w:r>
      <w:r w:rsidR="004E7C95">
        <w:t xml:space="preserve">gular funds transfer from the </w:t>
      </w:r>
      <w:r w:rsidRPr="004D0CE5">
        <w:t xml:space="preserve">collection </w:t>
      </w:r>
      <w:r w:rsidR="004E7C95">
        <w:rPr>
          <w:lang w:val="en-GB"/>
        </w:rPr>
        <w:t>a</w:t>
      </w:r>
      <w:r w:rsidRPr="004D0CE5">
        <w:t>counts to the corporate account. Review of the accuracy of the bank statement and reconciliation.</w:t>
      </w:r>
    </w:p>
    <w:p w:rsidR="000B2DB6" w:rsidRPr="004D0CE5" w:rsidRDefault="000B2DB6" w:rsidP="006541C6">
      <w:pPr>
        <w:pStyle w:val="BodyText"/>
        <w:numPr>
          <w:ilvl w:val="0"/>
          <w:numId w:val="8"/>
        </w:numPr>
        <w:jc w:val="both"/>
      </w:pPr>
      <w:r w:rsidRPr="004D0CE5">
        <w:rPr>
          <w:b/>
        </w:rPr>
        <w:t>Preparation of Internal Audit Reports:</w:t>
      </w:r>
    </w:p>
    <w:p w:rsidR="00DD2605" w:rsidRPr="00DD2605" w:rsidRDefault="000B2DB6" w:rsidP="004E7C95">
      <w:pPr>
        <w:pStyle w:val="BodyText"/>
        <w:ind w:left="720"/>
        <w:jc w:val="both"/>
        <w:rPr>
          <w:lang w:val="en-GB"/>
        </w:rPr>
      </w:pPr>
      <w:r w:rsidRPr="004D0CE5">
        <w:lastRenderedPageBreak/>
        <w:t xml:space="preserve">Classifying the audit observations on the basis of severity of the lapses and doing root cause analysis and </w:t>
      </w:r>
      <w:r w:rsidR="004E7C95">
        <w:rPr>
          <w:lang w:val="en-GB"/>
        </w:rPr>
        <w:t>r</w:t>
      </w:r>
      <w:proofErr w:type="spellStart"/>
      <w:r w:rsidRPr="004D0CE5">
        <w:t>ecommending</w:t>
      </w:r>
      <w:proofErr w:type="spellEnd"/>
      <w:r w:rsidRPr="004D0CE5">
        <w:t xml:space="preserve"> the same so that such lapses do not occur again</w:t>
      </w:r>
    </w:p>
    <w:p w:rsidR="00876397" w:rsidRDefault="00876397" w:rsidP="00B15AE4">
      <w:pPr>
        <w:pStyle w:val="Objective"/>
        <w:spacing w:after="0"/>
        <w:ind w:left="0"/>
        <w:rPr>
          <w:b/>
          <w:i w:val="0"/>
          <w:spacing w:val="0"/>
          <w:sz w:val="22"/>
          <w:szCs w:val="22"/>
          <w:highlight w:val="lightGray"/>
        </w:rPr>
      </w:pPr>
    </w:p>
    <w:p w:rsidR="00876397" w:rsidRDefault="00876397" w:rsidP="00B15AE4">
      <w:pPr>
        <w:pStyle w:val="Objective"/>
        <w:spacing w:after="0"/>
        <w:ind w:left="0"/>
        <w:rPr>
          <w:b/>
          <w:i w:val="0"/>
          <w:spacing w:val="0"/>
          <w:sz w:val="22"/>
          <w:szCs w:val="22"/>
          <w:highlight w:val="lightGray"/>
        </w:rPr>
      </w:pPr>
    </w:p>
    <w:p w:rsidR="000B2DB6" w:rsidRPr="00105967" w:rsidRDefault="000B2DB6" w:rsidP="00B15AE4">
      <w:pPr>
        <w:pStyle w:val="Objective"/>
        <w:spacing w:after="0"/>
        <w:ind w:left="0"/>
        <w:rPr>
          <w:b/>
          <w:i w:val="0"/>
          <w:spacing w:val="0"/>
        </w:rPr>
      </w:pPr>
      <w:r w:rsidRPr="00A51A7A">
        <w:rPr>
          <w:b/>
          <w:i w:val="0"/>
          <w:spacing w:val="0"/>
          <w:sz w:val="22"/>
          <w:szCs w:val="22"/>
          <w:highlight w:val="lightGray"/>
        </w:rPr>
        <w:t>Personal Information</w:t>
      </w:r>
      <w:r w:rsidRPr="00A51A7A">
        <w:rPr>
          <w:b/>
          <w:i w:val="0"/>
          <w:spacing w:val="0"/>
          <w:highlight w:val="lightGray"/>
        </w:rPr>
        <w:t>:</w:t>
      </w:r>
    </w:p>
    <w:p w:rsidR="000B2DB6" w:rsidRPr="004D0CE5" w:rsidRDefault="000B2DB6" w:rsidP="00B15AE4">
      <w:pPr>
        <w:pStyle w:val="Objective"/>
        <w:spacing w:after="0"/>
        <w:ind w:left="0"/>
        <w:rPr>
          <w:i w:val="0"/>
          <w:sz w:val="20"/>
        </w:rPr>
      </w:pPr>
      <w:r w:rsidRPr="004D0CE5">
        <w:rPr>
          <w:i w:val="0"/>
          <w:sz w:val="20"/>
        </w:rPr>
        <w:t>Date of Birth                 :</w:t>
      </w:r>
      <w:r>
        <w:rPr>
          <w:i w:val="0"/>
          <w:sz w:val="20"/>
        </w:rPr>
        <w:t xml:space="preserve"> </w:t>
      </w:r>
      <w:r w:rsidR="009F1A94">
        <w:rPr>
          <w:i w:val="0"/>
          <w:sz w:val="20"/>
        </w:rPr>
        <w:t xml:space="preserve">          </w:t>
      </w:r>
      <w:r w:rsidRPr="004D0CE5">
        <w:rPr>
          <w:i w:val="0"/>
          <w:sz w:val="20"/>
        </w:rPr>
        <w:t>16/07/1975</w:t>
      </w:r>
    </w:p>
    <w:p w:rsidR="000B2DB6" w:rsidRPr="004D0CE5" w:rsidRDefault="000B2DB6" w:rsidP="00B15AE4">
      <w:pPr>
        <w:pStyle w:val="Objective"/>
        <w:spacing w:after="0"/>
        <w:ind w:left="0"/>
        <w:rPr>
          <w:i w:val="0"/>
          <w:sz w:val="20"/>
        </w:rPr>
      </w:pPr>
      <w:r w:rsidRPr="004D0CE5">
        <w:rPr>
          <w:i w:val="0"/>
          <w:sz w:val="20"/>
        </w:rPr>
        <w:t xml:space="preserve">Fathers Name               </w:t>
      </w:r>
      <w:r w:rsidR="009F1A94">
        <w:rPr>
          <w:i w:val="0"/>
          <w:sz w:val="20"/>
        </w:rPr>
        <w:t xml:space="preserve"> </w:t>
      </w:r>
      <w:r w:rsidRPr="004D0CE5">
        <w:rPr>
          <w:i w:val="0"/>
          <w:sz w:val="20"/>
        </w:rPr>
        <w:t xml:space="preserve">: </w:t>
      </w:r>
      <w:r>
        <w:rPr>
          <w:i w:val="0"/>
          <w:sz w:val="20"/>
        </w:rPr>
        <w:t xml:space="preserve"> </w:t>
      </w:r>
      <w:r w:rsidR="009F1A94">
        <w:rPr>
          <w:i w:val="0"/>
          <w:sz w:val="20"/>
        </w:rPr>
        <w:t xml:space="preserve">          </w:t>
      </w:r>
      <w:r w:rsidRPr="004D0CE5">
        <w:rPr>
          <w:i w:val="0"/>
          <w:sz w:val="20"/>
        </w:rPr>
        <w:t xml:space="preserve">Late Mr. M.L. </w:t>
      </w:r>
      <w:proofErr w:type="spellStart"/>
      <w:r w:rsidRPr="004D0CE5">
        <w:rPr>
          <w:i w:val="0"/>
          <w:sz w:val="20"/>
        </w:rPr>
        <w:t>Halwasia</w:t>
      </w:r>
      <w:proofErr w:type="spellEnd"/>
    </w:p>
    <w:p w:rsidR="000B2DB6" w:rsidRPr="004D0CE5" w:rsidRDefault="000B2DB6" w:rsidP="00B15AE4">
      <w:pPr>
        <w:pStyle w:val="BodyText"/>
      </w:pPr>
      <w:r w:rsidRPr="004D0CE5">
        <w:t xml:space="preserve">Nationality                          </w:t>
      </w:r>
      <w:r>
        <w:t xml:space="preserve">  </w:t>
      </w:r>
      <w:r w:rsidRPr="004D0CE5">
        <w:t xml:space="preserve"> </w:t>
      </w:r>
      <w:r>
        <w:t xml:space="preserve"> </w:t>
      </w:r>
      <w:r w:rsidR="009F1A94">
        <w:rPr>
          <w:lang w:val="en-GB"/>
        </w:rPr>
        <w:t xml:space="preserve"> </w:t>
      </w:r>
      <w:r w:rsidR="00D136AB">
        <w:t xml:space="preserve">:              </w:t>
      </w:r>
      <w:r w:rsidRPr="004D0CE5">
        <w:t xml:space="preserve">  Indian</w:t>
      </w:r>
    </w:p>
    <w:p w:rsidR="000B2DB6" w:rsidRPr="004D0CE5" w:rsidRDefault="000B2DB6" w:rsidP="00B15AE4">
      <w:pPr>
        <w:pStyle w:val="BodyText"/>
      </w:pPr>
      <w:r w:rsidRPr="004D0CE5">
        <w:t xml:space="preserve">Hobbies                              </w:t>
      </w:r>
      <w:r>
        <w:t xml:space="preserve">    </w:t>
      </w:r>
      <w:r w:rsidR="009F1A94">
        <w:rPr>
          <w:lang w:val="en-GB"/>
        </w:rPr>
        <w:t xml:space="preserve"> </w:t>
      </w:r>
      <w:r w:rsidR="00D136AB">
        <w:t xml:space="preserve">:              </w:t>
      </w:r>
      <w:r w:rsidRPr="004D0CE5">
        <w:t xml:space="preserve">  Meditation and playing Chess</w:t>
      </w:r>
    </w:p>
    <w:p w:rsidR="000B2DB6" w:rsidRDefault="007B5925" w:rsidP="00B15AE4">
      <w:pPr>
        <w:pStyle w:val="BodyText"/>
        <w:rPr>
          <w:lang w:val="en-GB"/>
        </w:rPr>
      </w:pPr>
      <w:r w:rsidRPr="004D0CE5">
        <w:t>Expected Salary</w:t>
      </w:r>
      <w:r w:rsidR="000B2DB6" w:rsidRPr="004D0CE5">
        <w:t xml:space="preserve">               </w:t>
      </w:r>
      <w:r>
        <w:t xml:space="preserve"> </w:t>
      </w:r>
      <w:r w:rsidR="009F1A94">
        <w:t xml:space="preserve">     </w:t>
      </w:r>
      <w:r w:rsidR="009F1A94">
        <w:rPr>
          <w:lang w:val="en-GB"/>
        </w:rPr>
        <w:t xml:space="preserve"> </w:t>
      </w:r>
      <w:r w:rsidR="009F1A94">
        <w:t xml:space="preserve"> </w:t>
      </w:r>
      <w:r w:rsidR="000B2DB6" w:rsidRPr="004D0CE5">
        <w:t>:</w:t>
      </w:r>
      <w:r w:rsidR="009F1A94">
        <w:rPr>
          <w:lang w:val="en-GB"/>
        </w:rPr>
        <w:t xml:space="preserve"> </w:t>
      </w:r>
      <w:r w:rsidR="000B2DB6" w:rsidRPr="004D0CE5">
        <w:t xml:space="preserve"> </w:t>
      </w:r>
      <w:r w:rsidR="00D136AB">
        <w:t xml:space="preserve">            </w:t>
      </w:r>
      <w:r w:rsidR="000B2DB6" w:rsidRPr="004D0CE5">
        <w:t xml:space="preserve">   Negotiable</w:t>
      </w:r>
    </w:p>
    <w:p w:rsidR="00221172" w:rsidRPr="00221172" w:rsidRDefault="00221172" w:rsidP="00B15AE4">
      <w:pPr>
        <w:pStyle w:val="BodyText"/>
        <w:rPr>
          <w:lang w:val="en-GB"/>
        </w:rPr>
      </w:pPr>
    </w:p>
    <w:p w:rsidR="000B2DB6" w:rsidRDefault="000B2DB6" w:rsidP="00916F13">
      <w:pPr>
        <w:pStyle w:val="Objective"/>
        <w:spacing w:after="0"/>
        <w:ind w:left="0"/>
        <w:rPr>
          <w:b/>
          <w:i w:val="0"/>
          <w:iCs w:val="0"/>
          <w:color w:val="000000"/>
          <w:spacing w:val="0"/>
          <w:sz w:val="22"/>
          <w:szCs w:val="22"/>
        </w:rPr>
      </w:pPr>
      <w:r w:rsidRPr="00A51A7A">
        <w:rPr>
          <w:b/>
          <w:i w:val="0"/>
          <w:iCs w:val="0"/>
          <w:color w:val="000000"/>
          <w:spacing w:val="0"/>
          <w:sz w:val="22"/>
          <w:szCs w:val="22"/>
          <w:highlight w:val="lightGray"/>
        </w:rPr>
        <w:t>Awards and Certificates</w:t>
      </w:r>
    </w:p>
    <w:p w:rsidR="00512388" w:rsidRDefault="00512388" w:rsidP="00221172">
      <w:pPr>
        <w:pStyle w:val="Objective"/>
        <w:numPr>
          <w:ilvl w:val="0"/>
          <w:numId w:val="14"/>
        </w:numPr>
        <w:tabs>
          <w:tab w:val="clear" w:pos="10170"/>
        </w:tabs>
        <w:spacing w:after="0"/>
        <w:rPr>
          <w:i w:val="0"/>
          <w:iCs w:val="0"/>
          <w:color w:val="000000"/>
          <w:spacing w:val="0"/>
          <w:sz w:val="20"/>
        </w:rPr>
      </w:pPr>
      <w:r>
        <w:rPr>
          <w:i w:val="0"/>
          <w:iCs w:val="0"/>
          <w:color w:val="000000"/>
          <w:spacing w:val="0"/>
          <w:sz w:val="20"/>
        </w:rPr>
        <w:t>Best Credit Team Leader, Simplylife  which was awarded by the CEO of ADCB</w:t>
      </w:r>
    </w:p>
    <w:p w:rsidR="00512388" w:rsidRPr="004D0CE5" w:rsidRDefault="00296675" w:rsidP="00221172">
      <w:pPr>
        <w:pStyle w:val="Objective"/>
        <w:numPr>
          <w:ilvl w:val="0"/>
          <w:numId w:val="14"/>
        </w:numPr>
        <w:tabs>
          <w:tab w:val="clear" w:pos="10170"/>
        </w:tabs>
        <w:spacing w:after="0"/>
        <w:rPr>
          <w:i w:val="0"/>
          <w:iCs w:val="0"/>
          <w:color w:val="000000"/>
          <w:spacing w:val="0"/>
          <w:sz w:val="20"/>
        </w:rPr>
      </w:pPr>
      <w:r>
        <w:rPr>
          <w:i w:val="0"/>
          <w:iCs w:val="0"/>
          <w:color w:val="000000"/>
          <w:spacing w:val="0"/>
          <w:sz w:val="20"/>
        </w:rPr>
        <w:t>C</w:t>
      </w:r>
      <w:r w:rsidR="000B2DB6" w:rsidRPr="004D0CE5">
        <w:rPr>
          <w:i w:val="0"/>
          <w:iCs w:val="0"/>
          <w:color w:val="000000"/>
          <w:spacing w:val="0"/>
          <w:sz w:val="20"/>
        </w:rPr>
        <w:t>ertificate of appreciation by Sr Management</w:t>
      </w:r>
      <w:r w:rsidR="000B2DB6">
        <w:rPr>
          <w:i w:val="0"/>
          <w:iCs w:val="0"/>
          <w:color w:val="000000"/>
          <w:spacing w:val="0"/>
          <w:sz w:val="20"/>
        </w:rPr>
        <w:t xml:space="preserve"> of Emirates NBD</w:t>
      </w:r>
      <w:r w:rsidR="000B2DB6" w:rsidRPr="004D0CE5">
        <w:rPr>
          <w:i w:val="0"/>
          <w:iCs w:val="0"/>
          <w:color w:val="000000"/>
          <w:spacing w:val="0"/>
          <w:sz w:val="20"/>
        </w:rPr>
        <w:t xml:space="preserve"> for Fraud Prevention</w:t>
      </w:r>
    </w:p>
    <w:p w:rsidR="00F204DE" w:rsidRDefault="000B2DB6" w:rsidP="00221172">
      <w:pPr>
        <w:pStyle w:val="Objective"/>
        <w:numPr>
          <w:ilvl w:val="0"/>
          <w:numId w:val="14"/>
        </w:numPr>
        <w:tabs>
          <w:tab w:val="clear" w:pos="10170"/>
        </w:tabs>
        <w:spacing w:after="0"/>
        <w:rPr>
          <w:i w:val="0"/>
          <w:sz w:val="20"/>
        </w:rPr>
      </w:pPr>
      <w:r w:rsidRPr="004D0CE5">
        <w:rPr>
          <w:i w:val="0"/>
          <w:sz w:val="20"/>
        </w:rPr>
        <w:t>National Scholarship for securing 10</w:t>
      </w:r>
      <w:r w:rsidRPr="004D0CE5">
        <w:rPr>
          <w:i w:val="0"/>
          <w:sz w:val="20"/>
          <w:vertAlign w:val="superscript"/>
        </w:rPr>
        <w:t>th</w:t>
      </w:r>
      <w:r w:rsidRPr="004D0CE5">
        <w:rPr>
          <w:i w:val="0"/>
          <w:sz w:val="20"/>
        </w:rPr>
        <w:t xml:space="preserve"> rank in Orissa in 10+2(Com)</w:t>
      </w:r>
    </w:p>
    <w:p w:rsidR="000B2DB6" w:rsidRPr="00DD2605" w:rsidRDefault="000B2DB6" w:rsidP="00221172">
      <w:pPr>
        <w:pStyle w:val="Objective"/>
        <w:numPr>
          <w:ilvl w:val="0"/>
          <w:numId w:val="14"/>
        </w:numPr>
        <w:tabs>
          <w:tab w:val="clear" w:pos="10170"/>
        </w:tabs>
        <w:spacing w:after="0"/>
        <w:rPr>
          <w:i w:val="0"/>
          <w:sz w:val="20"/>
        </w:rPr>
      </w:pPr>
      <w:r w:rsidRPr="00F204DE">
        <w:rPr>
          <w:i w:val="0"/>
          <w:sz w:val="20"/>
        </w:rPr>
        <w:t>Certificate of merit for passing ICWAI -I</w:t>
      </w:r>
      <w:r w:rsidR="00D136AB">
        <w:rPr>
          <w:i w:val="0"/>
          <w:sz w:val="20"/>
        </w:rPr>
        <w:t>nter</w:t>
      </w:r>
      <w:r w:rsidR="00E539E2">
        <w:rPr>
          <w:i w:val="0"/>
          <w:sz w:val="20"/>
        </w:rPr>
        <w:t xml:space="preserve"> (1)</w:t>
      </w:r>
      <w:r w:rsidRPr="00F204DE">
        <w:rPr>
          <w:i w:val="0"/>
          <w:sz w:val="20"/>
        </w:rPr>
        <w:t xml:space="preserve"> in first attempt and securing the highest marks in the chapter</w:t>
      </w:r>
      <w:r>
        <w:rPr>
          <w:b/>
        </w:rPr>
        <w:t xml:space="preserve">                                                                                                               </w:t>
      </w:r>
    </w:p>
    <w:sectPr w:rsidR="000B2DB6" w:rsidRPr="00DD2605" w:rsidSect="00B00ABF">
      <w:headerReference w:type="default" r:id="rId8"/>
      <w:footerReference w:type="default" r:id="rId9"/>
      <w:headerReference w:type="first" r:id="rId10"/>
      <w:footerReference w:type="first" r:id="rId11"/>
      <w:pgSz w:w="12240" w:h="15840" w:code="1"/>
      <w:pgMar w:top="1622" w:right="1440" w:bottom="1440" w:left="1440" w:header="0" w:footer="17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9BB" w:rsidRDefault="003B49BB">
      <w:r>
        <w:separator/>
      </w:r>
    </w:p>
  </w:endnote>
  <w:endnote w:type="continuationSeparator" w:id="0">
    <w:p w:rsidR="003B49BB" w:rsidRDefault="003B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923" w:rsidRPr="00AB555D" w:rsidRDefault="00632923" w:rsidP="00632923">
    <w:pPr>
      <w:pStyle w:val="ContactInfo"/>
    </w:pPr>
    <w:r>
      <w:t xml:space="preserve">Bhubaneswar Odisha </w:t>
    </w:r>
    <w:r w:rsidRPr="00AB555D">
      <w:sym w:font="Wingdings" w:char="F075"/>
    </w:r>
    <w:r>
      <w:t xml:space="preserve"> 091-8118023999</w:t>
    </w:r>
    <w:r w:rsidRPr="00AB555D">
      <w:t xml:space="preserve"> </w:t>
    </w:r>
    <w:r w:rsidRPr="00AB555D">
      <w:sym w:font="Wingdings" w:char="F075"/>
    </w:r>
    <w:r w:rsidRPr="00AB555D">
      <w:t xml:space="preserve"> </w:t>
    </w:r>
    <w:r>
      <w:t>mousamhalwasia@yahoo.com</w:t>
    </w:r>
  </w:p>
  <w:p w:rsidR="000B2DB6" w:rsidRPr="00AB555D" w:rsidRDefault="000B2DB6" w:rsidP="00547AA4">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21172">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81F" w:rsidRPr="00AB555D" w:rsidRDefault="00F8181F" w:rsidP="00F8181F">
    <w:pPr>
      <w:pStyle w:val="ContactInfo"/>
    </w:pPr>
    <w:r>
      <w:t xml:space="preserve">Bhubaneswar Odisha </w:t>
    </w:r>
    <w:r w:rsidRPr="00AB555D">
      <w:sym w:font="Wingdings" w:char="F075"/>
    </w:r>
    <w:r>
      <w:t xml:space="preserve"> 091-8118023999</w:t>
    </w:r>
    <w:r w:rsidRPr="00AB555D">
      <w:t xml:space="preserve"> </w:t>
    </w:r>
    <w:r w:rsidRPr="00AB555D">
      <w:sym w:font="Wingdings" w:char="F075"/>
    </w:r>
    <w:r w:rsidRPr="00AB555D">
      <w:t xml:space="preserve"> </w:t>
    </w:r>
    <w:r>
      <w:t>mousamhalwasia@yahoo.com</w:t>
    </w:r>
  </w:p>
  <w:p w:rsidR="000B2DB6" w:rsidRDefault="000B2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9BB" w:rsidRDefault="003B49BB">
      <w:r>
        <w:separator/>
      </w:r>
    </w:p>
  </w:footnote>
  <w:footnote w:type="continuationSeparator" w:id="0">
    <w:p w:rsidR="003B49BB" w:rsidRDefault="003B4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B6" w:rsidRDefault="00845AFC" w:rsidP="0074700E">
    <w:pPr>
      <w:pStyle w:val="NamePage2"/>
      <w:ind w:left="0"/>
    </w:pPr>
    <w:r>
      <w:rPr>
        <w:noProof/>
      </w:rPr>
      <mc:AlternateContent>
        <mc:Choice Requires="wps">
          <w:drawing>
            <wp:anchor distT="4294967295" distB="4294967295" distL="114300" distR="114300" simplePos="0" relativeHeight="251655168" behindDoc="0" locked="0" layoutInCell="1" allowOverlap="1">
              <wp:simplePos x="0" y="0"/>
              <wp:positionH relativeFrom="page">
                <wp:posOffset>3743325</wp:posOffset>
              </wp:positionH>
              <wp:positionV relativeFrom="page">
                <wp:posOffset>685799</wp:posOffset>
              </wp:positionV>
              <wp:extent cx="3377565" cy="0"/>
              <wp:effectExtent l="0" t="19050" r="13335"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775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9F0C9" id="Line 1" o:spid="_x0000_s1026"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94.75pt,54pt" to="560.7pt,5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" strokeweight="3pt">
              <o:lock v:ext="edit" shapetype="f"/>
              <w10:wrap anchorx="page" anchory="page"/>
            </v:line>
          </w:pict>
        </mc:Fallback>
      </mc:AlternateContent>
    </w:r>
    <w:r>
      <w:rPr>
        <w:noProof/>
      </w:rPr>
      <mc:AlternateContent>
        <mc:Choice Requires="wps">
          <w:drawing>
            <wp:anchor distT="4294967295" distB="4294967295" distL="114300" distR="114300" simplePos="0" relativeHeight="251656192" behindDoc="0" locked="0" layoutInCell="1" allowOverlap="1">
              <wp:simplePos x="0" y="0"/>
              <wp:positionH relativeFrom="page">
                <wp:posOffset>676910</wp:posOffset>
              </wp:positionH>
              <wp:positionV relativeFrom="page">
                <wp:posOffset>676909</wp:posOffset>
              </wp:positionV>
              <wp:extent cx="457200" cy="0"/>
              <wp:effectExtent l="19050" t="1905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A4EE6" id="Line 2" o:spid="_x0000_s1026" style="position:absolute;flip:x;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3.3pt,53.3pt" to="89.3pt,53.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" strokeweight="3pt">
              <o:lock v:ext="edit" shapetype="f"/>
              <w10:wrap anchorx="page" anchory="page"/>
            </v:line>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align>center</wp:align>
              </wp:positionH>
              <wp:positionV relativeFrom="page">
                <wp:align>center</wp:align>
              </wp:positionV>
              <wp:extent cx="6464935" cy="8742680"/>
              <wp:effectExtent l="19050" t="19050" r="12065" b="20320"/>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742680"/>
                        <a:chOff x="1037" y="1009"/>
                        <a:chExt cx="10181" cy="13768"/>
                      </a:xfrm>
                    </wpg:grpSpPr>
                    <wps:wsp>
                      <wps:cNvPr id="8" name="Line 4"/>
                      <wps:cNvCnPr>
                        <a:cxnSpLocks/>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80FC38" id="Group 3" o:spid="_x0000_s1026" style="position:absolute;margin-left:0;margin-top:0;width:509.05pt;height:688.4pt;z-index:251657216;mso-position-horizontal:center;mso-position-vertical:center;mso-position-vertical-relative:page" coordorigin="1037,1009" coordsize="10181,137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">
              <v:line id="Line 4" o:spid="_x0000_s1027" style="position:absolute;visibility:visible;mso-wrap-style:square" from="11186,1054" to="11186,1477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" strokeweight="3pt">
                <o:lock v:ext="edit" shapetype="f"/>
              </v:line>
              <v:line id="Line 5" o:spid="_x0000_s1028" style="position:absolute;flip:x;visibility:visible;mso-wrap-style:square" from="1061,1009" to="1076,1473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" strokeweight="3pt">
                <o:lock v:ext="edit" shapetype="f"/>
              </v:line>
              <v:line id="Line 6" o:spid="_x0000_s1029" style="position:absolute;visibility:visible;mso-wrap-style:square" from="1037,14734" to="11218,147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" strokeweight="3pt">
                <o:lock v:ext="edit" shapetype="f"/>
              </v:line>
              <w10:wrap anchory="page"/>
            </v:group>
          </w:pict>
        </mc:Fallback>
      </mc:AlternateContent>
    </w:r>
    <w:r w:rsidR="000B2DB6">
      <w:t xml:space="preserve">   </w:t>
    </w:r>
    <w:proofErr w:type="spellStart"/>
    <w:r w:rsidR="000B2DB6">
      <w:t>Mousam</w:t>
    </w:r>
    <w:proofErr w:type="spellEnd"/>
    <w:r w:rsidR="000B2DB6">
      <w:t xml:space="preserve"> </w:t>
    </w:r>
    <w:proofErr w:type="spellStart"/>
    <w:r w:rsidR="000B2DB6">
      <w:t>Halwasia</w:t>
    </w:r>
    <w:proofErr w:type="spellEnd"/>
    <w:r w:rsidR="000B2DB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B6" w:rsidRDefault="000B2DB6" w:rsidP="00AE2695">
    <w:pPr>
      <w:pStyle w:val="SubmitResume"/>
      <w:tabs>
        <w:tab w:val="left" w:pos="9300"/>
      </w:tabs>
      <w:ind w:left="0" w:right="260"/>
    </w:pPr>
    <w:r>
      <w:br/>
    </w:r>
  </w:p>
  <w:p w:rsidR="000B2DB6" w:rsidRDefault="000B2DB6" w:rsidP="00AE2695">
    <w:pPr>
      <w:pStyle w:val="SubmitResume"/>
      <w:tabs>
        <w:tab w:val="left" w:pos="9300"/>
      </w:tabs>
      <w:ind w:left="0" w:right="260"/>
    </w:pPr>
  </w:p>
  <w:p w:rsidR="000B2DB6" w:rsidRPr="005D3C89" w:rsidRDefault="00845AFC" w:rsidP="00E61750">
    <w:pPr>
      <w:pStyle w:val="Name"/>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2868295</wp:posOffset>
              </wp:positionH>
              <wp:positionV relativeFrom="paragraph">
                <wp:posOffset>386714</wp:posOffset>
              </wp:positionV>
              <wp:extent cx="3310890" cy="0"/>
              <wp:effectExtent l="0" t="19050" r="381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108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00CD8" id="Line 1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85pt,30.45pt" to="486.55pt,30.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" strokeweight="3pt">
              <o:lock v:ext="edit" shapetype="f"/>
            </v:lin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page">
                <wp:posOffset>651510</wp:posOffset>
              </wp:positionH>
              <wp:positionV relativeFrom="page">
                <wp:posOffset>1119504</wp:posOffset>
              </wp:positionV>
              <wp:extent cx="457200" cy="0"/>
              <wp:effectExtent l="19050" t="1905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E71A3" id="Line 1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1.3pt,88.15pt" to="87.3pt,88.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" strokeweight="3pt">
              <o:lock v:ext="edit" shapetype="f"/>
              <w10:wrap anchorx="page" anchory="page"/>
            </v:line>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-284480</wp:posOffset>
              </wp:positionH>
              <wp:positionV relativeFrom="page">
                <wp:posOffset>1102360</wp:posOffset>
              </wp:positionV>
              <wp:extent cx="6464935" cy="8203565"/>
              <wp:effectExtent l="19050" t="19050" r="12065" b="6985"/>
              <wp:wrapNone/>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203565"/>
                        <a:chOff x="1037" y="1009"/>
                        <a:chExt cx="10181" cy="13768"/>
                      </a:xfrm>
                    </wpg:grpSpPr>
                    <wps:wsp>
                      <wps:cNvPr id="4" name="Line 8"/>
                      <wps:cNvCnPr>
                        <a:cxnSpLocks/>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 name="Line 9"/>
                      <wps:cNvCnPr>
                        <a:cxnSpLocks/>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Line 10"/>
                      <wps:cNvCnPr>
                        <a:cxnSpLocks/>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6C7B54" id="Group 7" o:spid="_x0000_s1026" style="position:absolute;margin-left:-22.4pt;margin-top:86.8pt;width:509.05pt;height:645.95pt;z-index:251658240;mso-position-vertical-relative:page" coordorigin="1037,1009" coordsize="10181,1376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">
              <v:line id="Line 8" o:spid="_x0000_s1027" style="position:absolute;visibility:visible;mso-wrap-style:square" from="11186,1054" to="11186,1477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" strokeweight="3pt">
                <o:lock v:ext="edit" shapetype="f"/>
              </v:line>
              <v:line id="Line 9" o:spid="_x0000_s1028" style="position:absolute;flip:x;visibility:visible;mso-wrap-style:square" from="1061,1009" to="1076,1473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" strokeweight="3pt">
                <o:lock v:ext="edit" shapetype="f"/>
              </v:line>
              <v:line id="Line 10" o:spid="_x0000_s1029" style="position:absolute;visibility:visible;mso-wrap-style:square" from="1037,14734" to="11218,147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" strokeweight="3pt">
                <o:lock v:ext="edit" shapetype="f"/>
              </v:line>
              <w10:wrap anchory="page"/>
            </v:group>
          </w:pict>
        </mc:Fallback>
      </mc:AlternateContent>
    </w:r>
    <w:proofErr w:type="spellStart"/>
    <w:r w:rsidR="000B2DB6">
      <w:t>Mousam</w:t>
    </w:r>
    <w:proofErr w:type="spellEnd"/>
    <w:r w:rsidR="000B2DB6">
      <w:t xml:space="preserve"> </w:t>
    </w:r>
    <w:proofErr w:type="spellStart"/>
    <w:r w:rsidR="000B2DB6">
      <w:t>Halwasia</w:t>
    </w:r>
    <w:proofErr w:type="spellEnd"/>
  </w:p>
  <w:p w:rsidR="000B2DB6" w:rsidRPr="00AB555D" w:rsidRDefault="00EA4B33" w:rsidP="004D0329">
    <w:pPr>
      <w:pStyle w:val="ContactInfo"/>
    </w:pPr>
    <w:r>
      <w:t>Bhubaneswar Odisha</w:t>
    </w:r>
    <w:r w:rsidR="000B2DB6">
      <w:t xml:space="preserve"> </w:t>
    </w:r>
    <w:r w:rsidR="000B2DB6" w:rsidRPr="00AB555D">
      <w:sym w:font="Wingdings" w:char="F075"/>
    </w:r>
    <w:r>
      <w:t xml:space="preserve"> 091-8118023999</w:t>
    </w:r>
    <w:r w:rsidR="000B2DB6" w:rsidRPr="00AB555D">
      <w:t xml:space="preserve"> </w:t>
    </w:r>
    <w:r w:rsidR="000B2DB6" w:rsidRPr="00AB555D">
      <w:sym w:font="Wingdings" w:char="F075"/>
    </w:r>
    <w:r w:rsidR="000B2DB6" w:rsidRPr="00AB555D">
      <w:t xml:space="preserve"> </w:t>
    </w:r>
    <w:r w:rsidR="000B2DB6">
      <w:t>mousamhalwasia@yahoo.com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3ED3"/>
    <w:multiLevelType w:val="hybridMultilevel"/>
    <w:tmpl w:val="A648ADA6"/>
    <w:lvl w:ilvl="0" w:tplc="0809000B">
      <w:start w:val="1"/>
      <w:numFmt w:val="bullet"/>
      <w:lvlText w:val=""/>
      <w:lvlJc w:val="left"/>
      <w:pPr>
        <w:ind w:left="0" w:hanging="360"/>
      </w:pPr>
      <w:rPr>
        <w:rFonts w:ascii="Wingdings" w:hAnsi="Wingding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8C33251"/>
    <w:multiLevelType w:val="hybridMultilevel"/>
    <w:tmpl w:val="04B63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5FF5"/>
    <w:multiLevelType w:val="hybridMultilevel"/>
    <w:tmpl w:val="FCC24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E4A8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2CC769C"/>
    <w:multiLevelType w:val="hybridMultilevel"/>
    <w:tmpl w:val="31563FE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91DA6"/>
    <w:multiLevelType w:val="hybridMultilevel"/>
    <w:tmpl w:val="3730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346F6"/>
    <w:multiLevelType w:val="hybridMultilevel"/>
    <w:tmpl w:val="3940C8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A87F0F"/>
    <w:multiLevelType w:val="hybridMultilevel"/>
    <w:tmpl w:val="683C48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7C2566"/>
    <w:multiLevelType w:val="hybridMultilevel"/>
    <w:tmpl w:val="D9DC51E4"/>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14F60"/>
    <w:multiLevelType w:val="multilevel"/>
    <w:tmpl w:val="DB607D94"/>
    <w:numStyleLink w:val="BulletedList"/>
  </w:abstractNum>
  <w:abstractNum w:abstractNumId="12" w15:restartNumberingAfterBreak="0">
    <w:nsid w:val="6D5345BF"/>
    <w:multiLevelType w:val="hybridMultilevel"/>
    <w:tmpl w:val="C9E6101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93E1C"/>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1"/>
  </w:num>
  <w:num w:numId="3">
    <w:abstractNumId w:val="11"/>
  </w:num>
  <w:num w:numId="4">
    <w:abstractNumId w:val="9"/>
  </w:num>
  <w:num w:numId="5">
    <w:abstractNumId w:val="4"/>
  </w:num>
  <w:num w:numId="6">
    <w:abstractNumId w:val="13"/>
  </w:num>
  <w:num w:numId="7">
    <w:abstractNumId w:val="10"/>
  </w:num>
  <w:num w:numId="8">
    <w:abstractNumId w:val="3"/>
  </w:num>
  <w:num w:numId="9">
    <w:abstractNumId w:val="5"/>
  </w:num>
  <w:num w:numId="10">
    <w:abstractNumId w:val="2"/>
  </w:num>
  <w:num w:numId="11">
    <w:abstractNumId w:val="0"/>
  </w:num>
  <w:num w:numId="12">
    <w:abstractNumId w:val="8"/>
  </w:num>
  <w:num w:numId="13">
    <w:abstractNumId w:val="7"/>
  </w:num>
  <w:num w:numId="1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isplayBackgroundShape/>
  <w:activeWritingStyle w:appName="MSWord" w:lang="en-US" w:vendorID="64" w:dllVersion="6"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1C"/>
    <w:rsid w:val="00010B63"/>
    <w:rsid w:val="00011B8B"/>
    <w:rsid w:val="00016F76"/>
    <w:rsid w:val="00017912"/>
    <w:rsid w:val="00062555"/>
    <w:rsid w:val="00064A80"/>
    <w:rsid w:val="000650D9"/>
    <w:rsid w:val="00067D74"/>
    <w:rsid w:val="00070CD0"/>
    <w:rsid w:val="00082745"/>
    <w:rsid w:val="00082CF7"/>
    <w:rsid w:val="00083F8C"/>
    <w:rsid w:val="00085126"/>
    <w:rsid w:val="000A0CB0"/>
    <w:rsid w:val="000A6E52"/>
    <w:rsid w:val="000B242D"/>
    <w:rsid w:val="000B2DB6"/>
    <w:rsid w:val="000B2DBA"/>
    <w:rsid w:val="000B5EF3"/>
    <w:rsid w:val="000C0476"/>
    <w:rsid w:val="000C1D5A"/>
    <w:rsid w:val="000C6302"/>
    <w:rsid w:val="000D5AE9"/>
    <w:rsid w:val="000E6A15"/>
    <w:rsid w:val="000E7CEA"/>
    <w:rsid w:val="000F0FAD"/>
    <w:rsid w:val="00105967"/>
    <w:rsid w:val="001251DC"/>
    <w:rsid w:val="0014202C"/>
    <w:rsid w:val="0015206F"/>
    <w:rsid w:val="00152E19"/>
    <w:rsid w:val="00153B53"/>
    <w:rsid w:val="001A211C"/>
    <w:rsid w:val="001A2AC4"/>
    <w:rsid w:val="001A6851"/>
    <w:rsid w:val="001A6CA8"/>
    <w:rsid w:val="001B31CF"/>
    <w:rsid w:val="001B3507"/>
    <w:rsid w:val="001E2BDA"/>
    <w:rsid w:val="001F1E97"/>
    <w:rsid w:val="0020252F"/>
    <w:rsid w:val="00216EFA"/>
    <w:rsid w:val="00221172"/>
    <w:rsid w:val="00225F36"/>
    <w:rsid w:val="00226F35"/>
    <w:rsid w:val="00253B6A"/>
    <w:rsid w:val="00262836"/>
    <w:rsid w:val="00262E25"/>
    <w:rsid w:val="002663CC"/>
    <w:rsid w:val="00277374"/>
    <w:rsid w:val="00280AEA"/>
    <w:rsid w:val="002812D7"/>
    <w:rsid w:val="0029136A"/>
    <w:rsid w:val="00296675"/>
    <w:rsid w:val="002C0D96"/>
    <w:rsid w:val="002C1801"/>
    <w:rsid w:val="003006EA"/>
    <w:rsid w:val="003155E1"/>
    <w:rsid w:val="003562CE"/>
    <w:rsid w:val="003763E7"/>
    <w:rsid w:val="00380335"/>
    <w:rsid w:val="00384874"/>
    <w:rsid w:val="0039080D"/>
    <w:rsid w:val="003A21AC"/>
    <w:rsid w:val="003B252D"/>
    <w:rsid w:val="003B2F2B"/>
    <w:rsid w:val="003B49BB"/>
    <w:rsid w:val="003C5DA0"/>
    <w:rsid w:val="003D2586"/>
    <w:rsid w:val="003E36E9"/>
    <w:rsid w:val="003F0120"/>
    <w:rsid w:val="003F1423"/>
    <w:rsid w:val="003F4A8D"/>
    <w:rsid w:val="004221D5"/>
    <w:rsid w:val="00436E52"/>
    <w:rsid w:val="0045364A"/>
    <w:rsid w:val="00477C3F"/>
    <w:rsid w:val="004907DA"/>
    <w:rsid w:val="004A430B"/>
    <w:rsid w:val="004B2D4E"/>
    <w:rsid w:val="004D0329"/>
    <w:rsid w:val="004D0CE5"/>
    <w:rsid w:val="004D2577"/>
    <w:rsid w:val="004E7C95"/>
    <w:rsid w:val="004F1287"/>
    <w:rsid w:val="00510CB7"/>
    <w:rsid w:val="00512388"/>
    <w:rsid w:val="00513FC3"/>
    <w:rsid w:val="005275CA"/>
    <w:rsid w:val="005406D3"/>
    <w:rsid w:val="00541004"/>
    <w:rsid w:val="00543A36"/>
    <w:rsid w:val="00547AA4"/>
    <w:rsid w:val="005601C1"/>
    <w:rsid w:val="00561BAA"/>
    <w:rsid w:val="00565407"/>
    <w:rsid w:val="00567402"/>
    <w:rsid w:val="00581EA9"/>
    <w:rsid w:val="00587788"/>
    <w:rsid w:val="00590375"/>
    <w:rsid w:val="00596DCB"/>
    <w:rsid w:val="005A2D23"/>
    <w:rsid w:val="005B37C4"/>
    <w:rsid w:val="005B423F"/>
    <w:rsid w:val="005C7575"/>
    <w:rsid w:val="005D3C89"/>
    <w:rsid w:val="005E3E60"/>
    <w:rsid w:val="005F0C93"/>
    <w:rsid w:val="005F0DF0"/>
    <w:rsid w:val="005F4020"/>
    <w:rsid w:val="00616F88"/>
    <w:rsid w:val="00632923"/>
    <w:rsid w:val="00640AE7"/>
    <w:rsid w:val="00640D6F"/>
    <w:rsid w:val="00645291"/>
    <w:rsid w:val="0064634B"/>
    <w:rsid w:val="00651C9B"/>
    <w:rsid w:val="006541C6"/>
    <w:rsid w:val="006627C1"/>
    <w:rsid w:val="0067261A"/>
    <w:rsid w:val="00676BDD"/>
    <w:rsid w:val="00687226"/>
    <w:rsid w:val="00690212"/>
    <w:rsid w:val="00691E3D"/>
    <w:rsid w:val="006A14AC"/>
    <w:rsid w:val="006A3911"/>
    <w:rsid w:val="006A6ED1"/>
    <w:rsid w:val="006B2D07"/>
    <w:rsid w:val="006C54B4"/>
    <w:rsid w:val="006C5D2D"/>
    <w:rsid w:val="006D508D"/>
    <w:rsid w:val="006E01EC"/>
    <w:rsid w:val="006E1D11"/>
    <w:rsid w:val="00705698"/>
    <w:rsid w:val="00707A2F"/>
    <w:rsid w:val="00716565"/>
    <w:rsid w:val="00732C0E"/>
    <w:rsid w:val="00733FC7"/>
    <w:rsid w:val="00737ECF"/>
    <w:rsid w:val="007413C3"/>
    <w:rsid w:val="0074700E"/>
    <w:rsid w:val="0075510F"/>
    <w:rsid w:val="00761D4C"/>
    <w:rsid w:val="007634AF"/>
    <w:rsid w:val="00763E50"/>
    <w:rsid w:val="00774AB5"/>
    <w:rsid w:val="007830A8"/>
    <w:rsid w:val="00794BF1"/>
    <w:rsid w:val="007A2133"/>
    <w:rsid w:val="007B0914"/>
    <w:rsid w:val="007B19CA"/>
    <w:rsid w:val="007B5925"/>
    <w:rsid w:val="007C598E"/>
    <w:rsid w:val="007D0442"/>
    <w:rsid w:val="007E663B"/>
    <w:rsid w:val="007F3E44"/>
    <w:rsid w:val="008036BF"/>
    <w:rsid w:val="00813CD2"/>
    <w:rsid w:val="00817EEA"/>
    <w:rsid w:val="00821C0F"/>
    <w:rsid w:val="008246CA"/>
    <w:rsid w:val="00830899"/>
    <w:rsid w:val="00845AFC"/>
    <w:rsid w:val="00872B0E"/>
    <w:rsid w:val="00872D2B"/>
    <w:rsid w:val="00876397"/>
    <w:rsid w:val="00880B7C"/>
    <w:rsid w:val="00886EA9"/>
    <w:rsid w:val="008916D0"/>
    <w:rsid w:val="00893FC7"/>
    <w:rsid w:val="008958CD"/>
    <w:rsid w:val="00897D1B"/>
    <w:rsid w:val="008A4CEB"/>
    <w:rsid w:val="008B43E1"/>
    <w:rsid w:val="008D39DC"/>
    <w:rsid w:val="008E0836"/>
    <w:rsid w:val="008F11C0"/>
    <w:rsid w:val="009046A7"/>
    <w:rsid w:val="009147D0"/>
    <w:rsid w:val="00916F13"/>
    <w:rsid w:val="009247EC"/>
    <w:rsid w:val="00930E23"/>
    <w:rsid w:val="00942F2A"/>
    <w:rsid w:val="00943860"/>
    <w:rsid w:val="00944220"/>
    <w:rsid w:val="009544E1"/>
    <w:rsid w:val="00961241"/>
    <w:rsid w:val="009635B5"/>
    <w:rsid w:val="00965031"/>
    <w:rsid w:val="00976EA8"/>
    <w:rsid w:val="009808C5"/>
    <w:rsid w:val="009830E1"/>
    <w:rsid w:val="00986FD7"/>
    <w:rsid w:val="00987546"/>
    <w:rsid w:val="009958AB"/>
    <w:rsid w:val="009B1CEB"/>
    <w:rsid w:val="009B40F1"/>
    <w:rsid w:val="009B4F67"/>
    <w:rsid w:val="009B5C26"/>
    <w:rsid w:val="009C0BE7"/>
    <w:rsid w:val="009C6795"/>
    <w:rsid w:val="009D1537"/>
    <w:rsid w:val="009F1A94"/>
    <w:rsid w:val="009F620A"/>
    <w:rsid w:val="00A0010A"/>
    <w:rsid w:val="00A0563F"/>
    <w:rsid w:val="00A11631"/>
    <w:rsid w:val="00A21958"/>
    <w:rsid w:val="00A2545B"/>
    <w:rsid w:val="00A26A7B"/>
    <w:rsid w:val="00A44307"/>
    <w:rsid w:val="00A472B7"/>
    <w:rsid w:val="00A51A7A"/>
    <w:rsid w:val="00A66573"/>
    <w:rsid w:val="00A757D6"/>
    <w:rsid w:val="00A76DA3"/>
    <w:rsid w:val="00A8288F"/>
    <w:rsid w:val="00A85BBA"/>
    <w:rsid w:val="00A86B34"/>
    <w:rsid w:val="00AA778E"/>
    <w:rsid w:val="00AB555D"/>
    <w:rsid w:val="00AE1001"/>
    <w:rsid w:val="00AE2508"/>
    <w:rsid w:val="00AE2695"/>
    <w:rsid w:val="00AF5465"/>
    <w:rsid w:val="00B00ABF"/>
    <w:rsid w:val="00B10C8B"/>
    <w:rsid w:val="00B156EE"/>
    <w:rsid w:val="00B15895"/>
    <w:rsid w:val="00B15AE4"/>
    <w:rsid w:val="00B25638"/>
    <w:rsid w:val="00B46326"/>
    <w:rsid w:val="00B566D4"/>
    <w:rsid w:val="00B82873"/>
    <w:rsid w:val="00B82954"/>
    <w:rsid w:val="00B91816"/>
    <w:rsid w:val="00BA1D3C"/>
    <w:rsid w:val="00BA3B60"/>
    <w:rsid w:val="00BB0203"/>
    <w:rsid w:val="00BC469E"/>
    <w:rsid w:val="00BC5C03"/>
    <w:rsid w:val="00BE7D5B"/>
    <w:rsid w:val="00BF6CF2"/>
    <w:rsid w:val="00C24708"/>
    <w:rsid w:val="00C350FC"/>
    <w:rsid w:val="00C37B39"/>
    <w:rsid w:val="00C55ADE"/>
    <w:rsid w:val="00C71F37"/>
    <w:rsid w:val="00C90F21"/>
    <w:rsid w:val="00C92D2B"/>
    <w:rsid w:val="00CA2E73"/>
    <w:rsid w:val="00CA4F83"/>
    <w:rsid w:val="00CB21C7"/>
    <w:rsid w:val="00CB2A47"/>
    <w:rsid w:val="00CB4138"/>
    <w:rsid w:val="00CC225B"/>
    <w:rsid w:val="00CC693A"/>
    <w:rsid w:val="00CE3321"/>
    <w:rsid w:val="00CE5695"/>
    <w:rsid w:val="00CF44EB"/>
    <w:rsid w:val="00D01448"/>
    <w:rsid w:val="00D04104"/>
    <w:rsid w:val="00D136AB"/>
    <w:rsid w:val="00D143A5"/>
    <w:rsid w:val="00D15AA7"/>
    <w:rsid w:val="00D22C3B"/>
    <w:rsid w:val="00D2615E"/>
    <w:rsid w:val="00D31712"/>
    <w:rsid w:val="00D51ADD"/>
    <w:rsid w:val="00D66DB8"/>
    <w:rsid w:val="00D67C45"/>
    <w:rsid w:val="00D71C3B"/>
    <w:rsid w:val="00D7542D"/>
    <w:rsid w:val="00D82586"/>
    <w:rsid w:val="00D8710C"/>
    <w:rsid w:val="00D90345"/>
    <w:rsid w:val="00DA4B60"/>
    <w:rsid w:val="00DA7FA1"/>
    <w:rsid w:val="00DB3A8B"/>
    <w:rsid w:val="00DB6F47"/>
    <w:rsid w:val="00DC0899"/>
    <w:rsid w:val="00DC5ECA"/>
    <w:rsid w:val="00DC6C6D"/>
    <w:rsid w:val="00DD2605"/>
    <w:rsid w:val="00E003BC"/>
    <w:rsid w:val="00E12D27"/>
    <w:rsid w:val="00E12FDD"/>
    <w:rsid w:val="00E209B6"/>
    <w:rsid w:val="00E2281F"/>
    <w:rsid w:val="00E45A7E"/>
    <w:rsid w:val="00E539E2"/>
    <w:rsid w:val="00E61750"/>
    <w:rsid w:val="00E623FF"/>
    <w:rsid w:val="00E628C9"/>
    <w:rsid w:val="00E854FA"/>
    <w:rsid w:val="00E92F09"/>
    <w:rsid w:val="00E96386"/>
    <w:rsid w:val="00EA30D7"/>
    <w:rsid w:val="00EA4B33"/>
    <w:rsid w:val="00EA4DC7"/>
    <w:rsid w:val="00EB4198"/>
    <w:rsid w:val="00EC2704"/>
    <w:rsid w:val="00EC7D46"/>
    <w:rsid w:val="00ED142F"/>
    <w:rsid w:val="00ED6996"/>
    <w:rsid w:val="00F204DE"/>
    <w:rsid w:val="00F4217A"/>
    <w:rsid w:val="00F45687"/>
    <w:rsid w:val="00F606AE"/>
    <w:rsid w:val="00F710FA"/>
    <w:rsid w:val="00F80396"/>
    <w:rsid w:val="00F8181F"/>
    <w:rsid w:val="00F87F61"/>
    <w:rsid w:val="00FA12CE"/>
    <w:rsid w:val="00FA1FC6"/>
    <w:rsid w:val="00FA4D24"/>
    <w:rsid w:val="00FA51BD"/>
    <w:rsid w:val="00FB59DF"/>
    <w:rsid w:val="00FC3BC7"/>
    <w:rsid w:val="00FC4CA0"/>
    <w:rsid w:val="00FE3312"/>
    <w:rsid w:val="00FF32EE"/>
    <w:rsid w:val="00FF4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6AB8B3"/>
  <w15:chartTrackingRefBased/>
  <w15:docId w15:val="{76D0E133-2899-684B-B899-4A03B8BD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C0"/>
    <w:rPr>
      <w:rFonts w:ascii="Garamond" w:hAnsi="Garamond"/>
      <w:lang w:val="en-US"/>
    </w:rPr>
  </w:style>
  <w:style w:type="paragraph" w:styleId="Heading1">
    <w:name w:val="heading 1"/>
    <w:basedOn w:val="Normal"/>
    <w:next w:val="Normal"/>
    <w:link w:val="Heading1Char"/>
    <w:uiPriority w:val="9"/>
    <w:qFormat/>
    <w:rsid w:val="005D3C89"/>
    <w:pPr>
      <w:keepNext/>
      <w:tabs>
        <w:tab w:val="right" w:leader="underscore" w:pos="9360"/>
      </w:tabs>
      <w:spacing w:after="100"/>
      <w:outlineLvl w:val="0"/>
    </w:pPr>
    <w:rPr>
      <w:rFonts w:ascii="Cambria" w:hAnsi="Cambria"/>
      <w:b/>
      <w:bCs/>
      <w:kern w:val="32"/>
      <w:sz w:val="32"/>
      <w:szCs w:val="32"/>
      <w:lang w:val="x-none" w:eastAsia="x-none"/>
    </w:rPr>
  </w:style>
  <w:style w:type="paragraph" w:styleId="Heading2">
    <w:name w:val="heading 2"/>
    <w:aliases w:val="Experience Headings"/>
    <w:basedOn w:val="Style1"/>
    <w:next w:val="Normal"/>
    <w:link w:val="Heading2Char"/>
    <w:uiPriority w:val="9"/>
    <w:qFormat/>
    <w:rsid w:val="00E96386"/>
    <w:pPr>
      <w:keepNext/>
      <w:spacing w:before="120"/>
      <w:ind w:left="446" w:right="547"/>
      <w:outlineLvl w:val="1"/>
    </w:pPr>
    <w:rPr>
      <w:rFonts w:ascii="Cambria" w:hAnsi="Cambria"/>
      <w:b/>
      <w:bCs/>
      <w:i/>
      <w:iCs/>
      <w:caps w:val="0"/>
      <w:sz w:val="28"/>
      <w:szCs w:val="28"/>
    </w:rPr>
  </w:style>
  <w:style w:type="paragraph" w:styleId="Heading3">
    <w:name w:val="heading 3"/>
    <w:basedOn w:val="Normal"/>
    <w:next w:val="Normal"/>
    <w:link w:val="Heading3Char"/>
    <w:uiPriority w:val="9"/>
    <w:qFormat/>
    <w:rsid w:val="00F87F61"/>
    <w:pPr>
      <w:keepNext/>
      <w:spacing w:after="120"/>
      <w:jc w:val="center"/>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F87F61"/>
    <w:pPr>
      <w:keepNext/>
      <w:outlineLvl w:val="3"/>
    </w:pPr>
    <w:rPr>
      <w:b/>
      <w:snapToGrid w:val="0"/>
      <w:spacing w:val="10"/>
      <w:sz w:val="48"/>
    </w:rPr>
  </w:style>
  <w:style w:type="paragraph" w:styleId="Heading5">
    <w:name w:val="heading 5"/>
    <w:basedOn w:val="Normal"/>
    <w:next w:val="Normal"/>
    <w:link w:val="Heading5Char"/>
    <w:uiPriority w:val="9"/>
    <w:qFormat/>
    <w:rsid w:val="00F87F61"/>
    <w:pPr>
      <w:keepNext/>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F87F61"/>
    <w:pPr>
      <w:keepNext/>
      <w:spacing w:after="40"/>
      <w:jc w:val="center"/>
      <w:outlineLvl w:val="5"/>
    </w:pPr>
    <w:rPr>
      <w:rFonts w:ascii="Calibri" w:hAnsi="Calibri"/>
      <w:b/>
      <w:bCs/>
      <w:sz w:val="22"/>
      <w:szCs w:val="22"/>
      <w:lang w:val="x-none" w:eastAsia="x-none"/>
    </w:rPr>
  </w:style>
  <w:style w:type="paragraph" w:styleId="Heading7">
    <w:name w:val="heading 7"/>
    <w:basedOn w:val="Normal"/>
    <w:next w:val="Normal"/>
    <w:link w:val="Heading7Char"/>
    <w:uiPriority w:val="9"/>
    <w:qFormat/>
    <w:rsid w:val="00F87F61"/>
    <w:pPr>
      <w:keepNext/>
      <w:jc w:val="center"/>
      <w:outlineLvl w:val="6"/>
    </w:pPr>
    <w:rPr>
      <w:rFonts w:ascii="Calibri" w:hAnsi="Calibri"/>
      <w:sz w:val="24"/>
      <w:szCs w:val="24"/>
      <w:lang w:val="x-none" w:eastAsia="x-none"/>
    </w:rPr>
  </w:style>
  <w:style w:type="paragraph" w:styleId="Heading8">
    <w:name w:val="heading 8"/>
    <w:basedOn w:val="Normal"/>
    <w:next w:val="Normal"/>
    <w:link w:val="Heading8Char"/>
    <w:uiPriority w:val="9"/>
    <w:qFormat/>
    <w:rsid w:val="00F87F61"/>
    <w:pPr>
      <w:keepNext/>
      <w:autoSpaceDE w:val="0"/>
      <w:autoSpaceDN w:val="0"/>
      <w:adjustRightInd w:val="0"/>
      <w:outlineLvl w:val="7"/>
    </w:pPr>
    <w:rPr>
      <w:rFonts w:ascii="Calibri" w:hAnsi="Calibri"/>
      <w:i/>
      <w:iCs/>
      <w:sz w:val="24"/>
      <w:szCs w:val="24"/>
      <w:lang w:val="x-none" w:eastAsia="x-none"/>
    </w:rPr>
  </w:style>
  <w:style w:type="paragraph" w:styleId="Heading9">
    <w:name w:val="heading 9"/>
    <w:basedOn w:val="Normal"/>
    <w:next w:val="Normal"/>
    <w:link w:val="Heading9Char"/>
    <w:uiPriority w:val="9"/>
    <w:qFormat/>
    <w:rsid w:val="00F87F61"/>
    <w:pPr>
      <w:keepNext/>
      <w:autoSpaceDE w:val="0"/>
      <w:autoSpaceDN w:val="0"/>
      <w:adjustRightInd w:val="0"/>
      <w:ind w:left="270" w:right="27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D5F97"/>
    <w:rPr>
      <w:rFonts w:ascii="Cambria" w:eastAsia="Times New Roman" w:hAnsi="Cambria" w:cs="Times New Roman"/>
      <w:b/>
      <w:bCs/>
      <w:kern w:val="32"/>
      <w:sz w:val="32"/>
      <w:szCs w:val="32"/>
    </w:rPr>
  </w:style>
  <w:style w:type="character" w:customStyle="1" w:styleId="Heading2Char">
    <w:name w:val="Heading 2 Char"/>
    <w:aliases w:val="Experience Headings Char"/>
    <w:link w:val="Heading2"/>
    <w:uiPriority w:val="9"/>
    <w:semiHidden/>
    <w:rsid w:val="00AD5F97"/>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AD5F97"/>
    <w:rPr>
      <w:rFonts w:ascii="Cambria" w:eastAsia="Times New Roman" w:hAnsi="Cambria" w:cs="Times New Roman"/>
      <w:b/>
      <w:bCs/>
      <w:sz w:val="26"/>
      <w:szCs w:val="26"/>
    </w:rPr>
  </w:style>
  <w:style w:type="character" w:customStyle="1" w:styleId="Heading4Char">
    <w:name w:val="Heading 4 Char"/>
    <w:link w:val="Heading4"/>
    <w:uiPriority w:val="9"/>
    <w:locked/>
    <w:rsid w:val="008F11C0"/>
    <w:rPr>
      <w:rFonts w:ascii="Garamond" w:hAnsi="Garamond" w:cs="Times New Roman"/>
      <w:b/>
      <w:snapToGrid w:val="0"/>
      <w:spacing w:val="10"/>
      <w:sz w:val="48"/>
      <w:lang w:val="en-US" w:eastAsia="en-US" w:bidi="ar-SA"/>
    </w:rPr>
  </w:style>
  <w:style w:type="character" w:customStyle="1" w:styleId="Heading5Char">
    <w:name w:val="Heading 5 Char"/>
    <w:link w:val="Heading5"/>
    <w:uiPriority w:val="9"/>
    <w:semiHidden/>
    <w:rsid w:val="00AD5F9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AD5F97"/>
    <w:rPr>
      <w:rFonts w:ascii="Calibri" w:eastAsia="Times New Roman" w:hAnsi="Calibri" w:cs="Times New Roman"/>
      <w:b/>
      <w:bCs/>
      <w:sz w:val="22"/>
      <w:szCs w:val="22"/>
    </w:rPr>
  </w:style>
  <w:style w:type="character" w:customStyle="1" w:styleId="Heading7Char">
    <w:name w:val="Heading 7 Char"/>
    <w:link w:val="Heading7"/>
    <w:uiPriority w:val="9"/>
    <w:semiHidden/>
    <w:rsid w:val="00AD5F97"/>
    <w:rPr>
      <w:rFonts w:ascii="Calibri" w:eastAsia="Times New Roman" w:hAnsi="Calibri" w:cs="Times New Roman"/>
      <w:sz w:val="24"/>
      <w:szCs w:val="24"/>
    </w:rPr>
  </w:style>
  <w:style w:type="character" w:customStyle="1" w:styleId="Heading8Char">
    <w:name w:val="Heading 8 Char"/>
    <w:link w:val="Heading8"/>
    <w:uiPriority w:val="9"/>
    <w:semiHidden/>
    <w:rsid w:val="00AD5F97"/>
    <w:rPr>
      <w:rFonts w:ascii="Calibri" w:eastAsia="Times New Roman" w:hAnsi="Calibri" w:cs="Times New Roman"/>
      <w:i/>
      <w:iCs/>
      <w:sz w:val="24"/>
      <w:szCs w:val="24"/>
    </w:rPr>
  </w:style>
  <w:style w:type="character" w:customStyle="1" w:styleId="Heading9Char">
    <w:name w:val="Heading 9 Char"/>
    <w:link w:val="Heading9"/>
    <w:uiPriority w:val="9"/>
    <w:semiHidden/>
    <w:rsid w:val="00AD5F97"/>
    <w:rPr>
      <w:rFonts w:ascii="Cambria" w:eastAsia="Times New Roman" w:hAnsi="Cambria" w:cs="Times New Roman"/>
      <w:sz w:val="22"/>
      <w:szCs w:val="22"/>
    </w:rPr>
  </w:style>
  <w:style w:type="paragraph" w:styleId="BodyText">
    <w:name w:val="Body Text"/>
    <w:basedOn w:val="Normal"/>
    <w:link w:val="BodyTextChar"/>
    <w:uiPriority w:val="99"/>
    <w:rsid w:val="00F87F61"/>
    <w:rPr>
      <w:lang w:val="x-none" w:eastAsia="x-none"/>
    </w:rPr>
  </w:style>
  <w:style w:type="character" w:customStyle="1" w:styleId="BodyTextChar">
    <w:name w:val="Body Text Char"/>
    <w:link w:val="BodyText"/>
    <w:uiPriority w:val="99"/>
    <w:semiHidden/>
    <w:rsid w:val="00AD5F97"/>
    <w:rPr>
      <w:rFonts w:ascii="Garamond" w:hAnsi="Garamond"/>
    </w:rPr>
  </w:style>
  <w:style w:type="paragraph" w:styleId="BodyText2">
    <w:name w:val="Body Text 2"/>
    <w:basedOn w:val="Normal"/>
    <w:link w:val="BodyText2Char"/>
    <w:uiPriority w:val="99"/>
    <w:semiHidden/>
    <w:rsid w:val="00F87F61"/>
    <w:pPr>
      <w:spacing w:after="60"/>
      <w:jc w:val="both"/>
    </w:pPr>
    <w:rPr>
      <w:lang w:val="x-none" w:eastAsia="x-none"/>
    </w:rPr>
  </w:style>
  <w:style w:type="character" w:customStyle="1" w:styleId="BodyText2Char">
    <w:name w:val="Body Text 2 Char"/>
    <w:link w:val="BodyText2"/>
    <w:uiPriority w:val="99"/>
    <w:semiHidden/>
    <w:rsid w:val="00AD5F97"/>
    <w:rPr>
      <w:rFonts w:ascii="Garamond" w:hAnsi="Garamond"/>
    </w:rPr>
  </w:style>
  <w:style w:type="character" w:styleId="Hyperlink">
    <w:name w:val="Hyperlink"/>
    <w:uiPriority w:val="99"/>
    <w:rsid w:val="00B15895"/>
    <w:rPr>
      <w:rFonts w:cs="Times New Roman"/>
      <w:color w:val="333399"/>
      <w:u w:val="single"/>
    </w:rPr>
  </w:style>
  <w:style w:type="paragraph" w:styleId="BodyTextIndent">
    <w:name w:val="Body Text Indent"/>
    <w:basedOn w:val="Normal"/>
    <w:link w:val="BodyTextIndentChar"/>
    <w:uiPriority w:val="99"/>
    <w:semiHidden/>
    <w:rsid w:val="00F87F61"/>
    <w:pPr>
      <w:ind w:left="2160" w:hanging="2160"/>
    </w:pPr>
    <w:rPr>
      <w:lang w:val="x-none" w:eastAsia="x-none"/>
    </w:rPr>
  </w:style>
  <w:style w:type="character" w:customStyle="1" w:styleId="BodyTextIndentChar">
    <w:name w:val="Body Text Indent Char"/>
    <w:link w:val="BodyTextIndent"/>
    <w:uiPriority w:val="99"/>
    <w:semiHidden/>
    <w:rsid w:val="00AD5F97"/>
    <w:rPr>
      <w:rFonts w:ascii="Garamond" w:hAnsi="Garamond"/>
    </w:rPr>
  </w:style>
  <w:style w:type="paragraph" w:styleId="NormalWeb">
    <w:name w:val="Normal (Web)"/>
    <w:basedOn w:val="Normal"/>
    <w:link w:val="NormalWebChar"/>
    <w:semiHidden/>
    <w:rsid w:val="00F87F61"/>
    <w:pPr>
      <w:spacing w:before="100" w:beforeAutospacing="1" w:after="100" w:afterAutospacing="1"/>
    </w:pPr>
    <w:rPr>
      <w:rFonts w:ascii="Times New Roman" w:hAnsi="Times New Roman"/>
      <w:sz w:val="24"/>
      <w:szCs w:val="24"/>
      <w:lang w:val="x-none" w:eastAsia="x-none"/>
    </w:rPr>
  </w:style>
  <w:style w:type="paragraph" w:styleId="BlockText">
    <w:name w:val="Block Text"/>
    <w:basedOn w:val="Normal"/>
    <w:uiPriority w:val="99"/>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locked/>
    <w:rsid w:val="00705698"/>
    <w:rPr>
      <w:rFonts w:ascii="Cambria" w:hAnsi="Cambria" w:cs="Times New Roman"/>
      <w:b/>
      <w:bCs/>
      <w:kern w:val="28"/>
      <w:sz w:val="32"/>
      <w:szCs w:val="32"/>
    </w:rPr>
  </w:style>
  <w:style w:type="paragraph" w:customStyle="1" w:styleId="Profile">
    <w:name w:val="Profile"/>
    <w:basedOn w:val="Normal"/>
    <w:link w:val="ProfileCharChar"/>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rFonts w:ascii="Garamond" w:hAnsi="Garamond"/>
      <w:caps/>
    </w:rPr>
  </w:style>
  <w:style w:type="paragraph" w:styleId="ListParagraph">
    <w:name w:val="List Paragraph"/>
    <w:basedOn w:val="Normal"/>
    <w:link w:val="ListParagraphChar"/>
    <w:qFormat/>
    <w:rsid w:val="004F1287"/>
    <w:pPr>
      <w:tabs>
        <w:tab w:val="left" w:pos="5040"/>
      </w:tabs>
      <w:spacing w:after="140"/>
      <w:ind w:left="446" w:right="547"/>
    </w:pPr>
    <w:rPr>
      <w:color w:val="000000"/>
      <w:sz w:val="24"/>
      <w:szCs w:val="24"/>
    </w:rPr>
  </w:style>
  <w:style w:type="character" w:customStyle="1" w:styleId="NormalWebChar">
    <w:name w:val="Normal (Web) Char"/>
    <w:link w:val="NormalWeb"/>
    <w:semiHidden/>
    <w:locked/>
    <w:rsid w:val="00B156EE"/>
    <w:rPr>
      <w:rFonts w:cs="Times New Roman"/>
      <w:sz w:val="24"/>
      <w:szCs w:val="24"/>
    </w:rPr>
  </w:style>
  <w:style w:type="character" w:customStyle="1" w:styleId="Style1Char">
    <w:name w:val="Style1 Char"/>
    <w:link w:val="Style1"/>
    <w:locked/>
    <w:rsid w:val="00B156EE"/>
    <w:rPr>
      <w:rFonts w:ascii="Garamond" w:hAnsi="Garamond" w:cs="Times New Roman"/>
      <w:caps/>
      <w:sz w:val="24"/>
      <w:szCs w:val="24"/>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link w:val="ListParagraph"/>
    <w:locked/>
    <w:rsid w:val="004F1287"/>
    <w:rPr>
      <w:rFonts w:ascii="Garamond" w:hAnsi="Garamond" w:cs="Times New Roman"/>
      <w:color w:val="000000"/>
      <w:sz w:val="24"/>
      <w:szCs w:val="24"/>
      <w:lang w:val="en-US" w:eastAsia="en-US" w:bidi="ar-SA"/>
    </w:rPr>
  </w:style>
  <w:style w:type="character" w:customStyle="1" w:styleId="NameChar">
    <w:name w:val="Name Char"/>
    <w:basedOn w:val="Heading4Char"/>
    <w:link w:val="Name"/>
    <w:locked/>
    <w:rsid w:val="00E96386"/>
    <w:rPr>
      <w:rFonts w:ascii="Garamond" w:hAnsi="Garamond" w:cs="Times New Roman"/>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paragraph" w:styleId="Header">
    <w:name w:val="header"/>
    <w:basedOn w:val="Normal"/>
    <w:link w:val="HeaderChar"/>
    <w:uiPriority w:val="99"/>
    <w:rsid w:val="007B19CA"/>
    <w:pPr>
      <w:tabs>
        <w:tab w:val="center" w:pos="4320"/>
        <w:tab w:val="right" w:pos="8640"/>
      </w:tabs>
    </w:pPr>
    <w:rPr>
      <w:lang w:val="x-none" w:eastAsia="x-none"/>
    </w:rPr>
  </w:style>
  <w:style w:type="character" w:customStyle="1" w:styleId="HeaderChar">
    <w:name w:val="Header Char"/>
    <w:link w:val="Header"/>
    <w:uiPriority w:val="99"/>
    <w:semiHidden/>
    <w:rsid w:val="00AD5F97"/>
    <w:rPr>
      <w:rFonts w:ascii="Garamond" w:hAnsi="Garamond"/>
    </w:rPr>
  </w:style>
  <w:style w:type="paragraph" w:styleId="Footer">
    <w:name w:val="footer"/>
    <w:basedOn w:val="Normal"/>
    <w:link w:val="FooterChar"/>
    <w:uiPriority w:val="99"/>
    <w:rsid w:val="00AB555D"/>
    <w:pPr>
      <w:jc w:val="center"/>
    </w:pPr>
  </w:style>
  <w:style w:type="character" w:customStyle="1" w:styleId="FooterChar">
    <w:name w:val="Footer Char"/>
    <w:basedOn w:val="ProfileCharChar"/>
    <w:link w:val="Footer"/>
    <w:uiPriority w:val="99"/>
    <w:locked/>
    <w:rsid w:val="00AB555D"/>
    <w:rPr>
      <w:rFonts w:ascii="Garamond" w:hAnsi="Garamond" w:cs="Times New Roman"/>
      <w:lang w:val="en-US" w:eastAsia="en-US" w:bidi="ar-SA"/>
    </w:rPr>
  </w:style>
  <w:style w:type="character" w:customStyle="1" w:styleId="ProfileCharChar">
    <w:name w:val="Profile Char Char"/>
    <w:link w:val="Profile"/>
    <w:locked/>
    <w:rsid w:val="00AB555D"/>
    <w:rPr>
      <w:rFonts w:ascii="Garamond" w:hAnsi="Garamond" w:cs="Times New Roman"/>
      <w:lang w:val="en-US" w:eastAsia="en-US" w:bidi="ar-SA"/>
    </w:rPr>
  </w:style>
  <w:style w:type="table" w:styleId="TableGrid">
    <w:name w:val="Table Grid"/>
    <w:basedOn w:val="TableNormal"/>
    <w:uiPriority w:val="59"/>
    <w:rsid w:val="007B1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sid w:val="007B19CA"/>
    <w:rPr>
      <w:rFonts w:cs="Times New Roman"/>
    </w:rPr>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sz w:val="16"/>
      <w:szCs w:val="16"/>
      <w:lang w:val="x-none" w:eastAsia="x-none"/>
    </w:rPr>
  </w:style>
  <w:style w:type="character" w:customStyle="1" w:styleId="BalloonTextChar">
    <w:name w:val="Balloon Text Char"/>
    <w:link w:val="BalloonText"/>
    <w:uiPriority w:val="99"/>
    <w:semiHidden/>
    <w:locked/>
    <w:rsid w:val="000650D9"/>
    <w:rPr>
      <w:rFonts w:ascii="Tahoma" w:hAnsi="Tahoma" w:cs="Tahoma"/>
      <w:sz w:val="16"/>
      <w:szCs w:val="16"/>
    </w:rPr>
  </w:style>
  <w:style w:type="character" w:styleId="FollowedHyperlink">
    <w:name w:val="FollowedHyperlink"/>
    <w:uiPriority w:val="99"/>
    <w:semiHidden/>
    <w:unhideWhenUsed/>
    <w:rsid w:val="001A211C"/>
    <w:rPr>
      <w:rFonts w:cs="Times New Roman"/>
      <w:color w:val="800080"/>
      <w:u w:val="single"/>
    </w:rPr>
  </w:style>
  <w:style w:type="numbering" w:customStyle="1" w:styleId="BulletedList">
    <w:name w:val="Bulleted List"/>
    <w:rsid w:val="00AD5F97"/>
    <w:pPr>
      <w:numPr>
        <w:numId w:val="2"/>
      </w:numPr>
    </w:pPr>
  </w:style>
  <w:style w:type="character" w:styleId="Strong">
    <w:name w:val="Strong"/>
    <w:basedOn w:val="DefaultParagraphFont"/>
    <w:uiPriority w:val="22"/>
    <w:qFormat/>
    <w:rsid w:val="003E36E9"/>
    <w:rPr>
      <w:b/>
      <w:bCs/>
    </w:rPr>
  </w:style>
  <w:style w:type="character" w:customStyle="1" w:styleId="f121">
    <w:name w:val="f121"/>
    <w:basedOn w:val="DefaultParagraphFont"/>
    <w:rsid w:val="003E3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002368">
      <w:marLeft w:val="0"/>
      <w:marRight w:val="0"/>
      <w:marTop w:val="0"/>
      <w:marBottom w:val="0"/>
      <w:divBdr>
        <w:top w:val="none" w:sz="0" w:space="0" w:color="auto"/>
        <w:left w:val="none" w:sz="0" w:space="0" w:color="auto"/>
        <w:bottom w:val="none" w:sz="0" w:space="0" w:color="auto"/>
        <w:right w:val="none" w:sz="0" w:space="0" w:color="auto"/>
      </w:divBdr>
    </w:div>
    <w:div w:id="19680023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N_FunctionalResumeSample.do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18E36-1ABA-E94C-912A-9BC8BE00F7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MN_FunctionalResumeSample.dotm</Template>
  <TotalTime>4</TotalTime>
  <Pages>4</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Mousumi Halwasia</cp:lastModifiedBy>
  <cp:revision>6</cp:revision>
  <cp:lastPrinted>2009-03-17T13:10:00Z</cp:lastPrinted>
  <dcterms:created xsi:type="dcterms:W3CDTF">2019-06-13T10:20:00Z</dcterms:created>
  <dcterms:modified xsi:type="dcterms:W3CDTF">2020-01-02T05:46:00Z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ies>
</file>