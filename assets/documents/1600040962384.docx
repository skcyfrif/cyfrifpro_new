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Description w:val="Layout table for name, contact info, and objective"/>
        <w:tblW w:w="0" w:type="auto"/>
        <w:tblLayout w:type="fixed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14:paraId="1B583B2C" w14:textId="77777777" w:rsidTr="00B1642D">
        <w:tblPrEx>
          <w:tblW w:w="0" w:type="auto"/>
          <w:tblLayout w:type="fixed"/>
          <w:tblCellMar>
            <w:left w:w="0" w:type="dxa"/>
            <w:bottom w:w="115" w:type="dxa"/>
            <w:right w:w="0" w:type="dxa"/>
          </w:tblCellMar>
          <w:tblLook w:val="04A0"/>
        </w:tblPrEx>
        <w:trPr>
          <w:trHeight w:hRule="exact" w:val="1233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A2799F" w:rsidP="00437C06" w14:paraId="4EF9749E" w14:textId="77777777">
            <w:pPr>
              <w:pStyle w:val="Title"/>
              <w:rPr>
                <w:color w:val="auto"/>
                <w:sz w:val="32"/>
                <w:szCs w:val="32"/>
              </w:rPr>
            </w:pPr>
            <w:r w:rsidRPr="00A2799F">
              <w:rPr>
                <w:color w:val="auto"/>
                <w:sz w:val="32"/>
                <w:szCs w:val="32"/>
              </w:rPr>
              <w:t>Sasmita Sahoo</w:t>
            </w:r>
          </w:p>
          <w:p w:rsidR="004D46CE" w:rsidRPr="00A2799F" w:rsidP="004D46CE" w14:paraId="52FBA791" w14:textId="0DEE0577">
            <w:pPr>
              <w:pStyle w:val="ContactInfo"/>
              <w:contextualSpacing w:val="0"/>
              <w:rPr>
                <w:color w:val="auto"/>
                <w:sz w:val="28"/>
                <w:szCs w:val="28"/>
              </w:rPr>
            </w:pPr>
            <w:r w:rsidRPr="00A2799F">
              <w:rPr>
                <w:color w:val="auto"/>
                <w:sz w:val="28"/>
                <w:szCs w:val="28"/>
              </w:rPr>
              <w:t>Mobile:</w:t>
            </w:r>
            <w:r w:rsidRPr="00A2799F" w:rsidR="00692703">
              <w:rPr>
                <w:color w:val="auto"/>
                <w:sz w:val="28"/>
                <w:szCs w:val="28"/>
              </w:rPr>
              <w:t xml:space="preserve"> </w:t>
            </w:r>
            <w:r w:rsidRPr="00A2799F">
              <w:rPr>
                <w:color w:val="auto"/>
                <w:sz w:val="28"/>
                <w:szCs w:val="28"/>
              </w:rPr>
              <w:t>+91-</w:t>
            </w:r>
            <w:r w:rsidRPr="00A2799F">
              <w:rPr>
                <w:color w:val="auto"/>
                <w:sz w:val="28"/>
                <w:szCs w:val="28"/>
              </w:rPr>
              <w:t xml:space="preserve"> </w:t>
            </w:r>
            <w:r w:rsidR="00180465">
              <w:rPr>
                <w:color w:val="auto"/>
                <w:sz w:val="28"/>
                <w:szCs w:val="28"/>
              </w:rPr>
              <w:t>8763532004</w:t>
            </w:r>
            <w:r w:rsidRPr="00A2799F" w:rsidR="00B9797B">
              <w:rPr>
                <w:color w:val="auto"/>
                <w:sz w:val="28"/>
                <w:szCs w:val="28"/>
              </w:rPr>
              <w:t xml:space="preserve"> </w:t>
            </w:r>
            <w:r w:rsidRPr="00A2799F" w:rsidR="00437C06">
              <w:rPr>
                <w:color w:val="auto"/>
                <w:sz w:val="28"/>
                <w:szCs w:val="28"/>
              </w:rPr>
              <w:t xml:space="preserve">| Email: </w:t>
            </w:r>
            <w:hyperlink r:id="rId4" w:history="1">
              <w:r w:rsidRPr="00A2799F">
                <w:rPr>
                  <w:rStyle w:val="Hyperlink"/>
                  <w:color w:val="auto"/>
                  <w:sz w:val="28"/>
                  <w:szCs w:val="28"/>
                </w:rPr>
                <w:t>sahoosasmita660@gmail.com</w:t>
              </w:r>
            </w:hyperlink>
          </w:p>
        </w:tc>
      </w:tr>
      <w:tr w14:paraId="6B7DD308" w14:textId="77777777" w:rsidTr="00E46663">
        <w:tblPrEx>
          <w:tblW w:w="0" w:type="auto"/>
          <w:tblLayout w:type="fixed"/>
          <w:tblCellMar>
            <w:left w:w="0" w:type="dxa"/>
            <w:bottom w:w="115" w:type="dxa"/>
            <w:right w:w="0" w:type="dxa"/>
          </w:tblCellMar>
          <w:tblLook w:val="04A0"/>
        </w:tblPrEx>
        <w:trPr>
          <w:trHeight w:val="4068"/>
        </w:trPr>
        <w:tc>
          <w:tcPr>
            <w:tcW w:w="9360" w:type="dxa"/>
            <w:tcMar>
              <w:top w:w="432" w:type="dxa"/>
            </w:tcMar>
          </w:tcPr>
          <w:p w:rsidR="002F044F" w:rsidRPr="00A2799F" w:rsidP="002F044F" w14:paraId="22E2C421" w14:textId="77777777">
            <w:pPr>
              <w:pStyle w:val="Heading1"/>
              <w:jc w:val="both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2799F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  <w:t>Seeking a challenging assignment in organization that will utilize my knowledge. My aim is to contribute to the objective of the organization and to grow with it. I can be sure of my commitments towards the Company which will endeavor far most in achieving goals.</w:t>
            </w:r>
          </w:p>
          <w:p w:rsidR="002F044F" w:rsidRPr="00A2799F" w:rsidP="002F044F" w14:paraId="708AE1DA" w14:textId="77777777">
            <w:pPr>
              <w:pStyle w:val="Heading1"/>
              <w:jc w:val="both"/>
              <w:outlineLvl w:val="0"/>
              <w:rPr>
                <w:color w:val="auto"/>
              </w:rPr>
            </w:pPr>
          </w:p>
          <w:p w:rsidR="002F044F" w:rsidP="002F044F" w14:paraId="1B076D6C" w14:textId="77777777">
            <w:pPr>
              <w:pStyle w:val="Heading1"/>
              <w:jc w:val="both"/>
              <w:outlineLvl w:val="0"/>
              <w:rPr>
                <w:color w:val="auto"/>
                <w:sz w:val="20"/>
                <w:szCs w:val="20"/>
              </w:rPr>
            </w:pPr>
            <w:r w:rsidRPr="00A2799F">
              <w:rPr>
                <w:color w:val="auto"/>
                <w:sz w:val="20"/>
                <w:szCs w:val="20"/>
              </w:rPr>
              <w:t xml:space="preserve">key </w:t>
            </w:r>
            <w:r w:rsidRPr="00A2799F">
              <w:rPr>
                <w:color w:val="auto"/>
                <w:sz w:val="20"/>
                <w:szCs w:val="20"/>
              </w:rPr>
              <w:t>skills</w:t>
            </w:r>
          </w:p>
          <w:p w:rsidR="00A2799F" w:rsidP="002F044F" w14:paraId="06FD7A37" w14:textId="77777777">
            <w:pPr>
              <w:pStyle w:val="Heading1"/>
              <w:jc w:val="both"/>
              <w:outlineLvl w:val="0"/>
              <w:rPr>
                <w:color w:val="auto"/>
                <w:sz w:val="20"/>
                <w:szCs w:val="20"/>
              </w:rPr>
            </w:pPr>
          </w:p>
          <w:p w:rsidR="005531B2" w:rsidP="00A2799F" w14:paraId="45464960" w14:textId="400A59C2">
            <w:pPr>
              <w:pStyle w:val="Heading1"/>
              <w:numPr>
                <w:ilvl w:val="0"/>
                <w:numId w:val="43"/>
              </w:numPr>
              <w:jc w:val="both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  <w:t xml:space="preserve">Knowledge in SAP End User processes related to </w:t>
            </w:r>
            <w:r w:rsidRPr="005531B2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  <w:t>Accounts Receivable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  <w:t xml:space="preserve">, Accounts Payable &amp; </w:t>
            </w:r>
            <w:r w:rsidRPr="005531B2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  <w:t>General Ledger Accounting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  <w:t>.</w:t>
            </w:r>
          </w:p>
          <w:p w:rsidR="00A2799F" w:rsidRPr="00A2799F" w:rsidP="00A2799F" w14:paraId="3479C6F6" w14:textId="77777777">
            <w:pPr>
              <w:pStyle w:val="Heading1"/>
              <w:numPr>
                <w:ilvl w:val="0"/>
                <w:numId w:val="43"/>
              </w:numPr>
              <w:jc w:val="both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2799F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  <w:t xml:space="preserve">Knowledge of MS </w:t>
            </w:r>
            <w:r w:rsidR="00885751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  <w:t>O</w:t>
            </w:r>
            <w:r w:rsidRPr="00A2799F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  <w:t xml:space="preserve">ffice &amp; Tally </w:t>
            </w:r>
            <w:r w:rsidR="00885751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  <w:t>Accounting Package.</w:t>
            </w:r>
          </w:p>
          <w:p w:rsidR="00A2799F" w:rsidRPr="00A2799F" w:rsidP="00A2799F" w14:paraId="3ED2921A" w14:textId="77777777">
            <w:pPr>
              <w:pStyle w:val="Heading1"/>
              <w:numPr>
                <w:ilvl w:val="0"/>
                <w:numId w:val="43"/>
              </w:numPr>
              <w:jc w:val="both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2799F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2"/>
                <w:szCs w:val="22"/>
              </w:rPr>
              <w:t>Knowledge in Accounting, Reconciliation process, cash handling &amp; accounting, statutory payments, employee accounts, Maintaining of general ledger, internal auditing, Inventory Verification.</w:t>
            </w:r>
          </w:p>
          <w:p w:rsidR="00A2799F" w:rsidRPr="00A2799F" w:rsidP="00A2799F" w14:paraId="2F3BB4E8" w14:textId="77777777">
            <w:pPr>
              <w:pStyle w:val="Heading1"/>
              <w:jc w:val="both"/>
              <w:outlineLvl w:val="0"/>
              <w:rPr>
                <w:color w:val="auto"/>
                <w:sz w:val="20"/>
                <w:szCs w:val="20"/>
              </w:rPr>
            </w:pPr>
          </w:p>
          <w:p w:rsidR="00212669" w:rsidRPr="00A2799F" w:rsidP="00E46663" w14:paraId="2097EA5F" w14:textId="77777777">
            <w:pPr>
              <w:pStyle w:val="Heading1"/>
              <w:jc w:val="both"/>
              <w:outlineLvl w:val="0"/>
              <w:rPr>
                <w:color w:val="auto"/>
                <w:sz w:val="20"/>
                <w:szCs w:val="20"/>
              </w:rPr>
            </w:pPr>
            <w:r w:rsidRPr="00A2799F">
              <w:rPr>
                <w:color w:val="auto"/>
                <w:sz w:val="20"/>
                <w:szCs w:val="20"/>
              </w:rPr>
              <w:t>IT PROFICIENCY</w:t>
            </w:r>
          </w:p>
          <w:p w:rsidR="00212669" w:rsidRPr="00A2799F" w:rsidP="00A2799F" w14:paraId="7F06F9ED" w14:textId="239E4802">
            <w:pPr>
              <w:pStyle w:val="ListParagraph"/>
              <w:numPr>
                <w:ilvl w:val="0"/>
                <w:numId w:val="44"/>
              </w:num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 xml:space="preserve">ERP Skills    </w:t>
            </w:r>
            <w:r w:rsidRPr="00A2799F">
              <w:rPr>
                <w:color w:val="auto"/>
              </w:rPr>
              <w:tab/>
              <w:t xml:space="preserve">:  </w:t>
            </w:r>
            <w:r w:rsidRPr="00A2799F" w:rsidR="00B9797B">
              <w:rPr>
                <w:color w:val="auto"/>
              </w:rPr>
              <w:t xml:space="preserve">TALLY </w:t>
            </w:r>
            <w:r w:rsidR="00310EE9">
              <w:rPr>
                <w:color w:val="auto"/>
              </w:rPr>
              <w:t>Accounting Package</w:t>
            </w:r>
            <w:r w:rsidR="005531B2">
              <w:rPr>
                <w:color w:val="auto"/>
              </w:rPr>
              <w:t xml:space="preserve">, SAP </w:t>
            </w:r>
            <w:r w:rsidRPr="006E3D1D" w:rsidR="006E3D1D">
              <w:rPr>
                <w:color w:val="auto"/>
              </w:rPr>
              <w:t>Financial Accounting</w:t>
            </w:r>
          </w:p>
          <w:p w:rsidR="00437C06" w:rsidRPr="00A2799F" w:rsidP="00A2799F" w14:paraId="49AEFAE0" w14:textId="2800FB20">
            <w:pPr>
              <w:pStyle w:val="ListParagraph"/>
              <w:numPr>
                <w:ilvl w:val="0"/>
                <w:numId w:val="44"/>
              </w:num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 xml:space="preserve">Office tools </w:t>
            </w:r>
            <w:r w:rsidRPr="00A2799F">
              <w:rPr>
                <w:color w:val="auto"/>
              </w:rPr>
              <w:tab/>
              <w:t xml:space="preserve">:   MS </w:t>
            </w:r>
            <w:r w:rsidR="006E3D1D">
              <w:rPr>
                <w:color w:val="auto"/>
              </w:rPr>
              <w:t>Office Package</w:t>
            </w:r>
          </w:p>
          <w:p w:rsidR="00B9797B" w:rsidRPr="00A2799F" w:rsidP="00A2799F" w14:paraId="58DB2DED" w14:textId="42F9C406">
            <w:pPr>
              <w:pStyle w:val="ListParagraph"/>
              <w:numPr>
                <w:ilvl w:val="0"/>
                <w:numId w:val="44"/>
              </w:num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>P</w:t>
            </w:r>
            <w:r w:rsidR="006E3D1D">
              <w:rPr>
                <w:color w:val="auto"/>
              </w:rPr>
              <w:t xml:space="preserve">ost </w:t>
            </w:r>
            <w:r w:rsidRPr="00A2799F">
              <w:rPr>
                <w:color w:val="auto"/>
              </w:rPr>
              <w:t>G</w:t>
            </w:r>
            <w:r w:rsidR="006E3D1D">
              <w:rPr>
                <w:color w:val="auto"/>
              </w:rPr>
              <w:t xml:space="preserve">raduate </w:t>
            </w:r>
            <w:r w:rsidRPr="00A2799F">
              <w:rPr>
                <w:color w:val="auto"/>
              </w:rPr>
              <w:t>D</w:t>
            </w:r>
            <w:r w:rsidR="006E3D1D">
              <w:rPr>
                <w:color w:val="auto"/>
              </w:rPr>
              <w:t xml:space="preserve">iploma in </w:t>
            </w:r>
            <w:r w:rsidRPr="00A2799F">
              <w:rPr>
                <w:color w:val="auto"/>
              </w:rPr>
              <w:t>C</w:t>
            </w:r>
            <w:r w:rsidR="006E3D1D">
              <w:rPr>
                <w:color w:val="auto"/>
              </w:rPr>
              <w:t xml:space="preserve">omputer </w:t>
            </w:r>
            <w:r w:rsidRPr="00A2799F">
              <w:rPr>
                <w:color w:val="auto"/>
              </w:rPr>
              <w:t>A</w:t>
            </w:r>
            <w:r w:rsidR="006E3D1D">
              <w:rPr>
                <w:color w:val="auto"/>
              </w:rPr>
              <w:t>pplication</w:t>
            </w:r>
            <w:r w:rsidRPr="00A2799F">
              <w:rPr>
                <w:color w:val="auto"/>
              </w:rPr>
              <w:t xml:space="preserve"> Certified</w:t>
            </w:r>
          </w:p>
        </w:tc>
      </w:tr>
    </w:tbl>
    <w:sdt>
      <w:sdtPr>
        <w:rPr>
          <w:color w:val="auto"/>
        </w:rPr>
        <w:alias w:val="Education:"/>
        <w:tag w:val="Education:"/>
        <w:id w:val="-1908763273"/>
        <w:placeholder>
          <w:docPart w:val="1C5A99AD083D4F79AE62443729E7900A"/>
        </w:placeholder>
        <w:showingPlcHdr/>
        <w:richText/>
        <w:temporary/>
        <w15:appearance w15:val="hidden"/>
      </w:sdtPr>
      <w:sdtContent>
        <w:p w:rsidR="00DA59AA" w:rsidRPr="00A2799F" w:rsidP="001621C6" w14:paraId="5515D65C" w14:textId="77777777">
          <w:pPr>
            <w:pStyle w:val="Heading1"/>
            <w:jc w:val="both"/>
            <w:rPr>
              <w:color w:val="auto"/>
            </w:rPr>
          </w:pPr>
          <w:r w:rsidRPr="00A2799F">
            <w:rPr>
              <w:color w:val="auto"/>
              <w:sz w:val="20"/>
              <w:szCs w:val="20"/>
            </w:rPr>
            <w:t>Education</w:t>
          </w:r>
        </w:p>
      </w:sdtContent>
    </w:sdt>
    <w:tbl>
      <w:tblPr>
        <w:tblStyle w:val="TableGrid"/>
        <w:tblDescription w:val="Education layout table"/>
        <w:tblW w:w="53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6" w:type="dxa"/>
          <w:right w:w="0" w:type="dxa"/>
        </w:tblCellMar>
        <w:tblLook w:val="04A0"/>
      </w:tblPr>
      <w:tblGrid>
        <w:gridCol w:w="2147"/>
        <w:gridCol w:w="4836"/>
        <w:gridCol w:w="1188"/>
        <w:gridCol w:w="1776"/>
      </w:tblGrid>
      <w:tr w14:paraId="6C734E0D" w14:textId="77777777" w:rsidTr="006E3D1D">
        <w:tblPrEx>
          <w:tblW w:w="5319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6" w:type="dxa"/>
            <w:right w:w="0" w:type="dxa"/>
          </w:tblCellMar>
          <w:tblLook w:val="04A0"/>
        </w:tblPrEx>
        <w:trPr>
          <w:jc w:val="center"/>
        </w:trPr>
        <w:tc>
          <w:tcPr>
            <w:tcW w:w="2146" w:type="dxa"/>
          </w:tcPr>
          <w:p w:rsidR="002F044F" w:rsidRPr="00A2799F" w:rsidP="00B1642D" w14:paraId="41CD7C63" w14:textId="77777777">
            <w:pPr>
              <w:pStyle w:val="Heading3"/>
              <w:ind w:hanging="405"/>
              <w:jc w:val="center"/>
              <w:outlineLvl w:val="2"/>
              <w:rPr>
                <w:color w:val="auto"/>
              </w:rPr>
            </w:pPr>
            <w:r w:rsidRPr="00A2799F">
              <w:rPr>
                <w:color w:val="auto"/>
              </w:rPr>
              <w:t>Course</w:t>
            </w:r>
          </w:p>
        </w:tc>
        <w:tc>
          <w:tcPr>
            <w:tcW w:w="4836" w:type="dxa"/>
          </w:tcPr>
          <w:p w:rsidR="002F044F" w:rsidRPr="00A2799F" w:rsidP="00B1642D" w14:paraId="0329AA33" w14:textId="77777777">
            <w:pPr>
              <w:pStyle w:val="Heading3"/>
              <w:jc w:val="center"/>
              <w:outlineLvl w:val="2"/>
              <w:rPr>
                <w:color w:val="auto"/>
              </w:rPr>
            </w:pPr>
            <w:r w:rsidRPr="00A2799F">
              <w:rPr>
                <w:color w:val="auto"/>
              </w:rPr>
              <w:t>Institute</w:t>
            </w:r>
          </w:p>
        </w:tc>
        <w:tc>
          <w:tcPr>
            <w:tcW w:w="1188" w:type="dxa"/>
          </w:tcPr>
          <w:p w:rsidR="002F044F" w:rsidRPr="00A2799F" w:rsidP="00B1642D" w14:paraId="70731DE6" w14:textId="77777777">
            <w:pPr>
              <w:pStyle w:val="Heading3"/>
              <w:outlineLvl w:val="2"/>
              <w:rPr>
                <w:color w:val="auto"/>
              </w:rPr>
            </w:pPr>
            <w:r w:rsidRPr="00A2799F">
              <w:rPr>
                <w:color w:val="auto"/>
              </w:rPr>
              <w:t>Year</w:t>
            </w:r>
          </w:p>
        </w:tc>
        <w:tc>
          <w:tcPr>
            <w:tcW w:w="1776" w:type="dxa"/>
          </w:tcPr>
          <w:p w:rsidR="002F044F" w:rsidRPr="00A2799F" w:rsidP="00B1642D" w14:paraId="0B4EE351" w14:textId="77777777">
            <w:pPr>
              <w:pStyle w:val="Heading3"/>
              <w:ind w:left="-240"/>
              <w:outlineLvl w:val="2"/>
              <w:rPr>
                <w:color w:val="auto"/>
              </w:rPr>
            </w:pPr>
            <w:r w:rsidRPr="00A2799F">
              <w:rPr>
                <w:color w:val="auto"/>
              </w:rPr>
              <w:t>Percentage</w:t>
            </w:r>
          </w:p>
        </w:tc>
      </w:tr>
      <w:tr w14:paraId="1C1F3DAD" w14:textId="77777777" w:rsidTr="006E3D1D">
        <w:tblPrEx>
          <w:tblW w:w="5319" w:type="pct"/>
          <w:jc w:val="center"/>
          <w:tblCellMar>
            <w:left w:w="576" w:type="dxa"/>
            <w:right w:w="0" w:type="dxa"/>
          </w:tblCellMar>
          <w:tblLook w:val="04A0"/>
        </w:tblPrEx>
        <w:trPr>
          <w:trHeight w:val="350"/>
          <w:jc w:val="center"/>
        </w:trPr>
        <w:tc>
          <w:tcPr>
            <w:tcW w:w="2146" w:type="dxa"/>
          </w:tcPr>
          <w:p w:rsidR="002F044F" w:rsidRPr="00A2799F" w:rsidP="00B1642D" w14:paraId="1E862855" w14:textId="77777777">
            <w:pPr>
              <w:rPr>
                <w:color w:val="auto"/>
              </w:rPr>
            </w:pPr>
            <w:r w:rsidRPr="00A2799F">
              <w:rPr>
                <w:color w:val="auto"/>
              </w:rPr>
              <w:t xml:space="preserve">Bachelor’s in </w:t>
            </w:r>
            <w:r w:rsidRPr="00A2799F" w:rsidR="00E46663">
              <w:rPr>
                <w:color w:val="auto"/>
              </w:rPr>
              <w:t>C</w:t>
            </w:r>
            <w:r w:rsidRPr="00A2799F">
              <w:rPr>
                <w:color w:val="auto"/>
              </w:rPr>
              <w:t>ommerce</w:t>
            </w:r>
          </w:p>
        </w:tc>
        <w:tc>
          <w:tcPr>
            <w:tcW w:w="4836" w:type="dxa"/>
          </w:tcPr>
          <w:p w:rsidR="002F044F" w:rsidRPr="00A2799F" w:rsidP="00B1642D" w14:paraId="1BC61607" w14:textId="465BDBC8">
            <w:p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>Utkal University</w:t>
            </w:r>
            <w:r w:rsidR="006E3D1D">
              <w:rPr>
                <w:color w:val="auto"/>
              </w:rPr>
              <w:t>, Odisha</w:t>
            </w:r>
          </w:p>
        </w:tc>
        <w:tc>
          <w:tcPr>
            <w:tcW w:w="1188" w:type="dxa"/>
          </w:tcPr>
          <w:p w:rsidR="002F044F" w:rsidRPr="00A2799F" w:rsidP="00B1642D" w14:paraId="1947D985" w14:textId="77777777">
            <w:p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>2017</w:t>
            </w:r>
          </w:p>
        </w:tc>
        <w:tc>
          <w:tcPr>
            <w:tcW w:w="1776" w:type="dxa"/>
          </w:tcPr>
          <w:p w:rsidR="002F044F" w:rsidRPr="00A2799F" w:rsidP="00B1642D" w14:paraId="74708806" w14:textId="77777777">
            <w:p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>56.66</w:t>
            </w:r>
          </w:p>
        </w:tc>
      </w:tr>
      <w:tr w14:paraId="57FC0960" w14:textId="77777777" w:rsidTr="006E3D1D">
        <w:tblPrEx>
          <w:tblW w:w="5319" w:type="pct"/>
          <w:jc w:val="center"/>
          <w:tblCellMar>
            <w:left w:w="576" w:type="dxa"/>
            <w:right w:w="0" w:type="dxa"/>
          </w:tblCellMar>
          <w:tblLook w:val="04A0"/>
        </w:tblPrEx>
        <w:trPr>
          <w:jc w:val="center"/>
        </w:trPr>
        <w:tc>
          <w:tcPr>
            <w:tcW w:w="2146" w:type="dxa"/>
          </w:tcPr>
          <w:p w:rsidR="00B1642D" w:rsidRPr="00A2799F" w:rsidP="00B1642D" w14:paraId="758DD41C" w14:textId="77777777">
            <w:pPr>
              <w:rPr>
                <w:color w:val="auto"/>
              </w:rPr>
            </w:pPr>
            <w:r w:rsidRPr="00A2799F">
              <w:rPr>
                <w:color w:val="auto"/>
              </w:rPr>
              <w:t>12th Commerce</w:t>
            </w:r>
          </w:p>
        </w:tc>
        <w:tc>
          <w:tcPr>
            <w:tcW w:w="4836" w:type="dxa"/>
          </w:tcPr>
          <w:p w:rsidR="00B1642D" w:rsidRPr="00A2799F" w:rsidP="00B1642D" w14:paraId="5D0F3433" w14:textId="186B9866">
            <w:p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 xml:space="preserve">Royal Commerce and Science College, </w:t>
            </w:r>
            <w:r w:rsidR="006E3D1D">
              <w:rPr>
                <w:color w:val="auto"/>
              </w:rPr>
              <w:t>Odisha</w:t>
            </w:r>
          </w:p>
        </w:tc>
        <w:tc>
          <w:tcPr>
            <w:tcW w:w="1188" w:type="dxa"/>
          </w:tcPr>
          <w:p w:rsidR="00B1642D" w:rsidRPr="00A2799F" w:rsidP="00B1642D" w14:paraId="2B527673" w14:textId="77777777">
            <w:p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>2014</w:t>
            </w:r>
          </w:p>
        </w:tc>
        <w:tc>
          <w:tcPr>
            <w:tcW w:w="1776" w:type="dxa"/>
          </w:tcPr>
          <w:p w:rsidR="00B1642D" w:rsidRPr="00A2799F" w:rsidP="00B1642D" w14:paraId="1596DF2A" w14:textId="77777777">
            <w:p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>50.16</w:t>
            </w:r>
          </w:p>
        </w:tc>
      </w:tr>
      <w:tr w14:paraId="13BCB28D" w14:textId="77777777" w:rsidTr="006E3D1D">
        <w:tblPrEx>
          <w:tblW w:w="5319" w:type="pct"/>
          <w:jc w:val="center"/>
          <w:tblCellMar>
            <w:left w:w="576" w:type="dxa"/>
            <w:right w:w="0" w:type="dxa"/>
          </w:tblCellMar>
          <w:tblLook w:val="04A0"/>
        </w:tblPrEx>
        <w:trPr>
          <w:jc w:val="center"/>
        </w:trPr>
        <w:tc>
          <w:tcPr>
            <w:tcW w:w="2146" w:type="dxa"/>
          </w:tcPr>
          <w:p w:rsidR="00B1642D" w:rsidRPr="00A2799F" w:rsidP="00B1642D" w14:paraId="7B008DC6" w14:textId="77777777">
            <w:pPr>
              <w:rPr>
                <w:color w:val="auto"/>
              </w:rPr>
            </w:pPr>
            <w:r w:rsidRPr="00A2799F">
              <w:rPr>
                <w:color w:val="auto"/>
              </w:rPr>
              <w:t>10th (HSE)</w:t>
            </w:r>
          </w:p>
        </w:tc>
        <w:tc>
          <w:tcPr>
            <w:tcW w:w="4836" w:type="dxa"/>
          </w:tcPr>
          <w:p w:rsidR="00B1642D" w:rsidRPr="00A2799F" w:rsidP="00B1642D" w14:paraId="5F4BE654" w14:textId="4F3840D8">
            <w:p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>Bapuji</w:t>
            </w:r>
            <w:r w:rsidRPr="00A2799F">
              <w:rPr>
                <w:color w:val="auto"/>
              </w:rPr>
              <w:t xml:space="preserve"> </w:t>
            </w:r>
            <w:r w:rsidRPr="00A2799F">
              <w:rPr>
                <w:color w:val="auto"/>
              </w:rPr>
              <w:t>Ucha</w:t>
            </w:r>
            <w:r w:rsidRPr="00A2799F">
              <w:rPr>
                <w:color w:val="auto"/>
              </w:rPr>
              <w:t xml:space="preserve"> </w:t>
            </w:r>
            <w:r w:rsidRPr="00A2799F">
              <w:rPr>
                <w:color w:val="auto"/>
              </w:rPr>
              <w:t>Vidyapitha</w:t>
            </w:r>
            <w:r w:rsidR="006E3D1D">
              <w:rPr>
                <w:color w:val="auto"/>
              </w:rPr>
              <w:t>, Odisha</w:t>
            </w:r>
          </w:p>
        </w:tc>
        <w:tc>
          <w:tcPr>
            <w:tcW w:w="1188" w:type="dxa"/>
          </w:tcPr>
          <w:p w:rsidR="00B1642D" w:rsidRPr="00A2799F" w:rsidP="00B1642D" w14:paraId="7DD01907" w14:textId="77777777">
            <w:p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>2012</w:t>
            </w:r>
          </w:p>
        </w:tc>
        <w:tc>
          <w:tcPr>
            <w:tcW w:w="1776" w:type="dxa"/>
          </w:tcPr>
          <w:p w:rsidR="00B1642D" w:rsidRPr="00A2799F" w:rsidP="00B1642D" w14:paraId="335D0CB1" w14:textId="77777777">
            <w:pPr>
              <w:jc w:val="both"/>
              <w:rPr>
                <w:color w:val="auto"/>
              </w:rPr>
            </w:pPr>
            <w:r w:rsidRPr="00A2799F">
              <w:rPr>
                <w:color w:val="auto"/>
              </w:rPr>
              <w:t>47.33</w:t>
            </w:r>
          </w:p>
        </w:tc>
      </w:tr>
    </w:tbl>
    <w:p w:rsidR="00922CE3" w:rsidP="001621C6" w14:paraId="491A934E" w14:textId="77777777">
      <w:pPr>
        <w:pStyle w:val="Heading1"/>
        <w:jc w:val="both"/>
        <w:rPr>
          <w:color w:val="auto"/>
          <w:sz w:val="20"/>
          <w:szCs w:val="20"/>
        </w:rPr>
      </w:pPr>
      <w:r w:rsidRPr="00A2799F">
        <w:rPr>
          <w:color w:val="auto"/>
          <w:sz w:val="20"/>
          <w:szCs w:val="20"/>
        </w:rPr>
        <w:t>attributes</w:t>
      </w:r>
    </w:p>
    <w:p w:rsidR="00A2799F" w:rsidRPr="00A2799F" w:rsidP="00A2799F" w14:paraId="1B91E723" w14:textId="77777777">
      <w:pPr>
        <w:pStyle w:val="ListParagraph"/>
        <w:numPr>
          <w:ilvl w:val="0"/>
          <w:numId w:val="45"/>
        </w:numPr>
        <w:rPr>
          <w:color w:val="auto"/>
        </w:rPr>
      </w:pPr>
      <w:r w:rsidRPr="00A2799F">
        <w:rPr>
          <w:color w:val="auto"/>
        </w:rPr>
        <w:t>Excellent interpersonal and communication skills, Self- motivated, team player, continuous learner and proactive.</w:t>
      </w:r>
    </w:p>
    <w:p w:rsidR="00A2799F" w:rsidRPr="00A2799F" w:rsidP="00A2799F" w14:paraId="475CEE59" w14:textId="77777777">
      <w:pPr>
        <w:pStyle w:val="ListParagraph"/>
        <w:numPr>
          <w:ilvl w:val="0"/>
          <w:numId w:val="45"/>
        </w:numPr>
        <w:rPr>
          <w:color w:val="auto"/>
        </w:rPr>
      </w:pPr>
      <w:r w:rsidRPr="00A2799F">
        <w:rPr>
          <w:color w:val="auto"/>
        </w:rPr>
        <w:t>Independent and willing to take the initiative.</w:t>
      </w:r>
    </w:p>
    <w:p w:rsidR="00A2799F" w:rsidRPr="00A2799F" w:rsidP="00A2799F" w14:paraId="5330B4DB" w14:textId="02E20542">
      <w:pPr>
        <w:pStyle w:val="ListParagraph"/>
        <w:numPr>
          <w:ilvl w:val="0"/>
          <w:numId w:val="45"/>
        </w:numPr>
        <w:rPr>
          <w:color w:val="auto"/>
        </w:rPr>
      </w:pPr>
      <w:r w:rsidRPr="00A2799F">
        <w:rPr>
          <w:color w:val="auto"/>
        </w:rPr>
        <w:t>Positive attitude, hardworking and ability to work under pressure</w:t>
      </w:r>
      <w:r w:rsidR="006E3D1D">
        <w:rPr>
          <w:color w:val="auto"/>
        </w:rPr>
        <w:t>.</w:t>
      </w:r>
    </w:p>
    <w:p w:rsidR="00B9797B" w:rsidRPr="00A2799F" w:rsidP="00B9797B" w14:paraId="0E971E50" w14:textId="77777777">
      <w:pPr>
        <w:pStyle w:val="Heading1"/>
        <w:jc w:val="both"/>
        <w:rPr>
          <w:color w:val="auto"/>
          <w:sz w:val="20"/>
          <w:szCs w:val="20"/>
        </w:rPr>
      </w:pPr>
      <w:r w:rsidRPr="00A2799F">
        <w:rPr>
          <w:color w:val="auto"/>
          <w:sz w:val="20"/>
          <w:szCs w:val="20"/>
        </w:rPr>
        <w:t>PERSONAL details</w:t>
      </w:r>
    </w:p>
    <w:p w:rsidR="007B35DE" w:rsidRPr="00A2799F" w:rsidP="007B35DE" w14:paraId="567293FD" w14:textId="77777777">
      <w:pPr>
        <w:rPr>
          <w:color w:val="auto"/>
        </w:rPr>
      </w:pPr>
      <w:r w:rsidRPr="00A2799F">
        <w:rPr>
          <w:color w:val="auto"/>
        </w:rPr>
        <w:t>Date of Birth:           13.04.1997</w:t>
      </w:r>
    </w:p>
    <w:p w:rsidR="007B35DE" w:rsidRPr="00A2799F" w:rsidP="007B35DE" w14:paraId="04A44235" w14:textId="77777777">
      <w:pPr>
        <w:rPr>
          <w:color w:val="auto"/>
        </w:rPr>
      </w:pPr>
      <w:r w:rsidRPr="00A2799F">
        <w:rPr>
          <w:color w:val="auto"/>
        </w:rPr>
        <w:t>Marital Status:         Unmarried</w:t>
      </w:r>
    </w:p>
    <w:p w:rsidR="007B35DE" w:rsidRPr="00A2799F" w:rsidP="007B35DE" w14:paraId="2C8C90F2" w14:textId="77777777">
      <w:pPr>
        <w:rPr>
          <w:color w:val="auto"/>
        </w:rPr>
      </w:pPr>
      <w:r w:rsidRPr="00A2799F">
        <w:rPr>
          <w:color w:val="auto"/>
        </w:rPr>
        <w:t>Known Languages:  English, Odia, Hindi</w:t>
      </w:r>
    </w:p>
    <w:p w:rsidR="00B9797B" w:rsidRPr="00A2799F" w:rsidP="00B9797B" w14:paraId="27A15567" w14:textId="77777777">
      <w:pPr>
        <w:pStyle w:val="Heading1"/>
        <w:jc w:val="both"/>
        <w:rPr>
          <w:color w:val="auto"/>
          <w:sz w:val="20"/>
          <w:szCs w:val="20"/>
        </w:rPr>
      </w:pPr>
      <w:r w:rsidRPr="00A2799F">
        <w:rPr>
          <w:color w:val="auto"/>
          <w:sz w:val="20"/>
          <w:szCs w:val="20"/>
        </w:rPr>
        <w:t>DECLARATION</w:t>
      </w:r>
    </w:p>
    <w:p w:rsidR="007B35DE" w:rsidRPr="00A2799F" w:rsidP="007B35DE" w14:paraId="735620D0" w14:textId="77777777">
      <w:pPr>
        <w:rPr>
          <w:color w:val="auto"/>
        </w:rPr>
      </w:pPr>
      <w:r w:rsidRPr="00A2799F">
        <w:rPr>
          <w:color w:val="auto"/>
        </w:rPr>
        <w:t>I hereby declare that all the above information is true to the best of my knowledge and belief.</w:t>
      </w:r>
    </w:p>
    <w:p w:rsidR="007B35DE" w:rsidRPr="00A2799F" w:rsidP="007B35DE" w14:paraId="4A35C7F1" w14:textId="77777777">
      <w:pPr>
        <w:rPr>
          <w:color w:val="auto"/>
        </w:rPr>
      </w:pPr>
    </w:p>
    <w:p w:rsidR="007B35DE" w:rsidRPr="00A2799F" w:rsidP="007B35DE" w14:paraId="0C445679" w14:textId="77777777">
      <w:pPr>
        <w:rPr>
          <w:color w:val="auto"/>
        </w:rPr>
      </w:pPr>
      <w:r w:rsidRPr="00A2799F">
        <w:rPr>
          <w:color w:val="auto"/>
        </w:rPr>
        <w:t xml:space="preserve">Date: </w:t>
      </w:r>
    </w:p>
    <w:p w:rsidR="00B9797B" w:rsidRPr="00A2799F" w:rsidP="007B35DE" w14:paraId="34B62557" w14:textId="622E54FC">
      <w:pPr>
        <w:rPr>
          <w:color w:val="auto"/>
        </w:rPr>
      </w:pPr>
      <w:r w:rsidRPr="00A2799F">
        <w:rPr>
          <w:color w:val="auto"/>
        </w:rPr>
        <w:t>Place:</w:t>
      </w:r>
      <w:r w:rsidR="00800940">
        <w:rPr>
          <w:color w:val="auto"/>
        </w:rPr>
        <w:tab/>
      </w:r>
      <w:r w:rsidR="00800940">
        <w:rPr>
          <w:color w:val="auto"/>
        </w:rPr>
        <w:tab/>
      </w:r>
      <w:r w:rsidR="00800940">
        <w:rPr>
          <w:color w:val="auto"/>
        </w:rPr>
        <w:tab/>
      </w:r>
      <w:r w:rsidR="00800940">
        <w:rPr>
          <w:color w:val="auto"/>
        </w:rPr>
        <w:tab/>
      </w:r>
      <w:r w:rsidR="00800940">
        <w:rPr>
          <w:color w:val="auto"/>
        </w:rPr>
        <w:tab/>
      </w:r>
      <w:r w:rsidR="00800940">
        <w:rPr>
          <w:color w:val="auto"/>
        </w:rPr>
        <w:tab/>
      </w:r>
      <w:r w:rsidR="00800940">
        <w:rPr>
          <w:color w:val="auto"/>
        </w:rPr>
        <w:tab/>
      </w:r>
      <w:r w:rsidR="00800940">
        <w:rPr>
          <w:color w:val="auto"/>
        </w:rPr>
        <w:tab/>
      </w:r>
      <w:r w:rsidR="00800940">
        <w:rPr>
          <w:color w:val="auto"/>
        </w:rPr>
        <w:tab/>
      </w:r>
      <w:r w:rsidR="00800940">
        <w:rPr>
          <w:color w:val="auto"/>
        </w:rPr>
        <w:tab/>
      </w:r>
      <w:r w:rsidR="00FE614B">
        <w:rPr>
          <w:color w:val="auto"/>
        </w:rPr>
        <w:tab/>
        <w:t xml:space="preserve">  </w:t>
      </w:r>
      <w:bookmarkStart w:id="0" w:name="_GoBack"/>
      <w:bookmarkEnd w:id="0"/>
      <w:r w:rsidR="00FE614B">
        <w:rPr>
          <w:color w:val="auto"/>
        </w:rPr>
        <w:t>Sasmita</w:t>
      </w:r>
      <w:r w:rsidR="00800940">
        <w:rPr>
          <w:color w:val="auto"/>
        </w:rPr>
        <w:t xml:space="preserve"> Sahoo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46663">
      <w:footerReference w:type="default" r:id="rId6"/>
      <w:headerReference w:type="first" r:id="rId7"/>
      <w:pgSz w:w="12240" w:h="15840" w:code="1"/>
      <w:pgMar w:top="270" w:right="1440" w:bottom="27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49002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14:paraId="5D3258EA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9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6D54" w:rsidRPr="004E01EB" w:rsidP="005A1B10" w14:paraId="1C066B79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1740103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2049" alt="Header dividing line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251657216" from="0,0" to="612pt,0" strokecolor="#5a5a5a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6092524"/>
    <w:multiLevelType w:val="hybridMultilevel"/>
    <w:tmpl w:val="132CC5E0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DB5AA1"/>
    <w:multiLevelType w:val="hybridMultilevel"/>
    <w:tmpl w:val="18247772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2F732B"/>
    <w:multiLevelType w:val="hybridMultilevel"/>
    <w:tmpl w:val="148EE422"/>
    <w:lvl w:ilvl="0">
      <w:start w:val="0"/>
      <w:numFmt w:val="bullet"/>
      <w:lvlText w:val="•"/>
      <w:lvlJc w:val="left"/>
      <w:pPr>
        <w:ind w:left="144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413D03"/>
    <w:multiLevelType w:val="hybridMultilevel"/>
    <w:tmpl w:val="AD588102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E715A1"/>
    <w:multiLevelType w:val="hybridMultilevel"/>
    <w:tmpl w:val="DE748F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71C317B"/>
    <w:multiLevelType w:val="hybridMultilevel"/>
    <w:tmpl w:val="0FE4F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216E345A"/>
    <w:multiLevelType w:val="hybridMultilevel"/>
    <w:tmpl w:val="3580D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810964"/>
    <w:multiLevelType w:val="hybridMultilevel"/>
    <w:tmpl w:val="CFB4B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C34DEE"/>
    <w:multiLevelType w:val="hybridMultilevel"/>
    <w:tmpl w:val="B8704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E025C7"/>
    <w:multiLevelType w:val="hybridMultilevel"/>
    <w:tmpl w:val="E5EC241E"/>
    <w:lvl w:ilvl="0">
      <w:start w:val="0"/>
      <w:numFmt w:val="bullet"/>
      <w:lvlText w:val="•"/>
      <w:lvlJc w:val="left"/>
      <w:pPr>
        <w:ind w:left="144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0BB3A8A"/>
    <w:multiLevelType w:val="hybridMultilevel"/>
    <w:tmpl w:val="E32A4C20"/>
    <w:lvl w:ilvl="0">
      <w:start w:val="0"/>
      <w:numFmt w:val="bullet"/>
      <w:lvlText w:val="•"/>
      <w:lvlJc w:val="left"/>
      <w:pPr>
        <w:ind w:left="144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317F3F"/>
    <w:multiLevelType w:val="hybridMultilevel"/>
    <w:tmpl w:val="B762C646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4A63A0"/>
    <w:multiLevelType w:val="hybridMultilevel"/>
    <w:tmpl w:val="55CA948A"/>
    <w:lvl w:ilvl="0">
      <w:start w:val="0"/>
      <w:numFmt w:val="bullet"/>
      <w:lvlText w:val="•"/>
      <w:lvlJc w:val="left"/>
      <w:pPr>
        <w:ind w:left="144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A5928E8"/>
    <w:multiLevelType w:val="hybridMultilevel"/>
    <w:tmpl w:val="2590618A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96600E"/>
    <w:multiLevelType w:val="hybridMultilevel"/>
    <w:tmpl w:val="7D1C1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EC2E55"/>
    <w:multiLevelType w:val="hybridMultilevel"/>
    <w:tmpl w:val="6DC2073E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57269A"/>
    <w:multiLevelType w:val="hybridMultilevel"/>
    <w:tmpl w:val="542EF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9B41C7"/>
    <w:multiLevelType w:val="hybridMultilevel"/>
    <w:tmpl w:val="56CA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C5541E"/>
    <w:multiLevelType w:val="hybridMultilevel"/>
    <w:tmpl w:val="B130F5D4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>
    <w:nsid w:val="50952D85"/>
    <w:multiLevelType w:val="hybridMultilevel"/>
    <w:tmpl w:val="02D856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BB2071"/>
    <w:multiLevelType w:val="hybridMultilevel"/>
    <w:tmpl w:val="7E1A0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176268"/>
    <w:multiLevelType w:val="hybridMultilevel"/>
    <w:tmpl w:val="11D22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7734CA"/>
    <w:multiLevelType w:val="hybridMultilevel"/>
    <w:tmpl w:val="CBB68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CB53F2"/>
    <w:multiLevelType w:val="hybridMultilevel"/>
    <w:tmpl w:val="78608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125B5"/>
    <w:multiLevelType w:val="hybridMultilevel"/>
    <w:tmpl w:val="827C4600"/>
    <w:lvl w:ilvl="0">
      <w:start w:val="0"/>
      <w:numFmt w:val="bullet"/>
      <w:lvlText w:val="•"/>
      <w:lvlJc w:val="left"/>
      <w:pPr>
        <w:ind w:left="144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9996555"/>
    <w:multiLevelType w:val="hybridMultilevel"/>
    <w:tmpl w:val="16E24A4A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7F713A"/>
    <w:multiLevelType w:val="hybridMultilevel"/>
    <w:tmpl w:val="27600076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CF60BC"/>
    <w:multiLevelType w:val="hybridMultilevel"/>
    <w:tmpl w:val="BBB45B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38038F"/>
    <w:multiLevelType w:val="hybridMultilevel"/>
    <w:tmpl w:val="6150B23E"/>
    <w:lvl w:ilvl="0">
      <w:start w:val="0"/>
      <w:numFmt w:val="bullet"/>
      <w:lvlText w:val="•"/>
      <w:lvlJc w:val="left"/>
      <w:pPr>
        <w:ind w:left="1440" w:hanging="72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0B5C70"/>
    <w:multiLevelType w:val="hybridMultilevel"/>
    <w:tmpl w:val="F086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01463E"/>
    <w:multiLevelType w:val="hybridMultilevel"/>
    <w:tmpl w:val="6232A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564FE9"/>
    <w:multiLevelType w:val="hybridMultilevel"/>
    <w:tmpl w:val="E64C9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6"/>
  </w:num>
  <w:num w:numId="6">
    <w:abstractNumId w:val="3"/>
  </w:num>
  <w:num w:numId="7">
    <w:abstractNumId w:val="21"/>
  </w:num>
  <w:num w:numId="8">
    <w:abstractNumId w:val="2"/>
  </w:num>
  <w:num w:numId="9">
    <w:abstractNumId w:val="3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42"/>
  </w:num>
  <w:num w:numId="15">
    <w:abstractNumId w:val="38"/>
  </w:num>
  <w:num w:numId="16">
    <w:abstractNumId w:val="41"/>
  </w:num>
  <w:num w:numId="17">
    <w:abstractNumId w:val="37"/>
  </w:num>
  <w:num w:numId="18">
    <w:abstractNumId w:val="27"/>
  </w:num>
  <w:num w:numId="19">
    <w:abstractNumId w:val="30"/>
  </w:num>
  <w:num w:numId="20">
    <w:abstractNumId w:val="20"/>
  </w:num>
  <w:num w:numId="21">
    <w:abstractNumId w:val="24"/>
  </w:num>
  <w:num w:numId="22">
    <w:abstractNumId w:val="12"/>
  </w:num>
  <w:num w:numId="23">
    <w:abstractNumId w:val="23"/>
  </w:num>
  <w:num w:numId="24">
    <w:abstractNumId w:val="39"/>
  </w:num>
  <w:num w:numId="25">
    <w:abstractNumId w:val="25"/>
  </w:num>
  <w:num w:numId="26">
    <w:abstractNumId w:val="11"/>
  </w:num>
  <w:num w:numId="27">
    <w:abstractNumId w:val="13"/>
  </w:num>
  <w:num w:numId="28">
    <w:abstractNumId w:val="10"/>
  </w:num>
  <w:num w:numId="29">
    <w:abstractNumId w:val="18"/>
  </w:num>
  <w:num w:numId="30">
    <w:abstractNumId w:val="40"/>
  </w:num>
  <w:num w:numId="31">
    <w:abstractNumId w:val="34"/>
  </w:num>
  <w:num w:numId="32">
    <w:abstractNumId w:val="44"/>
  </w:num>
  <w:num w:numId="33">
    <w:abstractNumId w:val="43"/>
  </w:num>
  <w:num w:numId="34">
    <w:abstractNumId w:val="36"/>
  </w:num>
  <w:num w:numId="35">
    <w:abstractNumId w:val="35"/>
  </w:num>
  <w:num w:numId="36">
    <w:abstractNumId w:val="17"/>
  </w:num>
  <w:num w:numId="37">
    <w:abstractNumId w:val="33"/>
  </w:num>
  <w:num w:numId="38">
    <w:abstractNumId w:val="19"/>
  </w:num>
  <w:num w:numId="39">
    <w:abstractNumId w:val="22"/>
  </w:num>
  <w:num w:numId="40">
    <w:abstractNumId w:val="14"/>
  </w:num>
  <w:num w:numId="41">
    <w:abstractNumId w:val="29"/>
  </w:num>
  <w:num w:numId="42">
    <w:abstractNumId w:val="26"/>
  </w:num>
  <w:num w:numId="43">
    <w:abstractNumId w:val="28"/>
  </w:num>
  <w:num w:numId="44">
    <w:abstractNumId w:val="15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D7A"/>
    <w:rsid w:val="000001EF"/>
    <w:rsid w:val="00007322"/>
    <w:rsid w:val="00007728"/>
    <w:rsid w:val="00024584"/>
    <w:rsid w:val="00024730"/>
    <w:rsid w:val="000426B2"/>
    <w:rsid w:val="00055E95"/>
    <w:rsid w:val="0007021F"/>
    <w:rsid w:val="00081049"/>
    <w:rsid w:val="000B2BA5"/>
    <w:rsid w:val="000D4194"/>
    <w:rsid w:val="000F2F8C"/>
    <w:rsid w:val="0010006E"/>
    <w:rsid w:val="001045A8"/>
    <w:rsid w:val="00114A91"/>
    <w:rsid w:val="0012190B"/>
    <w:rsid w:val="00132553"/>
    <w:rsid w:val="0014213F"/>
    <w:rsid w:val="001427E1"/>
    <w:rsid w:val="001621C6"/>
    <w:rsid w:val="00163668"/>
    <w:rsid w:val="00171566"/>
    <w:rsid w:val="00174676"/>
    <w:rsid w:val="001755A8"/>
    <w:rsid w:val="00180465"/>
    <w:rsid w:val="00184014"/>
    <w:rsid w:val="00192008"/>
    <w:rsid w:val="001A29C4"/>
    <w:rsid w:val="001C0E68"/>
    <w:rsid w:val="001C4B6F"/>
    <w:rsid w:val="001D0BF1"/>
    <w:rsid w:val="001E3120"/>
    <w:rsid w:val="001E7E0C"/>
    <w:rsid w:val="001F0BB0"/>
    <w:rsid w:val="001F4E6D"/>
    <w:rsid w:val="001F6140"/>
    <w:rsid w:val="002007CD"/>
    <w:rsid w:val="00203573"/>
    <w:rsid w:val="0020597D"/>
    <w:rsid w:val="00212669"/>
    <w:rsid w:val="00213B4C"/>
    <w:rsid w:val="00217673"/>
    <w:rsid w:val="00221BE5"/>
    <w:rsid w:val="00224316"/>
    <w:rsid w:val="002253B0"/>
    <w:rsid w:val="00236D54"/>
    <w:rsid w:val="00241D8C"/>
    <w:rsid w:val="00241FDB"/>
    <w:rsid w:val="00243087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0317"/>
    <w:rsid w:val="002D23C5"/>
    <w:rsid w:val="002D4F75"/>
    <w:rsid w:val="002D6137"/>
    <w:rsid w:val="002E7E61"/>
    <w:rsid w:val="002F044F"/>
    <w:rsid w:val="002F05E5"/>
    <w:rsid w:val="002F254D"/>
    <w:rsid w:val="002F30E4"/>
    <w:rsid w:val="00307140"/>
    <w:rsid w:val="00310EE9"/>
    <w:rsid w:val="00316DFF"/>
    <w:rsid w:val="00325B57"/>
    <w:rsid w:val="00336056"/>
    <w:rsid w:val="003544E1"/>
    <w:rsid w:val="00366398"/>
    <w:rsid w:val="00382CD2"/>
    <w:rsid w:val="00386DB5"/>
    <w:rsid w:val="003A0632"/>
    <w:rsid w:val="003A30E5"/>
    <w:rsid w:val="003A6ADF"/>
    <w:rsid w:val="003B5928"/>
    <w:rsid w:val="003D3741"/>
    <w:rsid w:val="003D380F"/>
    <w:rsid w:val="003E160D"/>
    <w:rsid w:val="003E33D4"/>
    <w:rsid w:val="003F1D5F"/>
    <w:rsid w:val="003F28F7"/>
    <w:rsid w:val="00405128"/>
    <w:rsid w:val="00406CFF"/>
    <w:rsid w:val="00416B25"/>
    <w:rsid w:val="00420592"/>
    <w:rsid w:val="004319E0"/>
    <w:rsid w:val="00437C06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2CE"/>
    <w:rsid w:val="004D46CE"/>
    <w:rsid w:val="004E01EB"/>
    <w:rsid w:val="004E2794"/>
    <w:rsid w:val="004F4276"/>
    <w:rsid w:val="00510392"/>
    <w:rsid w:val="00513E2A"/>
    <w:rsid w:val="0053694B"/>
    <w:rsid w:val="005531B2"/>
    <w:rsid w:val="00566A35"/>
    <w:rsid w:val="0056701E"/>
    <w:rsid w:val="005740D7"/>
    <w:rsid w:val="005A0F26"/>
    <w:rsid w:val="005A1B10"/>
    <w:rsid w:val="005A6850"/>
    <w:rsid w:val="005B1B1B"/>
    <w:rsid w:val="005B5496"/>
    <w:rsid w:val="005C5932"/>
    <w:rsid w:val="005D3CA7"/>
    <w:rsid w:val="005D4CC1"/>
    <w:rsid w:val="005D6A18"/>
    <w:rsid w:val="005E0612"/>
    <w:rsid w:val="005E5303"/>
    <w:rsid w:val="005F4B91"/>
    <w:rsid w:val="005F55D2"/>
    <w:rsid w:val="00615FB7"/>
    <w:rsid w:val="0062312F"/>
    <w:rsid w:val="00625F2C"/>
    <w:rsid w:val="00655092"/>
    <w:rsid w:val="006618E9"/>
    <w:rsid w:val="0068194B"/>
    <w:rsid w:val="00692703"/>
    <w:rsid w:val="006A1962"/>
    <w:rsid w:val="006B5D48"/>
    <w:rsid w:val="006B7D7B"/>
    <w:rsid w:val="006C1A5E"/>
    <w:rsid w:val="006E1507"/>
    <w:rsid w:val="006E3D1D"/>
    <w:rsid w:val="00712D8B"/>
    <w:rsid w:val="007273B7"/>
    <w:rsid w:val="00733E0A"/>
    <w:rsid w:val="0074403D"/>
    <w:rsid w:val="00746D44"/>
    <w:rsid w:val="007538DC"/>
    <w:rsid w:val="00757803"/>
    <w:rsid w:val="00780B5C"/>
    <w:rsid w:val="0079206B"/>
    <w:rsid w:val="00796076"/>
    <w:rsid w:val="007B35DE"/>
    <w:rsid w:val="007C0566"/>
    <w:rsid w:val="007C606B"/>
    <w:rsid w:val="007E28CF"/>
    <w:rsid w:val="007E6A61"/>
    <w:rsid w:val="00800940"/>
    <w:rsid w:val="00801140"/>
    <w:rsid w:val="00803404"/>
    <w:rsid w:val="0081211A"/>
    <w:rsid w:val="00834955"/>
    <w:rsid w:val="00855B59"/>
    <w:rsid w:val="00860461"/>
    <w:rsid w:val="00862FF5"/>
    <w:rsid w:val="0086487C"/>
    <w:rsid w:val="00866C05"/>
    <w:rsid w:val="00870B20"/>
    <w:rsid w:val="008829F8"/>
    <w:rsid w:val="00885751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CE3"/>
    <w:rsid w:val="0092726B"/>
    <w:rsid w:val="009361BA"/>
    <w:rsid w:val="00944F78"/>
    <w:rsid w:val="009510E7"/>
    <w:rsid w:val="00952C89"/>
    <w:rsid w:val="009571D8"/>
    <w:rsid w:val="009607A6"/>
    <w:rsid w:val="009650EA"/>
    <w:rsid w:val="0097790C"/>
    <w:rsid w:val="0098506E"/>
    <w:rsid w:val="009A44CE"/>
    <w:rsid w:val="009C4DFC"/>
    <w:rsid w:val="009D44F8"/>
    <w:rsid w:val="009E3160"/>
    <w:rsid w:val="009E575B"/>
    <w:rsid w:val="009F220C"/>
    <w:rsid w:val="009F3B05"/>
    <w:rsid w:val="009F4931"/>
    <w:rsid w:val="00A14534"/>
    <w:rsid w:val="00A16DAA"/>
    <w:rsid w:val="00A24162"/>
    <w:rsid w:val="00A25023"/>
    <w:rsid w:val="00A270EA"/>
    <w:rsid w:val="00A2799F"/>
    <w:rsid w:val="00A34BA2"/>
    <w:rsid w:val="00A36F27"/>
    <w:rsid w:val="00A42E32"/>
    <w:rsid w:val="00A46E63"/>
    <w:rsid w:val="00A51DC5"/>
    <w:rsid w:val="00A53DE1"/>
    <w:rsid w:val="00A604A6"/>
    <w:rsid w:val="00A615E1"/>
    <w:rsid w:val="00A755E8"/>
    <w:rsid w:val="00A83188"/>
    <w:rsid w:val="00A93A5D"/>
    <w:rsid w:val="00AB32F8"/>
    <w:rsid w:val="00AB610B"/>
    <w:rsid w:val="00AD360E"/>
    <w:rsid w:val="00AD40FB"/>
    <w:rsid w:val="00AD782D"/>
    <w:rsid w:val="00AE7650"/>
    <w:rsid w:val="00B03D7A"/>
    <w:rsid w:val="00B10EBE"/>
    <w:rsid w:val="00B1642D"/>
    <w:rsid w:val="00B2159C"/>
    <w:rsid w:val="00B236F1"/>
    <w:rsid w:val="00B359D0"/>
    <w:rsid w:val="00B50F99"/>
    <w:rsid w:val="00B51D1B"/>
    <w:rsid w:val="00B540F4"/>
    <w:rsid w:val="00B60FD0"/>
    <w:rsid w:val="00B622DF"/>
    <w:rsid w:val="00B6332A"/>
    <w:rsid w:val="00B81760"/>
    <w:rsid w:val="00B8494C"/>
    <w:rsid w:val="00B9797B"/>
    <w:rsid w:val="00BA1546"/>
    <w:rsid w:val="00BB4E51"/>
    <w:rsid w:val="00BD431F"/>
    <w:rsid w:val="00BE423E"/>
    <w:rsid w:val="00BF61AC"/>
    <w:rsid w:val="00BF71A5"/>
    <w:rsid w:val="00C30938"/>
    <w:rsid w:val="00C47FA6"/>
    <w:rsid w:val="00C57FC6"/>
    <w:rsid w:val="00C66A7D"/>
    <w:rsid w:val="00C7173F"/>
    <w:rsid w:val="00C779DA"/>
    <w:rsid w:val="00C814F7"/>
    <w:rsid w:val="00CA4B4D"/>
    <w:rsid w:val="00CB35C3"/>
    <w:rsid w:val="00CB3DCD"/>
    <w:rsid w:val="00CC11FC"/>
    <w:rsid w:val="00CC57F5"/>
    <w:rsid w:val="00CC6727"/>
    <w:rsid w:val="00CD323D"/>
    <w:rsid w:val="00CE4030"/>
    <w:rsid w:val="00CE64B3"/>
    <w:rsid w:val="00CF1A49"/>
    <w:rsid w:val="00D0630C"/>
    <w:rsid w:val="00D07139"/>
    <w:rsid w:val="00D243A9"/>
    <w:rsid w:val="00D305E5"/>
    <w:rsid w:val="00D35911"/>
    <w:rsid w:val="00D37CD3"/>
    <w:rsid w:val="00D66A52"/>
    <w:rsid w:val="00D66EFA"/>
    <w:rsid w:val="00D72A2D"/>
    <w:rsid w:val="00D80ADB"/>
    <w:rsid w:val="00D9521A"/>
    <w:rsid w:val="00DA3914"/>
    <w:rsid w:val="00DA59AA"/>
    <w:rsid w:val="00DA7E84"/>
    <w:rsid w:val="00DB1469"/>
    <w:rsid w:val="00DB35E3"/>
    <w:rsid w:val="00DB6915"/>
    <w:rsid w:val="00DB7E1E"/>
    <w:rsid w:val="00DC1B78"/>
    <w:rsid w:val="00DC2A2F"/>
    <w:rsid w:val="00DC600B"/>
    <w:rsid w:val="00DC6C35"/>
    <w:rsid w:val="00DD049A"/>
    <w:rsid w:val="00DE0FAA"/>
    <w:rsid w:val="00DE136D"/>
    <w:rsid w:val="00DE6534"/>
    <w:rsid w:val="00DF2B6E"/>
    <w:rsid w:val="00DF4D6C"/>
    <w:rsid w:val="00E012E6"/>
    <w:rsid w:val="00E01923"/>
    <w:rsid w:val="00E14498"/>
    <w:rsid w:val="00E2397A"/>
    <w:rsid w:val="00E254DB"/>
    <w:rsid w:val="00E300FC"/>
    <w:rsid w:val="00E362DB"/>
    <w:rsid w:val="00E46663"/>
    <w:rsid w:val="00E5632B"/>
    <w:rsid w:val="00E56AFA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28B4"/>
    <w:rsid w:val="00F130DD"/>
    <w:rsid w:val="00F24884"/>
    <w:rsid w:val="00F4231A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86A"/>
    <w:rsid w:val="00FE55A2"/>
    <w:rsid w:val="00FE56FB"/>
    <w:rsid w:val="00FE61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4069443-588E-4EF2-ACAA-23138D35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173F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hoosasmita660@gmail.com" TargetMode="External" /><Relationship Id="rId5" Type="http://schemas.openxmlformats.org/officeDocument/2006/relationships/image" Target="http://footmark.infoedge.com/apply/cvtracking?dtyp=docx_n&amp;userId=27254cccc892d7aa4379593ef17d3b80a3d3f67166144fca28799783fe8d87f6&amp;jobId=180320500526&amp;uid=1762149331803205005261599922713&amp;docType=docx" TargetMode="External" /><Relationship Id="rId6" Type="http://schemas.openxmlformats.org/officeDocument/2006/relationships/footer" Target="footer1.xml" /><Relationship Id="rId7" Type="http://schemas.openxmlformats.org/officeDocument/2006/relationships/header" Target="header1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stelidev\Downloads\TF16402488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1C5A99AD083D4F79AE62443729E79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03442-8616-4A27-B2C8-80DDCB989479}"/>
      </w:docPartPr>
      <w:docPartBody>
        <w:p w:rsidR="00DB1469">
          <w:pPr>
            <w:pStyle w:val="1C5A99AD083D4F79AE62443729E7900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447"/>
    <w:rsid w:val="000A52F1"/>
    <w:rsid w:val="002D73A4"/>
    <w:rsid w:val="00345DE2"/>
    <w:rsid w:val="00382C13"/>
    <w:rsid w:val="00414F40"/>
    <w:rsid w:val="004419DB"/>
    <w:rsid w:val="00464447"/>
    <w:rsid w:val="005853C6"/>
    <w:rsid w:val="00656A54"/>
    <w:rsid w:val="008A6E02"/>
    <w:rsid w:val="008F6D5E"/>
    <w:rsid w:val="00902A30"/>
    <w:rsid w:val="00DB1469"/>
    <w:rsid w:val="00EE1494"/>
    <w:rsid w:val="00F02BF7"/>
    <w:rsid w:val="00FE088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7611F4DA3414C89689A1F54698662">
    <w:name w:val="DC67611F4DA3414C89689A1F5469866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D03B632BD424AB598EC92B6C89E07D2">
    <w:name w:val="CD03B632BD424AB598EC92B6C89E07D2"/>
  </w:style>
  <w:style w:type="paragraph" w:customStyle="1" w:styleId="7D6BFAE577674AF69E818DB7037A9ADA">
    <w:name w:val="7D6BFAE577674AF69E818DB7037A9ADA"/>
  </w:style>
  <w:style w:type="paragraph" w:customStyle="1" w:styleId="1144A031163248AAAE4680A037B5B35D">
    <w:name w:val="1144A031163248AAAE4680A037B5B35D"/>
  </w:style>
  <w:style w:type="paragraph" w:customStyle="1" w:styleId="5D563C3477C94AAE95CCF7940AA51A43">
    <w:name w:val="5D563C3477C94AAE95CCF7940AA51A43"/>
  </w:style>
  <w:style w:type="paragraph" w:customStyle="1" w:styleId="224A3558A3F34411BF79108267479A5C">
    <w:name w:val="224A3558A3F34411BF79108267479A5C"/>
  </w:style>
  <w:style w:type="paragraph" w:customStyle="1" w:styleId="F58D8F81B4F74CA28D88515AAACE3D54">
    <w:name w:val="F58D8F81B4F74CA28D88515AAACE3D54"/>
  </w:style>
  <w:style w:type="paragraph" w:customStyle="1" w:styleId="F7C911701A8F4CC083B0059A4C12484F">
    <w:name w:val="F7C911701A8F4CC083B0059A4C12484F"/>
  </w:style>
  <w:style w:type="paragraph" w:customStyle="1" w:styleId="6F5E91A2F01A49A6AFC89F627172DC5F">
    <w:name w:val="6F5E91A2F01A49A6AFC89F627172DC5F"/>
  </w:style>
  <w:style w:type="paragraph" w:customStyle="1" w:styleId="9692C05A0317410190C7CC9B77874000">
    <w:name w:val="9692C05A0317410190C7CC9B77874000"/>
  </w:style>
  <w:style w:type="paragraph" w:customStyle="1" w:styleId="33FE0CD2EA614E85A580B936AC46F081">
    <w:name w:val="33FE0CD2EA614E85A580B936AC46F081"/>
  </w:style>
  <w:style w:type="paragraph" w:customStyle="1" w:styleId="18ADE524FF774617A2C6A9AD106113FB">
    <w:name w:val="18ADE524FF774617A2C6A9AD106113FB"/>
  </w:style>
  <w:style w:type="paragraph" w:customStyle="1" w:styleId="38664E1297F745A89C83B578C946A228">
    <w:name w:val="38664E1297F745A89C83B578C946A228"/>
  </w:style>
  <w:style w:type="paragraph" w:customStyle="1" w:styleId="305E75373FA04E9591406A1169D8223B">
    <w:name w:val="305E75373FA04E9591406A1169D8223B"/>
  </w:style>
  <w:style w:type="paragraph" w:customStyle="1" w:styleId="D82596E2E6474554A4C2D5FA53E84BC5">
    <w:name w:val="D82596E2E6474554A4C2D5FA53E84BC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530590B4E7E410590F795E90AE5D4F0">
    <w:name w:val="4530590B4E7E410590F795E90AE5D4F0"/>
  </w:style>
  <w:style w:type="paragraph" w:customStyle="1" w:styleId="BE16469DDE0D4933B3BD6F7FA7BD94A1">
    <w:name w:val="BE16469DDE0D4933B3BD6F7FA7BD94A1"/>
  </w:style>
  <w:style w:type="paragraph" w:customStyle="1" w:styleId="5A9579EEF9B04CB295AE190FAD707D45">
    <w:name w:val="5A9579EEF9B04CB295AE190FAD707D45"/>
  </w:style>
  <w:style w:type="paragraph" w:customStyle="1" w:styleId="2E89685DBADB4E57B5C2609AEBD24EF4">
    <w:name w:val="2E89685DBADB4E57B5C2609AEBD24EF4"/>
  </w:style>
  <w:style w:type="paragraph" w:customStyle="1" w:styleId="18DF03B718654CA1AE82429ACC44F81F">
    <w:name w:val="18DF03B718654CA1AE82429ACC44F81F"/>
  </w:style>
  <w:style w:type="paragraph" w:customStyle="1" w:styleId="AD765E890A0B40A4A992D1763E983860">
    <w:name w:val="AD765E890A0B40A4A992D1763E983860"/>
  </w:style>
  <w:style w:type="paragraph" w:customStyle="1" w:styleId="944C5072E2B447978DCFC91E6733A07C">
    <w:name w:val="944C5072E2B447978DCFC91E6733A07C"/>
  </w:style>
  <w:style w:type="paragraph" w:customStyle="1" w:styleId="1C5A99AD083D4F79AE62443729E7900A">
    <w:name w:val="1C5A99AD083D4F79AE62443729E7900A"/>
  </w:style>
  <w:style w:type="paragraph" w:customStyle="1" w:styleId="76BA8FD93F24461897BF7B3131611CE8">
    <w:name w:val="76BA8FD93F24461897BF7B3131611CE8"/>
  </w:style>
  <w:style w:type="paragraph" w:customStyle="1" w:styleId="16067C1C18B140B3BD33A0E73944FC5C">
    <w:name w:val="16067C1C18B140B3BD33A0E73944FC5C"/>
  </w:style>
  <w:style w:type="paragraph" w:customStyle="1" w:styleId="8492EB42FAEC4F3B9A80D300D2648644">
    <w:name w:val="8492EB42FAEC4F3B9A80D300D2648644"/>
  </w:style>
  <w:style w:type="paragraph" w:customStyle="1" w:styleId="CADBAA611B1745478DF36ACD781DCFE3">
    <w:name w:val="CADBAA611B1745478DF36ACD781DCFE3"/>
  </w:style>
  <w:style w:type="paragraph" w:customStyle="1" w:styleId="150CBF8A6638459A80CEADCA61E43094">
    <w:name w:val="150CBF8A6638459A80CEADCA61E43094"/>
  </w:style>
  <w:style w:type="paragraph" w:customStyle="1" w:styleId="3267AAC63D4444119CEC2DF6689B0859">
    <w:name w:val="3267AAC63D4444119CEC2DF6689B0859"/>
  </w:style>
  <w:style w:type="paragraph" w:customStyle="1" w:styleId="E30363EE64794473ACFCB15332CDE62B">
    <w:name w:val="E30363EE64794473ACFCB15332CDE62B"/>
  </w:style>
  <w:style w:type="paragraph" w:customStyle="1" w:styleId="2CA99A6C20714E9A87FFDF50A36529D5">
    <w:name w:val="2CA99A6C20714E9A87FFDF50A36529D5"/>
  </w:style>
  <w:style w:type="paragraph" w:customStyle="1" w:styleId="3682CF5933E04CD5BF2DCB1B32E496D4">
    <w:name w:val="3682CF5933E04CD5BF2DCB1B32E496D4"/>
  </w:style>
  <w:style w:type="paragraph" w:customStyle="1" w:styleId="01F0C4C96FF242FABF674FB9F63CAC13">
    <w:name w:val="01F0C4C96FF242FABF674FB9F63CAC13"/>
  </w:style>
  <w:style w:type="paragraph" w:customStyle="1" w:styleId="D47374D357704B008A1FE6CB8C67408A">
    <w:name w:val="D47374D357704B008A1FE6CB8C67408A"/>
  </w:style>
  <w:style w:type="paragraph" w:customStyle="1" w:styleId="3524051130FD45E58AE60EF0315A31C3">
    <w:name w:val="3524051130FD45E58AE60EF0315A31C3"/>
  </w:style>
  <w:style w:type="paragraph" w:customStyle="1" w:styleId="B9FB39B8BAB84764A7BB6D6B23EF0E47">
    <w:name w:val="B9FB39B8BAB84764A7BB6D6B23EF0E47"/>
  </w:style>
  <w:style w:type="paragraph" w:customStyle="1" w:styleId="1D68CBDDA6704629BA867AC5ED5AB628">
    <w:name w:val="1D68CBDDA6704629BA867AC5ED5AB628"/>
  </w:style>
  <w:style w:type="paragraph" w:customStyle="1" w:styleId="14D3A16053B94CB796F1BF4D34A22A4A">
    <w:name w:val="14D3A16053B94CB796F1BF4D34A22A4A"/>
  </w:style>
  <w:style w:type="paragraph" w:customStyle="1" w:styleId="339899EE8CE6477EA38FF6F60AF12F65">
    <w:name w:val="339899EE8CE6477EA38FF6F60AF12F65"/>
  </w:style>
  <w:style w:type="paragraph" w:customStyle="1" w:styleId="21568FE38853463384F2B3CC8E197C89">
    <w:name w:val="21568FE38853463384F2B3CC8E197C89"/>
  </w:style>
  <w:style w:type="paragraph" w:customStyle="1" w:styleId="34682A1C0B6F461FB3B2CB73E4F6DC6F">
    <w:name w:val="34682A1C0B6F461FB3B2CB73E4F6DC6F"/>
  </w:style>
  <w:style w:type="paragraph" w:customStyle="1" w:styleId="C5CB181197C849E1B426E8258633DB81">
    <w:name w:val="C5CB181197C849E1B426E8258633DB81"/>
    <w:rsid w:val="00464447"/>
  </w:style>
  <w:style w:type="paragraph" w:customStyle="1" w:styleId="BB42EC6DDCA54A3690E8538FCE10F9D0">
    <w:name w:val="BB42EC6DDCA54A3690E8538FCE10F9D0"/>
    <w:rsid w:val="00464447"/>
  </w:style>
  <w:style w:type="paragraph" w:customStyle="1" w:styleId="130C1D293DF34E8586D1ED1C122E7BB8">
    <w:name w:val="130C1D293DF34E8586D1ED1C122E7BB8"/>
    <w:rsid w:val="00464447"/>
  </w:style>
  <w:style w:type="paragraph" w:customStyle="1" w:styleId="340831E4941D4CE0906A6A0846F2E26B">
    <w:name w:val="340831E4941D4CE0906A6A0846F2E26B"/>
    <w:rsid w:val="00464447"/>
  </w:style>
  <w:style w:type="paragraph" w:customStyle="1" w:styleId="BD9ACFA9A08048009572A30ECD49F168">
    <w:name w:val="BD9ACFA9A08048009572A30ECD49F168"/>
    <w:rsid w:val="00464447"/>
  </w:style>
  <w:style w:type="paragraph" w:customStyle="1" w:styleId="33CDF32ACB164059B8AF70041F8C18C6">
    <w:name w:val="33CDF32ACB164059B8AF70041F8C18C6"/>
    <w:rsid w:val="00464447"/>
  </w:style>
  <w:style w:type="paragraph" w:customStyle="1" w:styleId="DBA355603E9B4A7495E347C056A1FBEA">
    <w:name w:val="DBA355603E9B4A7495E347C056A1FBEA"/>
    <w:rsid w:val="00464447"/>
  </w:style>
  <w:style w:type="paragraph" w:customStyle="1" w:styleId="B566C53FEE9942E6838743195507A023">
    <w:name w:val="B566C53FEE9942E6838743195507A023"/>
    <w:rsid w:val="00464447"/>
  </w:style>
  <w:style w:type="paragraph" w:customStyle="1" w:styleId="74807C93783E42FE89F9EED0CB3903ED">
    <w:name w:val="74807C93783E42FE89F9EED0CB3903ED"/>
    <w:rsid w:val="00464447"/>
  </w:style>
  <w:style w:type="paragraph" w:customStyle="1" w:styleId="81E73B84FEBE4941821CBB426BC6E768">
    <w:name w:val="81E73B84FEBE4941821CBB426BC6E768"/>
    <w:rsid w:val="00464447"/>
  </w:style>
  <w:style w:type="paragraph" w:customStyle="1" w:styleId="6CAA6A8F498E486BACD658CC9F369C7C">
    <w:name w:val="6CAA6A8F498E486BACD658CC9F369C7C"/>
    <w:rsid w:val="00464447"/>
  </w:style>
  <w:style w:type="paragraph" w:customStyle="1" w:styleId="42BEAFB40DE14937BAC994AB7200E17E">
    <w:name w:val="42BEAFB40DE14937BAC994AB7200E17E"/>
    <w:rsid w:val="00464447"/>
  </w:style>
  <w:style w:type="paragraph" w:customStyle="1" w:styleId="64AC2F8737374E218BDFF4D7503D299D">
    <w:name w:val="64AC2F8737374E218BDFF4D7503D299D"/>
    <w:rsid w:val="00DB1469"/>
  </w:style>
  <w:style w:type="paragraph" w:customStyle="1" w:styleId="19C8FADA3D3F45378613B0F91B24865D">
    <w:name w:val="19C8FADA3D3F45378613B0F91B24865D"/>
    <w:rsid w:val="008A6E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TF16402488.dotx</Template>
  <TotalTime>124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Telidevulapalli, Saisantosh [MEDUS NON-J&amp;J]</dc:creator>
  <cp:lastModifiedBy>Guin, Sanjeeb [CONUS NON-J&amp;J]</cp:lastModifiedBy>
  <cp:revision>21</cp:revision>
  <dcterms:created xsi:type="dcterms:W3CDTF">2019-07-24T04:41:00Z</dcterms:created>
  <dcterms:modified xsi:type="dcterms:W3CDTF">2020-09-12T11:26:00Z</dcterms:modified>
</cp:coreProperties>
</file>